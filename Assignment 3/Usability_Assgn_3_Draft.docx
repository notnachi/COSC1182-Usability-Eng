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charts/chartEx1.xml" ContentType="application/vnd.ms-office.chartex+xml"/>
  <Override PartName="/word/charts/style3.xml" ContentType="application/vnd.ms-office.chartstyle+xml"/>
  <Override PartName="/word/charts/colors3.xml" ContentType="application/vnd.ms-office.chartcolorstyle+xml"/>
  <Override PartName="/word/charts/chartEx2.xml" ContentType="application/vnd.ms-office.chartex+xml"/>
  <Override PartName="/word/charts/style4.xml" ContentType="application/vnd.ms-office.chartstyle+xml"/>
  <Override PartName="/word/charts/colors4.xml" ContentType="application/vnd.ms-office.chartcolorstyle+xml"/>
  <Override PartName="/word/charts/chartEx3.xml" ContentType="application/vnd.ms-office.chartex+xml"/>
  <Override PartName="/word/charts/style5.xml" ContentType="application/vnd.ms-office.chartstyle+xml"/>
  <Override PartName="/word/charts/colors5.xml" ContentType="application/vnd.ms-office.chartcolorstyle+xml"/>
  <Override PartName="/word/charts/chartEx4.xml" ContentType="application/vnd.ms-office.chartex+xml"/>
  <Override PartName="/word/charts/style6.xml" ContentType="application/vnd.ms-office.chartstyle+xml"/>
  <Override PartName="/word/charts/colors6.xml" ContentType="application/vnd.ms-office.chartcolorstyle+xml"/>
  <Override PartName="/word/charts/chartEx5.xml" ContentType="application/vnd.ms-office.chartex+xml"/>
  <Override PartName="/word/charts/style7.xml" ContentType="application/vnd.ms-office.chartstyle+xml"/>
  <Override PartName="/word/charts/colors7.xml" ContentType="application/vnd.ms-office.chartcolorstyle+xml"/>
  <Override PartName="/word/charts/chartEx6.xml" ContentType="application/vnd.ms-office.chartex+xml"/>
  <Override PartName="/word/charts/style8.xml" ContentType="application/vnd.ms-office.chartstyle+xml"/>
  <Override PartName="/word/charts/colors8.xml" ContentType="application/vnd.ms-office.chartcolorstyle+xml"/>
  <Override PartName="/word/charts/chart3.xml" ContentType="application/vnd.openxmlformats-officedocument.drawingml.chart+xml"/>
  <Override PartName="/word/charts/style9.xml" ContentType="application/vnd.ms-office.chartstyle+xml"/>
  <Override PartName="/word/charts/colors9.xml" ContentType="application/vnd.ms-office.chartcolorstyle+xml"/>
  <Override PartName="/word/charts/chart4.xml" ContentType="application/vnd.openxmlformats-officedocument.drawingml.chart+xml"/>
  <Override PartName="/word/charts/style10.xml" ContentType="application/vnd.ms-office.chartstyle+xml"/>
  <Override PartName="/word/charts/colors10.xml" ContentType="application/vnd.ms-office.chartcolorstyle+xml"/>
  <Override PartName="/word/charts/chart5.xml" ContentType="application/vnd.openxmlformats-officedocument.drawingml.chart+xml"/>
  <Override PartName="/word/charts/style11.xml" ContentType="application/vnd.ms-office.chartstyle+xml"/>
  <Override PartName="/word/charts/colors11.xml" ContentType="application/vnd.ms-office.chartcolorstyle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12F4B38" w14:textId="77777777" w:rsidR="00B87E33" w:rsidRDefault="00B87E33" w:rsidP="00C6554A">
      <w:pPr>
        <w:pStyle w:val="Photo"/>
      </w:pPr>
      <w:bookmarkStart w:id="0" w:name="_Toc321147149"/>
      <w:bookmarkStart w:id="1" w:name="_Toc318188227"/>
      <w:bookmarkStart w:id="2" w:name="_Toc318188327"/>
      <w:bookmarkStart w:id="3" w:name="_Toc318189312"/>
      <w:bookmarkStart w:id="4" w:name="_Toc321147011"/>
    </w:p>
    <w:p w14:paraId="04979BBC" w14:textId="77777777" w:rsidR="00B87E33" w:rsidRDefault="00B87E33" w:rsidP="00C6554A">
      <w:pPr>
        <w:pStyle w:val="Photo"/>
      </w:pPr>
    </w:p>
    <w:p w14:paraId="3905230C" w14:textId="77777777" w:rsidR="00B87E33" w:rsidRDefault="00B87E33" w:rsidP="00C6554A">
      <w:pPr>
        <w:pStyle w:val="Photo"/>
      </w:pPr>
    </w:p>
    <w:p w14:paraId="4A48EF6C" w14:textId="77777777" w:rsidR="00B87E33" w:rsidRDefault="00B87E33" w:rsidP="00C6554A">
      <w:pPr>
        <w:pStyle w:val="Photo"/>
      </w:pPr>
    </w:p>
    <w:p w14:paraId="3FFC1E56" w14:textId="77777777" w:rsidR="00B87E33" w:rsidRDefault="00B87E33" w:rsidP="00C6554A">
      <w:pPr>
        <w:pStyle w:val="Photo"/>
      </w:pPr>
    </w:p>
    <w:p w14:paraId="54893776" w14:textId="1208B2A7" w:rsidR="00C6554A" w:rsidRDefault="00A35A09" w:rsidP="00C6554A">
      <w:pPr>
        <w:pStyle w:val="Photo"/>
      </w:pPr>
      <w:r>
        <w:rPr>
          <w:noProof/>
        </w:rPr>
        <w:drawing>
          <wp:inline distT="0" distB="0" distL="0" distR="0" wp14:anchorId="4FA545CF" wp14:editId="1CEED713">
            <wp:extent cx="5486400" cy="3657600"/>
            <wp:effectExtent l="0" t="0" r="0" b="0"/>
            <wp:docPr id="27" name="Picture 27" descr="Tourism Australia says 'Holiday Here This Year' – Travel Dail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Tourism Australia says 'Holiday Here This Year' – Travel Daily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804EDF" w14:textId="7A87722B" w:rsidR="00B87E33" w:rsidRDefault="00B87E33" w:rsidP="00C6554A">
      <w:pPr>
        <w:pStyle w:val="Photo"/>
      </w:pPr>
    </w:p>
    <w:p w14:paraId="07F7F177" w14:textId="77777777" w:rsidR="00B87E33" w:rsidRPr="008B5277" w:rsidRDefault="00B87E33" w:rsidP="00C6554A">
      <w:pPr>
        <w:pStyle w:val="Photo"/>
      </w:pPr>
    </w:p>
    <w:bookmarkEnd w:id="0"/>
    <w:bookmarkEnd w:id="1"/>
    <w:bookmarkEnd w:id="2"/>
    <w:bookmarkEnd w:id="3"/>
    <w:bookmarkEnd w:id="4"/>
    <w:p w14:paraId="2F217E8A" w14:textId="65F27412" w:rsidR="00C6554A" w:rsidRDefault="00996ABB" w:rsidP="00C6554A">
      <w:pPr>
        <w:pStyle w:val="Title"/>
      </w:pPr>
      <w:r>
        <w:t>Statistical Analysis</w:t>
      </w:r>
    </w:p>
    <w:p w14:paraId="3300315A" w14:textId="52782A99" w:rsidR="00C6554A" w:rsidRPr="00D5413C" w:rsidRDefault="00D5037E" w:rsidP="00C6554A">
      <w:pPr>
        <w:pStyle w:val="Subtitle"/>
      </w:pPr>
      <w:r>
        <w:t>Tourism Research Australia</w:t>
      </w:r>
    </w:p>
    <w:p w14:paraId="29247BCE" w14:textId="30E06FF9" w:rsidR="00D5037E" w:rsidRDefault="00D5037E" w:rsidP="00C6554A">
      <w:pPr>
        <w:pStyle w:val="ContactInfo"/>
      </w:pPr>
      <w:r>
        <w:t>Nachiket</w:t>
      </w:r>
      <w:r w:rsidR="00C6554A">
        <w:t xml:space="preserve"> | </w:t>
      </w:r>
      <w:r>
        <w:t>s3827657@student.rmit.edu</w:t>
      </w:r>
      <w:r w:rsidR="003126AC">
        <w:t>.au</w:t>
      </w:r>
    </w:p>
    <w:p w14:paraId="29720C88" w14:textId="04DEF48C" w:rsidR="00C6554A" w:rsidRDefault="003126AC" w:rsidP="00C6554A">
      <w:pPr>
        <w:pStyle w:val="ContactInfo"/>
      </w:pPr>
      <w:r>
        <w:t>Usability Engineering</w:t>
      </w:r>
      <w:r w:rsidR="00C6554A">
        <w:t xml:space="preserve"> |</w:t>
      </w:r>
      <w:r w:rsidR="00C6554A" w:rsidRPr="00D5413C">
        <w:t xml:space="preserve"> </w:t>
      </w:r>
      <w:r>
        <w:t>13</w:t>
      </w:r>
      <w:r w:rsidRPr="003126AC">
        <w:rPr>
          <w:vertAlign w:val="superscript"/>
        </w:rPr>
        <w:t>th</w:t>
      </w:r>
      <w:r>
        <w:t xml:space="preserve"> May 2020</w:t>
      </w:r>
      <w:r w:rsidR="00C6554A">
        <w:br w:type="page"/>
      </w:r>
    </w:p>
    <w:p w14:paraId="48EF5294" w14:textId="4EE3A3CC" w:rsidR="000B23BB" w:rsidRDefault="00C60D17" w:rsidP="00950644">
      <w:pPr>
        <w:pStyle w:val="Heading1"/>
        <w:numPr>
          <w:ilvl w:val="0"/>
          <w:numId w:val="18"/>
        </w:numPr>
      </w:pPr>
      <w:r>
        <w:lastRenderedPageBreak/>
        <w:t>What qua</w:t>
      </w:r>
      <w:r w:rsidR="00694148">
        <w:t>nt</w:t>
      </w:r>
      <w:r>
        <w:t>itative data is provided?</w:t>
      </w:r>
    </w:p>
    <w:p w14:paraId="7CC9A4AF" w14:textId="5A704B18" w:rsidR="00545FDC" w:rsidRDefault="008D6FA2" w:rsidP="00DE1490">
      <w:pPr>
        <w:pStyle w:val="ListParagraph"/>
        <w:numPr>
          <w:ilvl w:val="1"/>
          <w:numId w:val="18"/>
        </w:num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1E8B8CA3" wp14:editId="1BBE7499">
            <wp:simplePos x="0" y="0"/>
            <wp:positionH relativeFrom="margin">
              <wp:align>center</wp:align>
            </wp:positionH>
            <wp:positionV relativeFrom="paragraph">
              <wp:posOffset>706332</wp:posOffset>
            </wp:positionV>
            <wp:extent cx="4275455" cy="2209800"/>
            <wp:effectExtent l="0" t="0" r="10795" b="0"/>
            <wp:wrapTopAndBottom/>
            <wp:docPr id="1" name="Chart 1">
              <a:extLst xmlns:a="http://schemas.openxmlformats.org/drawingml/2006/main">
                <a:ext uri="{FF2B5EF4-FFF2-40B4-BE49-F238E27FC236}">
                  <a16:creationId xmlns:a16="http://schemas.microsoft.com/office/drawing/2014/main" id="{806CF637-8A88-4D9B-B922-6E43D2EDCAED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2"/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56B61">
        <w:t xml:space="preserve">Using </w:t>
      </w:r>
      <w:r w:rsidR="00677378">
        <w:t xml:space="preserve">table 2a from IVS results, it can be observed that </w:t>
      </w:r>
      <w:r w:rsidR="008051CC">
        <w:t xml:space="preserve">even though education covers only </w:t>
      </w:r>
      <w:r w:rsidR="009959F9">
        <w:t>6.7</w:t>
      </w:r>
      <w:r w:rsidR="00C12F77">
        <w:t>9% of the total visitors</w:t>
      </w:r>
      <w:r w:rsidR="00D0636E">
        <w:t xml:space="preserve">, the </w:t>
      </w:r>
      <w:r w:rsidR="002223ED">
        <w:t xml:space="preserve">total trip expenditure is 29% </w:t>
      </w:r>
      <w:r w:rsidR="008C4C9B">
        <w:t>just shy of the 38% expenditure on holiday</w:t>
      </w:r>
    </w:p>
    <w:p w14:paraId="6AA6744E" w14:textId="1DD88296" w:rsidR="002755EB" w:rsidRDefault="002755EB" w:rsidP="002755EB">
      <w:pPr>
        <w:jc w:val="center"/>
      </w:pPr>
      <w:r>
        <w:t xml:space="preserve">Figure 1 </w:t>
      </w:r>
      <w:r w:rsidR="008D3FEC">
        <w:t>–</w:t>
      </w:r>
      <w:r>
        <w:t xml:space="preserve"> </w:t>
      </w:r>
      <w:r w:rsidR="008D3FEC">
        <w:t xml:space="preserve">Graph showing international </w:t>
      </w:r>
      <w:r w:rsidR="005006EC">
        <w:t>visitors by reason for visit</w:t>
      </w:r>
    </w:p>
    <w:p w14:paraId="1565687E" w14:textId="77777777" w:rsidR="002755EB" w:rsidRDefault="002755EB" w:rsidP="00B07E6D">
      <w:pPr>
        <w:pStyle w:val="ListParagraph"/>
        <w:ind w:left="1440"/>
      </w:pPr>
    </w:p>
    <w:p w14:paraId="0F91EE3D" w14:textId="628392C1" w:rsidR="0088148F" w:rsidRDefault="0088148F" w:rsidP="007164A6">
      <w:pPr>
        <w:pStyle w:val="ListParagraph"/>
        <w:ind w:left="1440"/>
      </w:pPr>
      <w:r>
        <w:rPr>
          <w:noProof/>
        </w:rPr>
        <w:drawing>
          <wp:inline distT="0" distB="0" distL="0" distR="0" wp14:anchorId="1F28FF7E" wp14:editId="0122FBB2">
            <wp:extent cx="4089400" cy="2286000"/>
            <wp:effectExtent l="0" t="0" r="6350" b="0"/>
            <wp:docPr id="10" name="Chart 10">
              <a:extLst xmlns:a="http://schemas.openxmlformats.org/drawingml/2006/main">
                <a:ext uri="{FF2B5EF4-FFF2-40B4-BE49-F238E27FC236}">
                  <a16:creationId xmlns:a16="http://schemas.microsoft.com/office/drawing/2014/main" id="{A0B20C73-C3D2-4706-B3FF-26F671162A0C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3"/>
              </a:graphicData>
            </a:graphic>
          </wp:inline>
        </w:drawing>
      </w:r>
    </w:p>
    <w:p w14:paraId="6CA1EBC0" w14:textId="4643CF44" w:rsidR="005006EC" w:rsidRDefault="005006EC" w:rsidP="00251563">
      <w:pPr>
        <w:jc w:val="center"/>
      </w:pPr>
      <w:r>
        <w:t xml:space="preserve">Figure </w:t>
      </w:r>
      <w:r>
        <w:t>2</w:t>
      </w:r>
      <w:r>
        <w:t xml:space="preserve"> – </w:t>
      </w:r>
      <w:r>
        <w:t xml:space="preserve">Total Trip expenditure </w:t>
      </w:r>
      <w:r w:rsidR="00251563">
        <w:t>by reason for visit</w:t>
      </w:r>
    </w:p>
    <w:p w14:paraId="79232F9C" w14:textId="77777777" w:rsidR="00467D3B" w:rsidRDefault="00467D3B" w:rsidP="007164A6">
      <w:pPr>
        <w:pStyle w:val="ListParagraph"/>
        <w:ind w:left="1440"/>
      </w:pPr>
    </w:p>
    <w:p w14:paraId="68A96252" w14:textId="3B9DBA60" w:rsidR="00650996" w:rsidRDefault="00467D3B" w:rsidP="00DE1490">
      <w:pPr>
        <w:pStyle w:val="ListParagraph"/>
        <w:numPr>
          <w:ilvl w:val="1"/>
          <w:numId w:val="18"/>
        </w:numPr>
      </w:pPr>
      <w:r>
        <w:t xml:space="preserve">Table 6b shows annual expenditure by different </w:t>
      </w:r>
      <w:r w:rsidR="000251A8">
        <w:t xml:space="preserve">visitor categories. Here it can be seen that apart from education </w:t>
      </w:r>
      <w:r w:rsidR="0005765B">
        <w:t>students spend most on package tours and items for use in Australia</w:t>
      </w:r>
      <w:r w:rsidR="001B285C">
        <w:t xml:space="preserve"> when compared to holiday visitors</w:t>
      </w:r>
    </w:p>
    <w:p w14:paraId="7EC01246" w14:textId="77777777" w:rsidR="00251563" w:rsidRDefault="00251563" w:rsidP="0005765B">
      <w:pPr>
        <w:pStyle w:val="ListParagraph"/>
        <w:ind w:left="1440"/>
      </w:pPr>
    </w:p>
    <w:p w14:paraId="4B160464" w14:textId="29A0163D" w:rsidR="0088148F" w:rsidRDefault="008711B3" w:rsidP="008711B3">
      <w:pPr>
        <w:jc w:val="center"/>
      </w:pPr>
      <w:r>
        <w:rPr>
          <w:noProof/>
        </w:rPr>
        <w:lastRenderedPageBreak/>
        <mc:AlternateContent>
          <mc:Choice Requires="cx2">
            <w:drawing>
              <wp:anchor distT="0" distB="0" distL="114300" distR="114300" simplePos="0" relativeHeight="251664384" behindDoc="0" locked="0" layoutInCell="1" allowOverlap="1" wp14:anchorId="7FB19EA3" wp14:editId="6CBCD405">
                <wp:simplePos x="0" y="0"/>
                <wp:positionH relativeFrom="column">
                  <wp:posOffset>211667</wp:posOffset>
                </wp:positionH>
                <wp:positionV relativeFrom="paragraph">
                  <wp:posOffset>3853603</wp:posOffset>
                </wp:positionV>
                <wp:extent cx="5486400" cy="3378200"/>
                <wp:effectExtent l="0" t="0" r="0" b="12700"/>
                <wp:wrapSquare wrapText="bothSides"/>
                <wp:docPr id="19" name="Chart 19">
                  <a:extLst xmlns:a="http://schemas.openxmlformats.org/drawingml/2006/main">
                    <a:ext uri="{FF2B5EF4-FFF2-40B4-BE49-F238E27FC236}">
                      <a16:creationId xmlns:a16="http://schemas.microsoft.com/office/drawing/2014/main" id="{390237A2-FCE4-4B0E-854B-E602CFEF0DF2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drawing/2014/chartex">
                    <cx:chart xmlns:cx="http://schemas.microsoft.com/office/drawing/2014/chartex" xmlns:r="http://schemas.openxmlformats.org/officeDocument/2006/relationships" r:id="rId14"/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664384" behindDoc="0" locked="0" layoutInCell="1" allowOverlap="1" wp14:anchorId="7FB19EA3" wp14:editId="6CBCD405">
                <wp:simplePos x="0" y="0"/>
                <wp:positionH relativeFrom="column">
                  <wp:posOffset>211667</wp:posOffset>
                </wp:positionH>
                <wp:positionV relativeFrom="paragraph">
                  <wp:posOffset>3853603</wp:posOffset>
                </wp:positionV>
                <wp:extent cx="5486400" cy="3378200"/>
                <wp:effectExtent l="0" t="0" r="0" b="12700"/>
                <wp:wrapSquare wrapText="bothSides"/>
                <wp:docPr id="19" name="Chart 19">
                  <a:extLst xmlns:a="http://schemas.openxmlformats.org/drawingml/2006/main">
                    <a:ext uri="{FF2B5EF4-FFF2-40B4-BE49-F238E27FC236}">
                      <a16:creationId xmlns:a16="http://schemas.microsoft.com/office/drawing/2014/main" id="{390237A2-FCE4-4B0E-854B-E602CFEF0DF2}"/>
                    </a:ext>
                  </a:extLst>
                </wp:docPr>
                <wp:cNvGraphicFramePr>
                  <a:graphicFrameLocks xmlns:a="http://schemas.openxmlformats.org/drawingml/2006/main" noGrp="1" noDrilldown="1" noSelect="1" noChangeAspect="1" noMove="1" noResize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" name="Chart 19">
                          <a:extLst>
                            <a:ext uri="{FF2B5EF4-FFF2-40B4-BE49-F238E27FC236}">
                              <a16:creationId xmlns:a16="http://schemas.microsoft.com/office/drawing/2014/main" id="{390237A2-FCE4-4B0E-854B-E602CFEF0DF2}"/>
                            </a:ext>
                          </a:extLst>
                        </pic:cNvPr>
                        <pic:cNvPicPr>
                          <a:picLocks noGrp="1" noRot="1" noChangeAspect="1" noMove="1" noResize="1" noEditPoints="1" noAdjustHandles="1" noChangeArrowheads="1" noChangeShapeType="1"/>
                        </pic:cNvPicPr>
                      </pic:nvPicPr>
                      <pic:blipFill>
                        <a:blip r:embed="rId15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486400" cy="33782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="00CB1E85">
        <w:rPr>
          <w:noProof/>
        </w:rPr>
        <mc:AlternateContent>
          <mc:Choice Requires="cx2">
            <w:drawing>
              <wp:anchor distT="0" distB="0" distL="114300" distR="114300" simplePos="0" relativeHeight="251663360" behindDoc="0" locked="0" layoutInCell="1" allowOverlap="1" wp14:anchorId="43D91D75" wp14:editId="0AF85CDE">
                <wp:simplePos x="0" y="0"/>
                <wp:positionH relativeFrom="column">
                  <wp:posOffset>414655</wp:posOffset>
                </wp:positionH>
                <wp:positionV relativeFrom="paragraph">
                  <wp:posOffset>9525</wp:posOffset>
                </wp:positionV>
                <wp:extent cx="4664710" cy="3556000"/>
                <wp:effectExtent l="0" t="0" r="2540" b="6350"/>
                <wp:wrapTopAndBottom/>
                <wp:docPr id="18" name="Chart 18">
                  <a:extLst xmlns:a="http://schemas.openxmlformats.org/drawingml/2006/main">
                    <a:ext uri="{FF2B5EF4-FFF2-40B4-BE49-F238E27FC236}">
                      <a16:creationId xmlns:a16="http://schemas.microsoft.com/office/drawing/2014/main" id="{78EC1378-6E49-431C-8DD8-FF4F5C53B2BA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drawing/2014/chartex">
                    <cx:chart xmlns:cx="http://schemas.microsoft.com/office/drawing/2014/chartex" xmlns:r="http://schemas.openxmlformats.org/officeDocument/2006/relationships" r:id="rId16"/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drawing>
              <wp:anchor distT="0" distB="0" distL="114300" distR="114300" simplePos="0" relativeHeight="251663360" behindDoc="0" locked="0" layoutInCell="1" allowOverlap="1" wp14:anchorId="43D91D75" wp14:editId="0AF85CDE">
                <wp:simplePos x="0" y="0"/>
                <wp:positionH relativeFrom="column">
                  <wp:posOffset>414655</wp:posOffset>
                </wp:positionH>
                <wp:positionV relativeFrom="paragraph">
                  <wp:posOffset>9525</wp:posOffset>
                </wp:positionV>
                <wp:extent cx="4664710" cy="3556000"/>
                <wp:effectExtent l="0" t="0" r="2540" b="6350"/>
                <wp:wrapTopAndBottom/>
                <wp:docPr id="18" name="Chart 18">
                  <a:extLst xmlns:a="http://schemas.openxmlformats.org/drawingml/2006/main">
                    <a:ext uri="{FF2B5EF4-FFF2-40B4-BE49-F238E27FC236}">
                      <a16:creationId xmlns:a16="http://schemas.microsoft.com/office/drawing/2014/main" id="{78EC1378-6E49-431C-8DD8-FF4F5C53B2BA}"/>
                    </a:ext>
                  </a:extLst>
                </wp:docPr>
                <wp:cNvGraphicFramePr>
                  <a:graphicFrameLocks xmlns:a="http://schemas.openxmlformats.org/drawingml/2006/main" noGrp="1" noDrilldown="1" noSelect="1" noChangeAspect="1" noMove="1" noResize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" name="Chart 18">
                          <a:extLst>
                            <a:ext uri="{FF2B5EF4-FFF2-40B4-BE49-F238E27FC236}">
                              <a16:creationId xmlns:a16="http://schemas.microsoft.com/office/drawing/2014/main" id="{78EC1378-6E49-431C-8DD8-FF4F5C53B2BA}"/>
                            </a:ext>
                          </a:extLst>
                        </pic:cNvPr>
                        <pic:cNvPicPr>
                          <a:picLocks noGrp="1" noRot="1" noChangeAspect="1" noMove="1" noResize="1" noEditPoints="1" noAdjustHandles="1" noChangeArrowheads="1" noChangeShapeType="1"/>
                        </pic:cNvPicPr>
                      </pic:nvPicPr>
                      <pic:blipFill>
                        <a:blip r:embed="rId17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664710" cy="3556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Fallback>
        </mc:AlternateContent>
      </w:r>
      <w:r w:rsidR="00251563">
        <w:t xml:space="preserve">Figure </w:t>
      </w:r>
      <w:r w:rsidR="00251563">
        <w:t>3</w:t>
      </w:r>
      <w:r w:rsidR="00251563">
        <w:t xml:space="preserve"> – </w:t>
      </w:r>
      <w:r w:rsidR="008F4307">
        <w:t>Expenditure made by education visitors</w:t>
      </w:r>
    </w:p>
    <w:p w14:paraId="0716618F" w14:textId="5C503FD2" w:rsidR="00001E83" w:rsidRDefault="00001E83" w:rsidP="00001E83">
      <w:pPr>
        <w:jc w:val="center"/>
      </w:pPr>
      <w:r>
        <w:t xml:space="preserve">Figure </w:t>
      </w:r>
      <w:r>
        <w:t>4</w:t>
      </w:r>
      <w:r>
        <w:t xml:space="preserve"> – </w:t>
      </w:r>
      <w:r>
        <w:t>Expenditure made b</w:t>
      </w:r>
      <w:r w:rsidR="00EA0D83">
        <w:t>y visitors visiting on a holiday</w:t>
      </w:r>
    </w:p>
    <w:p w14:paraId="0B60F48A" w14:textId="77777777" w:rsidR="00F31DA9" w:rsidRDefault="00F31DA9" w:rsidP="001D5066"/>
    <w:p w14:paraId="5D1256DC" w14:textId="7F14F5B0" w:rsidR="00F8776C" w:rsidRDefault="004D70B6" w:rsidP="00570F7B">
      <w:pPr>
        <w:pStyle w:val="ListParagraph"/>
        <w:numPr>
          <w:ilvl w:val="1"/>
          <w:numId w:val="18"/>
        </w:numPr>
      </w:pPr>
      <w:r>
        <w:t xml:space="preserve">China and India </w:t>
      </w:r>
      <w:r w:rsidR="00F62B4A">
        <w:t xml:space="preserve">have the highest median and average </w:t>
      </w:r>
      <w:r w:rsidR="00B13704">
        <w:t>nights stayed while China and US have the highest average expenditure per night</w:t>
      </w:r>
    </w:p>
    <w:p w14:paraId="622269C1" w14:textId="46048060" w:rsidR="007164A6" w:rsidRDefault="00D03E67" w:rsidP="007164A6">
      <w:pPr>
        <w:pStyle w:val="ListParagraph"/>
        <w:ind w:left="1440"/>
      </w:pPr>
      <w:r>
        <w:rPr>
          <w:noProof/>
        </w:rPr>
        <w:lastRenderedPageBreak/>
        <mc:AlternateContent>
          <mc:Choice Requires="cx4">
            <w:drawing>
              <wp:inline distT="0" distB="0" distL="0" distR="0" wp14:anchorId="0890760D" wp14:editId="4B5C65E2">
                <wp:extent cx="4207933" cy="2565400"/>
                <wp:effectExtent l="0" t="0" r="2540" b="6350"/>
                <wp:docPr id="12" name="Chart 12">
                  <a:extLst xmlns:a="http://schemas.openxmlformats.org/drawingml/2006/main">
                    <a:ext uri="{FF2B5EF4-FFF2-40B4-BE49-F238E27FC236}">
                      <a16:creationId xmlns:a16="http://schemas.microsoft.com/office/drawing/2014/main" id="{C3FAD896-BF39-435B-98D6-85294C7E69EA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drawing/2014/chartex">
                    <cx:chart xmlns:cx="http://schemas.microsoft.com/office/drawing/2014/chartex" xmlns:r="http://schemas.openxmlformats.org/officeDocument/2006/relationships" r:id="rId18"/>
                  </a:graphicData>
                </a:graphic>
              </wp:inline>
            </w:drawing>
          </mc:Choice>
          <mc:Fallback>
            <w:drawing>
              <wp:inline distT="0" distB="0" distL="0" distR="0" wp14:anchorId="0890760D" wp14:editId="4B5C65E2">
                <wp:extent cx="4207933" cy="2565400"/>
                <wp:effectExtent l="0" t="0" r="2540" b="6350"/>
                <wp:docPr id="12" name="Chart 12">
                  <a:extLst xmlns:a="http://schemas.openxmlformats.org/drawingml/2006/main">
                    <a:ext uri="{FF2B5EF4-FFF2-40B4-BE49-F238E27FC236}">
                      <a16:creationId xmlns:a16="http://schemas.microsoft.com/office/drawing/2014/main" id="{C3FAD896-BF39-435B-98D6-85294C7E69EA}"/>
                    </a:ext>
                  </a:extLst>
                </wp:docPr>
                <wp:cNvGraphicFramePr>
                  <a:graphicFrameLocks xmlns:a="http://schemas.openxmlformats.org/drawingml/2006/main" noGrp="1" noDrilldown="1" noSelect="1" noChangeAspect="1" noMove="1" noResize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" name="Chart 12">
                          <a:extLst>
                            <a:ext uri="{FF2B5EF4-FFF2-40B4-BE49-F238E27FC236}">
                              <a16:creationId xmlns:a16="http://schemas.microsoft.com/office/drawing/2014/main" id="{C3FAD896-BF39-435B-98D6-85294C7E69EA}"/>
                            </a:ext>
                          </a:extLst>
                        </pic:cNvPr>
                        <pic:cNvPicPr>
                          <a:picLocks noGrp="1" noRot="1" noChangeAspect="1" noMove="1" noResize="1" noEditPoints="1" noAdjustHandles="1" noChangeArrowheads="1" noChangeShapeType="1"/>
                        </pic:cNvPicPr>
                      </pic:nvPicPr>
                      <pic:blipFill>
                        <a:blip r:embed="rId19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207510" cy="25654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Fallback>
        </mc:AlternateContent>
      </w:r>
    </w:p>
    <w:p w14:paraId="79EEE32A" w14:textId="367BC150" w:rsidR="0045684B" w:rsidRDefault="00DB56EB" w:rsidP="00DB56EB">
      <w:pPr>
        <w:jc w:val="center"/>
      </w:pPr>
      <w:r>
        <w:rPr>
          <w:noProof/>
        </w:rPr>
        <mc:AlternateContent>
          <mc:Choice Requires="cx4">
            <w:drawing>
              <wp:anchor distT="0" distB="0" distL="114300" distR="114300" simplePos="0" relativeHeight="251660288" behindDoc="0" locked="0" layoutInCell="1" allowOverlap="1" wp14:anchorId="348F54F0" wp14:editId="5DCFF081">
                <wp:simplePos x="0" y="0"/>
                <wp:positionH relativeFrom="column">
                  <wp:posOffset>736176</wp:posOffset>
                </wp:positionH>
                <wp:positionV relativeFrom="paragraph">
                  <wp:posOffset>262678</wp:posOffset>
                </wp:positionV>
                <wp:extent cx="4377055" cy="2599055"/>
                <wp:effectExtent l="0" t="0" r="4445" b="10795"/>
                <wp:wrapTopAndBottom/>
                <wp:docPr id="14" name="Chart 14">
                  <a:extLst xmlns:a="http://schemas.openxmlformats.org/drawingml/2006/main">
                    <a:ext uri="{FF2B5EF4-FFF2-40B4-BE49-F238E27FC236}">
                      <a16:creationId xmlns:a16="http://schemas.microsoft.com/office/drawing/2014/main" id="{F10E910D-2E83-4199-B4AA-50063DD67255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drawing/2014/chartex">
                    <cx:chart xmlns:cx="http://schemas.microsoft.com/office/drawing/2014/chartex" xmlns:r="http://schemas.openxmlformats.org/officeDocument/2006/relationships" r:id="rId20"/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drawing>
              <wp:anchor distT="0" distB="0" distL="114300" distR="114300" simplePos="0" relativeHeight="251660288" behindDoc="0" locked="0" layoutInCell="1" allowOverlap="1" wp14:anchorId="348F54F0" wp14:editId="5DCFF081">
                <wp:simplePos x="0" y="0"/>
                <wp:positionH relativeFrom="column">
                  <wp:posOffset>736176</wp:posOffset>
                </wp:positionH>
                <wp:positionV relativeFrom="paragraph">
                  <wp:posOffset>262678</wp:posOffset>
                </wp:positionV>
                <wp:extent cx="4377055" cy="2599055"/>
                <wp:effectExtent l="0" t="0" r="4445" b="10795"/>
                <wp:wrapTopAndBottom/>
                <wp:docPr id="14" name="Chart 14">
                  <a:extLst xmlns:a="http://schemas.openxmlformats.org/drawingml/2006/main">
                    <a:ext uri="{FF2B5EF4-FFF2-40B4-BE49-F238E27FC236}">
                      <a16:creationId xmlns:a16="http://schemas.microsoft.com/office/drawing/2014/main" id="{F10E910D-2E83-4199-B4AA-50063DD67255}"/>
                    </a:ext>
                  </a:extLst>
                </wp:docPr>
                <wp:cNvGraphicFramePr>
                  <a:graphicFrameLocks xmlns:a="http://schemas.openxmlformats.org/drawingml/2006/main" noGrp="1" noDrilldown="1" noSelect="1" noChangeAspect="1" noMove="1" noResize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" name="Chart 14">
                          <a:extLst>
                            <a:ext uri="{FF2B5EF4-FFF2-40B4-BE49-F238E27FC236}">
                              <a16:creationId xmlns:a16="http://schemas.microsoft.com/office/drawing/2014/main" id="{F10E910D-2E83-4199-B4AA-50063DD67255}"/>
                            </a:ext>
                          </a:extLst>
                        </pic:cNvPr>
                        <pic:cNvPicPr>
                          <a:picLocks noGrp="1" noRot="1" noChangeAspect="1" noMove="1" noResize="1" noEditPoints="1" noAdjustHandles="1" noChangeArrowheads="1" noChangeShapeType="1"/>
                        </pic:cNvPicPr>
                      </pic:nvPicPr>
                      <pic:blipFill>
                        <a:blip r:embed="rId2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377055" cy="259905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</wp:anchor>
            </w:drawing>
          </mc:Fallback>
        </mc:AlternateContent>
      </w:r>
      <w:r w:rsidR="00EA0D83">
        <w:t xml:space="preserve">                 </w:t>
      </w:r>
      <w:r w:rsidR="00EA0D83">
        <w:t xml:space="preserve">Figure </w:t>
      </w:r>
      <w:r w:rsidR="001F56D9">
        <w:t>5</w:t>
      </w:r>
      <w:r w:rsidR="00EA0D83">
        <w:t xml:space="preserve"> – </w:t>
      </w:r>
      <w:r w:rsidR="001F56D9">
        <w:t xml:space="preserve">Median nights </w:t>
      </w:r>
      <w:r w:rsidR="002E3284">
        <w:t>spent by different countries</w:t>
      </w:r>
    </w:p>
    <w:p w14:paraId="43A0FAA4" w14:textId="48C50E3E" w:rsidR="0045684B" w:rsidRDefault="00DB56EB" w:rsidP="0045684B">
      <w:pPr>
        <w:pStyle w:val="ListParagraph"/>
        <w:ind w:left="1440"/>
      </w:pPr>
      <w:r>
        <w:rPr>
          <w:noProof/>
        </w:rPr>
        <mc:AlternateContent>
          <mc:Choice Requires="cx4">
            <w:drawing>
              <wp:anchor distT="0" distB="0" distL="114300" distR="114300" simplePos="0" relativeHeight="251661312" behindDoc="0" locked="0" layoutInCell="1" allowOverlap="1" wp14:anchorId="5FAE3539" wp14:editId="57D074D2">
                <wp:simplePos x="0" y="0"/>
                <wp:positionH relativeFrom="margin">
                  <wp:posOffset>803486</wp:posOffset>
                </wp:positionH>
                <wp:positionV relativeFrom="paragraph">
                  <wp:posOffset>2873586</wp:posOffset>
                </wp:positionV>
                <wp:extent cx="4250055" cy="2386965"/>
                <wp:effectExtent l="0" t="0" r="17145" b="13335"/>
                <wp:wrapTopAndBottom/>
                <wp:docPr id="13" name="Chart 13">
                  <a:extLst xmlns:a="http://schemas.openxmlformats.org/drawingml/2006/main">
                    <a:ext uri="{FF2B5EF4-FFF2-40B4-BE49-F238E27FC236}">
                      <a16:creationId xmlns:a16="http://schemas.microsoft.com/office/drawing/2014/main" id="{6EAB4B1B-F4B9-4011-B351-5C6BB80DA306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drawing/2014/chartex">
                    <cx:chart xmlns:cx="http://schemas.microsoft.com/office/drawing/2014/chartex" xmlns:r="http://schemas.openxmlformats.org/officeDocument/2006/relationships" r:id="rId22"/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drawing>
              <wp:anchor distT="0" distB="0" distL="114300" distR="114300" simplePos="0" relativeHeight="251661312" behindDoc="0" locked="0" layoutInCell="1" allowOverlap="1" wp14:anchorId="5FAE3539" wp14:editId="57D074D2">
                <wp:simplePos x="0" y="0"/>
                <wp:positionH relativeFrom="margin">
                  <wp:posOffset>803486</wp:posOffset>
                </wp:positionH>
                <wp:positionV relativeFrom="paragraph">
                  <wp:posOffset>2873586</wp:posOffset>
                </wp:positionV>
                <wp:extent cx="4250055" cy="2386965"/>
                <wp:effectExtent l="0" t="0" r="17145" b="13335"/>
                <wp:wrapTopAndBottom/>
                <wp:docPr id="13" name="Chart 13">
                  <a:extLst xmlns:a="http://schemas.openxmlformats.org/drawingml/2006/main">
                    <a:ext uri="{FF2B5EF4-FFF2-40B4-BE49-F238E27FC236}">
                      <a16:creationId xmlns:a16="http://schemas.microsoft.com/office/drawing/2014/main" id="{6EAB4B1B-F4B9-4011-B351-5C6BB80DA306}"/>
                    </a:ext>
                  </a:extLst>
                </wp:docPr>
                <wp:cNvGraphicFramePr>
                  <a:graphicFrameLocks xmlns:a="http://schemas.openxmlformats.org/drawingml/2006/main" noGrp="1" noDrilldown="1" noSelect="1" noChangeAspect="1" noMove="1" noResize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" name="Chart 13">
                          <a:extLst>
                            <a:ext uri="{FF2B5EF4-FFF2-40B4-BE49-F238E27FC236}">
                              <a16:creationId xmlns:a16="http://schemas.microsoft.com/office/drawing/2014/main" id="{6EAB4B1B-F4B9-4011-B351-5C6BB80DA306}"/>
                            </a:ext>
                          </a:extLst>
                        </pic:cNvPr>
                        <pic:cNvPicPr>
                          <a:picLocks noGrp="1" noRot="1" noChangeAspect="1" noMove="1" noResize="1" noEditPoints="1" noAdjustHandles="1" noChangeArrowheads="1" noChangeShapeType="1"/>
                        </pic:cNvPicPr>
                      </pic:nvPicPr>
                      <pic:blipFill>
                        <a:blip r:embed="rId23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250055" cy="238696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Fallback>
        </mc:AlternateContent>
      </w:r>
      <w:r w:rsidR="002E3284">
        <w:t xml:space="preserve">             </w:t>
      </w:r>
      <w:r w:rsidR="002E3284">
        <w:t xml:space="preserve">Figure </w:t>
      </w:r>
      <w:r w:rsidR="002E3284">
        <w:t>6</w:t>
      </w:r>
      <w:r w:rsidR="002E3284">
        <w:t xml:space="preserve"> – </w:t>
      </w:r>
      <w:r w:rsidR="002E3284">
        <w:t xml:space="preserve">Average </w:t>
      </w:r>
      <w:r w:rsidR="00F043F1">
        <w:t>per night expenditure by different countries</w:t>
      </w:r>
      <w:r w:rsidR="002E3284">
        <w:rPr>
          <w:noProof/>
        </w:rPr>
        <w:t xml:space="preserve"> </w:t>
      </w:r>
    </w:p>
    <w:p w14:paraId="6CFA140B" w14:textId="0B975C85" w:rsidR="00D70DD4" w:rsidRDefault="0083756B" w:rsidP="00495D8D">
      <w:pPr>
        <w:pStyle w:val="ListParagraph"/>
        <w:ind w:left="1440" w:firstLine="720"/>
      </w:pPr>
      <w:r>
        <w:t xml:space="preserve">      </w:t>
      </w:r>
      <w:r w:rsidR="00495D8D">
        <w:t xml:space="preserve">Figure </w:t>
      </w:r>
      <w:r w:rsidR="00495D8D">
        <w:t>7</w:t>
      </w:r>
      <w:r w:rsidR="00495D8D">
        <w:t xml:space="preserve"> – </w:t>
      </w:r>
      <w:r w:rsidR="00495D8D">
        <w:t xml:space="preserve">Average nights </w:t>
      </w:r>
      <w:r w:rsidR="00CD30F8">
        <w:t>spent by each country</w:t>
      </w:r>
    </w:p>
    <w:p w14:paraId="031A4887" w14:textId="7A2F428E" w:rsidR="008711B3" w:rsidRDefault="008711B3" w:rsidP="00495D8D">
      <w:pPr>
        <w:pStyle w:val="ListParagraph"/>
        <w:ind w:left="1440" w:firstLine="720"/>
      </w:pPr>
    </w:p>
    <w:p w14:paraId="1FA8C33C" w14:textId="2ABB886F" w:rsidR="00570F7B" w:rsidRDefault="00603D1A" w:rsidP="00570F7B">
      <w:pPr>
        <w:pStyle w:val="ListParagraph"/>
        <w:numPr>
          <w:ilvl w:val="1"/>
          <w:numId w:val="18"/>
        </w:numPr>
      </w:pPr>
      <w:r>
        <w:lastRenderedPageBreak/>
        <w:t xml:space="preserve">Highest </w:t>
      </w:r>
      <w:r w:rsidR="00062073">
        <w:t xml:space="preserve">number of visitors </w:t>
      </w:r>
      <w:r w:rsidR="009768D2">
        <w:t>come from China and New Zealand while China accounts for the highest spend by a country as observed from table 1</w:t>
      </w:r>
      <w:r w:rsidR="00F8776C">
        <w:t>a</w:t>
      </w:r>
    </w:p>
    <w:p w14:paraId="776DD1BA" w14:textId="6D59B861" w:rsidR="0037390B" w:rsidRDefault="0037390B" w:rsidP="0037390B">
      <w:pPr>
        <w:pStyle w:val="ListParagraph"/>
        <w:ind w:left="1440"/>
      </w:pPr>
      <w:r>
        <w:rPr>
          <w:noProof/>
        </w:rPr>
        <mc:AlternateContent>
          <mc:Choice Requires="cx4">
            <w:drawing>
              <wp:inline distT="0" distB="0" distL="0" distR="0" wp14:anchorId="41FFE093" wp14:editId="77D44FD0">
                <wp:extent cx="4512733" cy="2302933"/>
                <wp:effectExtent l="0" t="0" r="2540" b="2540"/>
                <wp:docPr id="15" name="Chart 15">
                  <a:extLst xmlns:a="http://schemas.openxmlformats.org/drawingml/2006/main">
                    <a:ext uri="{FF2B5EF4-FFF2-40B4-BE49-F238E27FC236}">
                      <a16:creationId xmlns:a16="http://schemas.microsoft.com/office/drawing/2014/main" id="{D867F334-98CA-4036-A6F1-0040D6C32C67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drawing/2014/chartex">
                    <cx:chart xmlns:cx="http://schemas.microsoft.com/office/drawing/2014/chartex" xmlns:r="http://schemas.openxmlformats.org/officeDocument/2006/relationships" r:id="rId24"/>
                  </a:graphicData>
                </a:graphic>
              </wp:inline>
            </w:drawing>
          </mc:Choice>
          <mc:Fallback>
            <w:drawing>
              <wp:inline distT="0" distB="0" distL="0" distR="0" wp14:anchorId="41FFE093" wp14:editId="77D44FD0">
                <wp:extent cx="4512733" cy="2302933"/>
                <wp:effectExtent l="0" t="0" r="2540" b="2540"/>
                <wp:docPr id="15" name="Chart 15">
                  <a:extLst xmlns:a="http://schemas.openxmlformats.org/drawingml/2006/main">
                    <a:ext uri="{FF2B5EF4-FFF2-40B4-BE49-F238E27FC236}">
                      <a16:creationId xmlns:a16="http://schemas.microsoft.com/office/drawing/2014/main" id="{D867F334-98CA-4036-A6F1-0040D6C32C67}"/>
                    </a:ext>
                  </a:extLst>
                </wp:docPr>
                <wp:cNvGraphicFramePr>
                  <a:graphicFrameLocks xmlns:a="http://schemas.openxmlformats.org/drawingml/2006/main" noGrp="1" noDrilldown="1" noSelect="1" noChangeAspect="1" noMove="1" noResize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" name="Chart 15">
                          <a:extLst>
                            <a:ext uri="{FF2B5EF4-FFF2-40B4-BE49-F238E27FC236}">
                              <a16:creationId xmlns:a16="http://schemas.microsoft.com/office/drawing/2014/main" id="{D867F334-98CA-4036-A6F1-0040D6C32C67}"/>
                            </a:ext>
                          </a:extLst>
                        </pic:cNvPr>
                        <pic:cNvPicPr>
                          <a:picLocks noGrp="1" noRot="1" noChangeAspect="1" noMove="1" noResize="1" noEditPoints="1" noAdjustHandles="1" noChangeArrowheads="1" noChangeShapeType="1"/>
                        </pic:cNvPicPr>
                      </pic:nvPicPr>
                      <pic:blipFill>
                        <a:blip r:embed="rId25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512310" cy="230251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Fallback>
        </mc:AlternateContent>
      </w:r>
    </w:p>
    <w:p w14:paraId="2603615E" w14:textId="4C643A66" w:rsidR="0037390B" w:rsidRDefault="00CD30F8" w:rsidP="0037390B">
      <w:pPr>
        <w:pStyle w:val="ListParagraph"/>
        <w:ind w:left="1440"/>
      </w:pPr>
      <w:r>
        <w:t xml:space="preserve">                  </w:t>
      </w:r>
      <w:r>
        <w:t xml:space="preserve">Figure 5 – </w:t>
      </w:r>
      <w:r>
        <w:t>Total trip expenditure</w:t>
      </w:r>
      <w:r>
        <w:t xml:space="preserve"> by different countries</w:t>
      </w:r>
    </w:p>
    <w:p w14:paraId="3C212742" w14:textId="77777777" w:rsidR="00CD30F8" w:rsidRDefault="00CD30F8" w:rsidP="0037390B">
      <w:pPr>
        <w:pStyle w:val="ListParagraph"/>
        <w:ind w:left="1440"/>
      </w:pPr>
    </w:p>
    <w:p w14:paraId="3AB59273" w14:textId="5EEBDE66" w:rsidR="0037390B" w:rsidRDefault="00040233" w:rsidP="0037390B">
      <w:pPr>
        <w:pStyle w:val="ListParagraph"/>
        <w:ind w:left="1440"/>
      </w:pPr>
      <w:r>
        <w:rPr>
          <w:noProof/>
        </w:rPr>
        <w:drawing>
          <wp:inline distT="0" distB="0" distL="0" distR="0" wp14:anchorId="7209FAD9" wp14:editId="0D86E19F">
            <wp:extent cx="4563533" cy="2954867"/>
            <wp:effectExtent l="0" t="0" r="8890" b="17145"/>
            <wp:docPr id="16" name="Chart 16">
              <a:extLst xmlns:a="http://schemas.openxmlformats.org/drawingml/2006/main">
                <a:ext uri="{FF2B5EF4-FFF2-40B4-BE49-F238E27FC236}">
                  <a16:creationId xmlns:a16="http://schemas.microsoft.com/office/drawing/2014/main" id="{77439761-DF4D-4566-9E7C-8564465F7A99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6"/>
              </a:graphicData>
            </a:graphic>
          </wp:inline>
        </w:drawing>
      </w:r>
    </w:p>
    <w:p w14:paraId="19BFDD94" w14:textId="2D928C1F" w:rsidR="00CD30F8" w:rsidRPr="00570F7B" w:rsidRDefault="002864B7" w:rsidP="00CD30F8">
      <w:pPr>
        <w:pStyle w:val="ListParagraph"/>
        <w:ind w:left="2160"/>
      </w:pPr>
      <w:r>
        <w:t xml:space="preserve">  </w:t>
      </w:r>
      <w:r w:rsidR="00CD30F8">
        <w:t xml:space="preserve">Figure </w:t>
      </w:r>
      <w:r w:rsidR="00124C11">
        <w:t>6</w:t>
      </w:r>
      <w:r w:rsidR="00CD30F8">
        <w:t xml:space="preserve"> – </w:t>
      </w:r>
      <w:r w:rsidR="00CD30F8">
        <w:t xml:space="preserve">Percentage of </w:t>
      </w:r>
      <w:r w:rsidR="00124C11">
        <w:t>international visitors</w:t>
      </w:r>
      <w:r w:rsidR="00D33A2D">
        <w:t xml:space="preserve"> by country</w:t>
      </w:r>
    </w:p>
    <w:p w14:paraId="5CF20A12" w14:textId="59239EE2" w:rsidR="00363F7B" w:rsidRDefault="00694148" w:rsidP="00950644">
      <w:pPr>
        <w:pStyle w:val="Heading1"/>
        <w:numPr>
          <w:ilvl w:val="0"/>
          <w:numId w:val="18"/>
        </w:numPr>
      </w:pPr>
      <w:r>
        <w:t>What qualitative data is provided</w:t>
      </w:r>
      <w:r w:rsidR="00363F7B">
        <w:t>?</w:t>
      </w:r>
    </w:p>
    <w:p w14:paraId="658852F5" w14:textId="1B5240E5" w:rsidR="00052E09" w:rsidRDefault="00BC7CC4" w:rsidP="00001BF3">
      <w:pPr>
        <w:pStyle w:val="ListParagraph"/>
        <w:numPr>
          <w:ilvl w:val="1"/>
          <w:numId w:val="18"/>
        </w:numPr>
      </w:pPr>
      <w:r>
        <w:t xml:space="preserve">While </w:t>
      </w:r>
      <w:r w:rsidR="000A199B">
        <w:t xml:space="preserve">international visitor numbers remain stable, Australian tourism industry struggles to attract domestic visitors. Reasons stated </w:t>
      </w:r>
      <w:r w:rsidR="004244B6">
        <w:t xml:space="preserve">in the Article on page 6 of the TRA report include </w:t>
      </w:r>
      <w:r w:rsidR="00503695">
        <w:t xml:space="preserve">30% of Australians </w:t>
      </w:r>
      <w:r w:rsidR="00DB7049">
        <w:t>born overseas who</w:t>
      </w:r>
      <w:r w:rsidR="003C5BB7">
        <w:t xml:space="preserve"> travel internationally to meet friends and relatives. Tech</w:t>
      </w:r>
      <w:r w:rsidR="00F81ECB">
        <w:t xml:space="preserve">nology is also observed to be a disruptor in this area with younger generation exposed to the </w:t>
      </w:r>
      <w:r w:rsidR="00B165B4">
        <w:t>international destination through #wanderlust and influencer movement on social media</w:t>
      </w:r>
      <w:r w:rsidR="002864B7">
        <w:t>.</w:t>
      </w:r>
    </w:p>
    <w:p w14:paraId="70251B52" w14:textId="74AEE769" w:rsidR="00B165B4" w:rsidRDefault="008E444F" w:rsidP="00001BF3">
      <w:pPr>
        <w:pStyle w:val="ListParagraph"/>
        <w:numPr>
          <w:ilvl w:val="1"/>
          <w:numId w:val="18"/>
        </w:numPr>
      </w:pPr>
      <w:r>
        <w:t xml:space="preserve">Page </w:t>
      </w:r>
      <w:r w:rsidR="00881049">
        <w:t xml:space="preserve">14 primarily talks about inclusive tourism. </w:t>
      </w:r>
      <w:r w:rsidR="003E4356">
        <w:t xml:space="preserve">A greater market segment can be captured </w:t>
      </w:r>
      <w:r w:rsidR="00521C00">
        <w:t xml:space="preserve">by catering to the accessibility needs of the visiting population. An example is provided where </w:t>
      </w:r>
      <w:r w:rsidR="00BB309C">
        <w:t xml:space="preserve">a wheelchair bound individual </w:t>
      </w:r>
      <w:r w:rsidR="00BB309C">
        <w:lastRenderedPageBreak/>
        <w:t xml:space="preserve">would not prefer visiting if the information about the available amenities concerning his </w:t>
      </w:r>
      <w:r w:rsidR="00FF17F5">
        <w:t>needs are not publicized thus reducing</w:t>
      </w:r>
      <w:r w:rsidR="00BC011C">
        <w:t xml:space="preserve"> the number of visitors in that category. </w:t>
      </w:r>
    </w:p>
    <w:p w14:paraId="5EF3FA95" w14:textId="7568C498" w:rsidR="008D3A59" w:rsidRPr="00052E09" w:rsidRDefault="00841F21" w:rsidP="00DE1490">
      <w:pPr>
        <w:pStyle w:val="ListParagraph"/>
        <w:numPr>
          <w:ilvl w:val="1"/>
          <w:numId w:val="18"/>
        </w:numPr>
      </w:pPr>
      <w:r>
        <w:t xml:space="preserve">Regional areas have comparatively </w:t>
      </w:r>
      <w:r w:rsidR="0044286F">
        <w:t>a smaller</w:t>
      </w:r>
      <w:r>
        <w:t xml:space="preserve"> number of visitors as observed in Table </w:t>
      </w:r>
      <w:r w:rsidR="005132D5">
        <w:t xml:space="preserve">10a and </w:t>
      </w:r>
      <w:r w:rsidR="00533B44">
        <w:t xml:space="preserve">10b. </w:t>
      </w:r>
      <w:r w:rsidR="00FD5CE3">
        <w:t xml:space="preserve">An analysis on this is provided on page 14 wherein </w:t>
      </w:r>
      <w:r w:rsidR="00F93183">
        <w:t>the report talks about</w:t>
      </w:r>
      <w:r w:rsidR="001A63B5">
        <w:t xml:space="preserve"> the challenges which include labor shortages</w:t>
      </w:r>
      <w:r w:rsidR="008D3A59">
        <w:t>, vast distances between regional cities and a lack of awareness on the offerings of regional Australia</w:t>
      </w:r>
    </w:p>
    <w:p w14:paraId="4FD1853E" w14:textId="6E4E3FD2" w:rsidR="00363F7B" w:rsidRDefault="00E67A0F" w:rsidP="00711D1E">
      <w:pPr>
        <w:pStyle w:val="Heading1"/>
        <w:numPr>
          <w:ilvl w:val="0"/>
          <w:numId w:val="18"/>
        </w:numPr>
      </w:pPr>
      <w:r>
        <w:t>How comprehensive is the data</w:t>
      </w:r>
      <w:r w:rsidR="00363F7B">
        <w:t>?</w:t>
      </w:r>
      <w:r>
        <w:t xml:space="preserve"> </w:t>
      </w:r>
      <w:r w:rsidR="003E4082">
        <w:t>Any missing data found?</w:t>
      </w:r>
    </w:p>
    <w:p w14:paraId="1CAF7059" w14:textId="1C5A869B" w:rsidR="003E4082" w:rsidRDefault="003E4082" w:rsidP="003E4082">
      <w:r>
        <w:t xml:space="preserve">The data as well as the data analysis is </w:t>
      </w:r>
      <w:r w:rsidR="001E3D18">
        <w:t xml:space="preserve">exhaustive. The report covers a broad range of </w:t>
      </w:r>
      <w:r w:rsidR="004776D9">
        <w:t xml:space="preserve">attributes </w:t>
      </w:r>
      <w:r w:rsidR="00B20BDC">
        <w:t xml:space="preserve">and appropriately disseminates them into segments </w:t>
      </w:r>
      <w:r w:rsidR="0071193D">
        <w:t>categorized by state, country, type of visit, expenditure (spend)</w:t>
      </w:r>
      <w:r w:rsidR="00D0501D">
        <w:t xml:space="preserve"> and </w:t>
      </w:r>
      <w:r w:rsidR="00581D48">
        <w:t>visitor nights</w:t>
      </w:r>
      <w:r w:rsidR="00D0501D">
        <w:t xml:space="preserve">. </w:t>
      </w:r>
      <w:r w:rsidR="00C33B53">
        <w:t>However,</w:t>
      </w:r>
      <w:r w:rsidR="00D0501D">
        <w:t xml:space="preserve"> </w:t>
      </w:r>
      <w:r w:rsidR="00E17521">
        <w:t xml:space="preserve">there are certain aspects that the report fails to </w:t>
      </w:r>
      <w:r w:rsidR="00AC59E2">
        <w:t>elaborate upon –</w:t>
      </w:r>
    </w:p>
    <w:p w14:paraId="0EA62F48" w14:textId="7C8DCFDB" w:rsidR="00AC59E2" w:rsidRDefault="00C33B53" w:rsidP="00AC59E2">
      <w:pPr>
        <w:pStyle w:val="ListParagraph"/>
        <w:numPr>
          <w:ilvl w:val="0"/>
          <w:numId w:val="17"/>
        </w:numPr>
      </w:pPr>
      <w:r>
        <w:t xml:space="preserve">The IVS result excel sheet does not include the data on tourism workforce. </w:t>
      </w:r>
      <w:r w:rsidR="006F7579">
        <w:t>TRA report talks about the hurdles in securing a workforce in the tourism sector</w:t>
      </w:r>
      <w:r w:rsidR="00241A61">
        <w:t xml:space="preserve"> namely – low pay, unfavorable</w:t>
      </w:r>
      <w:r w:rsidR="00122212">
        <w:t xml:space="preserve"> hours, low percent of skilled workers. An interesting correlation could have been made </w:t>
      </w:r>
      <w:r w:rsidR="00E823DC">
        <w:t>between</w:t>
      </w:r>
      <w:r w:rsidR="000132A9">
        <w:t xml:space="preserve"> this and the large number of student population that reside in Australia who depend on jobs to sustain their living.</w:t>
      </w:r>
    </w:p>
    <w:p w14:paraId="05522F13" w14:textId="4D4867B2" w:rsidR="0010294C" w:rsidRPr="0010294C" w:rsidRDefault="00AE1583" w:rsidP="00192EB9">
      <w:pPr>
        <w:pStyle w:val="ListParagraph"/>
        <w:numPr>
          <w:ilvl w:val="0"/>
          <w:numId w:val="17"/>
        </w:numPr>
      </w:pPr>
      <w:r>
        <w:t xml:space="preserve">The age range is not explicitly specified in the TRA report or the IVS survey. </w:t>
      </w:r>
      <w:r w:rsidR="00322A0C">
        <w:t xml:space="preserve">The estimates are given for </w:t>
      </w:r>
      <w:r w:rsidR="006F4257">
        <w:t xml:space="preserve">visitors aged 15 and over. A detailed analysis </w:t>
      </w:r>
      <w:r w:rsidR="00445320">
        <w:t xml:space="preserve">categorizing visitors by age </w:t>
      </w:r>
      <w:r w:rsidR="00330B40">
        <w:t>and cross referencing</w:t>
      </w:r>
      <w:r w:rsidR="00303334">
        <w:t xml:space="preserve"> that with</w:t>
      </w:r>
      <w:r w:rsidR="00330B40">
        <w:t xml:space="preserve"> main reason for visiting Australia </w:t>
      </w:r>
      <w:r w:rsidR="00303334">
        <w:t xml:space="preserve">would </w:t>
      </w:r>
      <w:r w:rsidR="0010294C">
        <w:t>h</w:t>
      </w:r>
      <w:r w:rsidR="00303334">
        <w:t xml:space="preserve">ave </w:t>
      </w:r>
      <w:r w:rsidR="00E34D29">
        <w:t>made</w:t>
      </w:r>
      <w:r w:rsidR="00303334">
        <w:t xml:space="preserve"> </w:t>
      </w:r>
      <w:r w:rsidR="00751FBB">
        <w:t xml:space="preserve">an interesting </w:t>
      </w:r>
      <w:r w:rsidR="00E34D29">
        <w:t>segment to be included in the TRA report</w:t>
      </w:r>
      <w:r w:rsidR="00D33A2D">
        <w:t>.</w:t>
      </w:r>
    </w:p>
    <w:p w14:paraId="7CBFDC95" w14:textId="7C8A9E7A" w:rsidR="002D56D8" w:rsidRDefault="00380491" w:rsidP="00DA6A9F">
      <w:pPr>
        <w:pStyle w:val="Heading1"/>
        <w:numPr>
          <w:ilvl w:val="0"/>
          <w:numId w:val="19"/>
        </w:numPr>
      </w:pPr>
      <w:r>
        <w:t>Profit in 2018 vs Profit in 2019</w:t>
      </w:r>
      <w:r w:rsidR="00FE6718">
        <w:t>. What does the report say?</w:t>
      </w:r>
    </w:p>
    <w:p w14:paraId="4316B40B" w14:textId="77777777" w:rsidR="00192EB9" w:rsidRDefault="004F3440" w:rsidP="002D56D8">
      <w:r>
        <w:rPr>
          <w:noProof/>
        </w:rPr>
        <w:drawing>
          <wp:anchor distT="0" distB="0" distL="114300" distR="114300" simplePos="0" relativeHeight="251662336" behindDoc="0" locked="0" layoutInCell="1" allowOverlap="1" wp14:anchorId="1FFC3FD5" wp14:editId="70F4F7E6">
            <wp:simplePos x="0" y="0"/>
            <wp:positionH relativeFrom="margin">
              <wp:align>center</wp:align>
            </wp:positionH>
            <wp:positionV relativeFrom="paragraph">
              <wp:posOffset>840105</wp:posOffset>
            </wp:positionV>
            <wp:extent cx="4224655" cy="1930400"/>
            <wp:effectExtent l="0" t="0" r="4445" b="12700"/>
            <wp:wrapTopAndBottom/>
            <wp:docPr id="20" name="Chart 20">
              <a:extLst xmlns:a="http://schemas.openxmlformats.org/drawingml/2006/main">
                <a:ext uri="{FF2B5EF4-FFF2-40B4-BE49-F238E27FC236}">
                  <a16:creationId xmlns:a16="http://schemas.microsoft.com/office/drawing/2014/main" id="{ABF856AE-8B0B-4E95-937D-C03CE6A6C7C9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7"/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E2DC3">
        <w:t>On page 5</w:t>
      </w:r>
      <w:r w:rsidR="009A2D14">
        <w:t xml:space="preserve">, the TRA report says that there was a </w:t>
      </w:r>
      <w:r w:rsidR="003460D1">
        <w:t>slight increase (</w:t>
      </w:r>
      <w:r w:rsidR="002E6E15">
        <w:t xml:space="preserve">up </w:t>
      </w:r>
      <w:r w:rsidR="003460D1">
        <w:t xml:space="preserve">3%) in visitors in 2019 with a slightly greater increase in expenditure </w:t>
      </w:r>
      <w:r w:rsidR="002E6E15">
        <w:t xml:space="preserve">(up 5%). </w:t>
      </w:r>
      <w:r w:rsidR="00651D3C">
        <w:t xml:space="preserve">Upon observing the excel sheets, </w:t>
      </w:r>
      <w:r w:rsidR="00341268">
        <w:t xml:space="preserve">there </w:t>
      </w:r>
      <w:r w:rsidR="00360735">
        <w:t>is</w:t>
      </w:r>
      <w:r w:rsidR="00E53431">
        <w:t>n’</w:t>
      </w:r>
      <w:r w:rsidR="00360735">
        <w:t>t</w:t>
      </w:r>
      <w:r w:rsidR="00341268">
        <w:t xml:space="preserve"> any remarkable increase</w:t>
      </w:r>
      <w:r w:rsidR="00E53431">
        <w:t xml:space="preserve"> in any of the factors from 2018 to 2019</w:t>
      </w:r>
      <w:r w:rsidR="00E56832">
        <w:t xml:space="preserve">, the percent increase numbers varying from 1 to 7% as well as occasional </w:t>
      </w:r>
      <w:r w:rsidR="003979C4">
        <w:t xml:space="preserve">minimal percent decreases. </w:t>
      </w:r>
    </w:p>
    <w:p w14:paraId="5072CC64" w14:textId="0707DE27" w:rsidR="00192EB9" w:rsidRDefault="00192EB9" w:rsidP="002D56D8"/>
    <w:p w14:paraId="51429115" w14:textId="731E73F4" w:rsidR="00C00897" w:rsidRDefault="00F771EE" w:rsidP="002D56D8">
      <w:r>
        <w:rPr>
          <w:noProof/>
        </w:rPr>
        <w:drawing>
          <wp:inline distT="0" distB="0" distL="0" distR="0" wp14:anchorId="2833DD56" wp14:editId="789D91ED">
            <wp:extent cx="5833533" cy="2362200"/>
            <wp:effectExtent l="0" t="0" r="15240" b="0"/>
            <wp:docPr id="21" name="Chart 21">
              <a:extLst xmlns:a="http://schemas.openxmlformats.org/drawingml/2006/main">
                <a:ext uri="{FF2B5EF4-FFF2-40B4-BE49-F238E27FC236}">
                  <a16:creationId xmlns:a16="http://schemas.microsoft.com/office/drawing/2014/main" id="{C23E85D9-D560-41B5-82DB-5F78F5218358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8"/>
              </a:graphicData>
            </a:graphic>
          </wp:inline>
        </w:drawing>
      </w:r>
    </w:p>
    <w:p w14:paraId="72534568" w14:textId="7BC0FAF9" w:rsidR="00DB56EB" w:rsidRDefault="00DB56EB" w:rsidP="002D56D8">
      <w:r>
        <w:t xml:space="preserve">Figure </w:t>
      </w:r>
      <w:r>
        <w:t>7 &amp;8</w:t>
      </w:r>
      <w:r>
        <w:t xml:space="preserve"> – </w:t>
      </w:r>
      <w:r>
        <w:t>Comparison on regional trip expenditure and visitor nights for 2018 and 2019</w:t>
      </w:r>
    </w:p>
    <w:p w14:paraId="46D09373" w14:textId="5D3FF79A" w:rsidR="000B2E62" w:rsidRDefault="00094DE0" w:rsidP="000B2E62">
      <w:pPr>
        <w:pStyle w:val="Heading1"/>
        <w:numPr>
          <w:ilvl w:val="0"/>
          <w:numId w:val="19"/>
        </w:numPr>
      </w:pPr>
      <w:r>
        <w:t>Support the assertion</w:t>
      </w:r>
      <w:r w:rsidR="00CF47F1">
        <w:t xml:space="preserve"> </w:t>
      </w:r>
    </w:p>
    <w:p w14:paraId="77C53E5F" w14:textId="7031ED60" w:rsidR="000B2E62" w:rsidRDefault="00BD3CE5" w:rsidP="000B2E62">
      <w:r>
        <w:t xml:space="preserve">On page </w:t>
      </w:r>
      <w:r w:rsidR="00943216">
        <w:t xml:space="preserve">11, TRA report </w:t>
      </w:r>
      <w:r w:rsidR="00765FCB">
        <w:t xml:space="preserve">acknowledges the importance of </w:t>
      </w:r>
      <w:r w:rsidR="00494363">
        <w:t xml:space="preserve">sustainability. </w:t>
      </w:r>
      <w:r w:rsidR="00531280">
        <w:t xml:space="preserve">The report categorizes sustainability into 3 main types – Economic, Environmental and Community. </w:t>
      </w:r>
      <w:r w:rsidR="00705DDE">
        <w:t>All</w:t>
      </w:r>
      <w:r w:rsidR="00531280">
        <w:t xml:space="preserve"> these types are interrelated </w:t>
      </w:r>
      <w:r w:rsidR="00255D0F">
        <w:t xml:space="preserve">and a focusing on a sustainable approach </w:t>
      </w:r>
      <w:r w:rsidR="003D51AB">
        <w:t xml:space="preserve">will </w:t>
      </w:r>
      <w:r w:rsidR="00705DDE">
        <w:t>support</w:t>
      </w:r>
      <w:r w:rsidR="004B159E">
        <w:t xml:space="preserve"> superior infrastructure </w:t>
      </w:r>
      <w:r w:rsidR="005C1B9D">
        <w:t xml:space="preserve">which will bring in more profits for the tourism industry. </w:t>
      </w:r>
    </w:p>
    <w:p w14:paraId="466C80A6" w14:textId="3E1945AF" w:rsidR="0032427D" w:rsidRDefault="00414C95" w:rsidP="000B2E62">
      <w:r>
        <w:t xml:space="preserve">Page 15 </w:t>
      </w:r>
      <w:r w:rsidR="00D7551B">
        <w:t>provides</w:t>
      </w:r>
      <w:r>
        <w:t xml:space="preserve"> 2 examples of </w:t>
      </w:r>
      <w:r w:rsidR="00D7551B">
        <w:t>the consequences of increased</w:t>
      </w:r>
      <w:r w:rsidR="00B20741">
        <w:t xml:space="preserve"> environmental as well as cultural </w:t>
      </w:r>
      <w:r w:rsidR="00D7551B">
        <w:t xml:space="preserve">sustainability </w:t>
      </w:r>
      <w:r w:rsidR="0078741D">
        <w:t>awareness. Box 8 talks about</w:t>
      </w:r>
      <w:r w:rsidR="00F5770B">
        <w:t xml:space="preserve"> </w:t>
      </w:r>
      <w:r w:rsidR="0078741D">
        <w:t xml:space="preserve">providing commercial permits </w:t>
      </w:r>
      <w:r w:rsidR="001A7B10">
        <w:t xml:space="preserve">to only those operators who possess eco-tourism certification. </w:t>
      </w:r>
      <w:r w:rsidR="002D387A">
        <w:t>Box 9 is about shutting down the climb to the top of U</w:t>
      </w:r>
      <w:r w:rsidR="008467E2">
        <w:t xml:space="preserve">luru to safeguard the cultural significance of the monument for its traditional owners. </w:t>
      </w:r>
      <w:r w:rsidR="003F760A">
        <w:t xml:space="preserve">To </w:t>
      </w:r>
      <w:r w:rsidR="009C32AF">
        <w:t>compensate for the loss in tourism that might arise due to this, the region has established</w:t>
      </w:r>
      <w:r w:rsidR="00035777">
        <w:t xml:space="preserve"> newer experiences that contribute to </w:t>
      </w:r>
      <w:r w:rsidR="008C253F">
        <w:t>educating</w:t>
      </w:r>
      <w:r w:rsidR="005F2415">
        <w:t xml:space="preserve"> the visitors </w:t>
      </w:r>
      <w:r w:rsidR="004D16DF">
        <w:t xml:space="preserve">as well as allow them to experience the </w:t>
      </w:r>
      <w:r w:rsidR="00E23BA8">
        <w:t>area</w:t>
      </w:r>
      <w:r w:rsidR="00F94040">
        <w:t xml:space="preserve"> in a new way. </w:t>
      </w:r>
    </w:p>
    <w:p w14:paraId="27EACFD8" w14:textId="05E390A8" w:rsidR="00AB49FF" w:rsidRDefault="00C20080" w:rsidP="000B2E62">
      <w:r>
        <w:t xml:space="preserve">However, acknowledgement </w:t>
      </w:r>
      <w:r w:rsidR="00142340">
        <w:t>and</w:t>
      </w:r>
      <w:r>
        <w:t xml:space="preserve"> awareness </w:t>
      </w:r>
      <w:r w:rsidR="006F5A14">
        <w:t xml:space="preserve">does not always </w:t>
      </w:r>
      <w:r w:rsidR="00C4207B">
        <w:t>translate</w:t>
      </w:r>
      <w:r w:rsidR="00BE400E">
        <w:t xml:space="preserve"> into tangible results. </w:t>
      </w:r>
      <w:r w:rsidR="00AB49FF">
        <w:t xml:space="preserve">On page 14, </w:t>
      </w:r>
      <w:r w:rsidR="00D1710E">
        <w:t xml:space="preserve">increase in </w:t>
      </w:r>
      <w:r w:rsidR="00411658">
        <w:t>demand</w:t>
      </w:r>
      <w:r w:rsidR="00D1710E">
        <w:t xml:space="preserve"> on experiencing </w:t>
      </w:r>
      <w:r w:rsidR="00411658">
        <w:t>indigenous culture</w:t>
      </w:r>
      <w:r w:rsidR="00A32CB5">
        <w:t xml:space="preserve"> </w:t>
      </w:r>
      <w:r w:rsidR="00C92317">
        <w:t xml:space="preserve">is not enough to increase the already low visitation. </w:t>
      </w:r>
      <w:r w:rsidR="00577BA3">
        <w:t xml:space="preserve">According to the report, </w:t>
      </w:r>
      <w:r w:rsidR="00D87D3B">
        <w:t>only 6% visitors have visited</w:t>
      </w:r>
      <w:r w:rsidR="007B523F">
        <w:t xml:space="preserve"> an aboriginal site</w:t>
      </w:r>
      <w:r w:rsidR="000A4697">
        <w:t>.</w:t>
      </w:r>
    </w:p>
    <w:p w14:paraId="683B8E8C" w14:textId="1D519B01" w:rsidR="00F94040" w:rsidRDefault="00201D59" w:rsidP="00217217">
      <w:pPr>
        <w:pStyle w:val="Heading1"/>
        <w:numPr>
          <w:ilvl w:val="0"/>
          <w:numId w:val="19"/>
        </w:numPr>
      </w:pPr>
      <w:r>
        <w:t>I</w:t>
      </w:r>
      <w:r w:rsidRPr="00201D59">
        <w:t>s there any information in this report which could be of interest to a user?</w:t>
      </w:r>
    </w:p>
    <w:p w14:paraId="036B33AD" w14:textId="71F2BA37" w:rsidR="00201D59" w:rsidRDefault="007D1FF2" w:rsidP="00201D59">
      <w:r>
        <w:t xml:space="preserve">Figure </w:t>
      </w:r>
      <w:r w:rsidR="00411B39">
        <w:t>9 (refer appendix</w:t>
      </w:r>
      <w:r w:rsidR="00642C07">
        <w:t>)</w:t>
      </w:r>
      <w:r>
        <w:t xml:space="preserve"> </w:t>
      </w:r>
      <w:r w:rsidR="00600490">
        <w:t>detailing the variance in occupation rates</w:t>
      </w:r>
      <w:r w:rsidR="002A484E">
        <w:t xml:space="preserve"> based on the time of the year is informative from a tourist </w:t>
      </w:r>
      <w:r w:rsidR="00C85F78">
        <w:t xml:space="preserve">perspective. At a glance, a novice tourist immediately understands that </w:t>
      </w:r>
      <w:r w:rsidR="00566C3C">
        <w:t xml:space="preserve">ski-season lasts between July to September suggesting </w:t>
      </w:r>
      <w:r w:rsidR="003738C6">
        <w:t>the right time</w:t>
      </w:r>
      <w:r w:rsidR="00566C3C">
        <w:t xml:space="preserve"> if that is the type of vacation </w:t>
      </w:r>
      <w:r w:rsidR="003738C6">
        <w:t xml:space="preserve">one might want to have. </w:t>
      </w:r>
      <w:r w:rsidR="0026692D">
        <w:t xml:space="preserve">The graph also lists 2 important holiday seasons. </w:t>
      </w:r>
    </w:p>
    <w:p w14:paraId="2626E6FF" w14:textId="3F480980" w:rsidR="00213252" w:rsidRDefault="00213252" w:rsidP="00201D59">
      <w:r>
        <w:lastRenderedPageBreak/>
        <w:t xml:space="preserve">Boxes 8 and 9 on page 15 </w:t>
      </w:r>
      <w:r w:rsidR="00484F5F">
        <w:t xml:space="preserve">increase awareness </w:t>
      </w:r>
      <w:r w:rsidR="00111C0E">
        <w:t>among tourists reading this report on the</w:t>
      </w:r>
      <w:r w:rsidR="00484F5F">
        <w:t xml:space="preserve"> environmental and cultural aspects </w:t>
      </w:r>
      <w:r w:rsidR="00111C0E">
        <w:t>while</w:t>
      </w:r>
      <w:r w:rsidR="00484F5F">
        <w:t xml:space="preserve"> planning a trip to the great barrier reef or the Uluru. </w:t>
      </w:r>
      <w:r w:rsidR="00111C0E">
        <w:t xml:space="preserve">The tourist might then look for </w:t>
      </w:r>
      <w:r w:rsidR="00A166E1">
        <w:t xml:space="preserve">eco-tourism certified guides to ensure that he/she </w:t>
      </w:r>
      <w:r w:rsidR="003728D8">
        <w:t xml:space="preserve">are guaranteed to have an environmentally safe trip. </w:t>
      </w:r>
    </w:p>
    <w:p w14:paraId="49A155F5" w14:textId="14F8F272" w:rsidR="00B83804" w:rsidRDefault="00B83804" w:rsidP="00201D59">
      <w:r>
        <w:t xml:space="preserve">Figure </w:t>
      </w:r>
      <w:r w:rsidR="00642C07">
        <w:t>10 (refer appendix)</w:t>
      </w:r>
      <w:r>
        <w:t xml:space="preserve"> is a great recommendation </w:t>
      </w:r>
      <w:r w:rsidR="00316D83">
        <w:t xml:space="preserve">for a </w:t>
      </w:r>
      <w:r w:rsidR="00076021">
        <w:t>first-time</w:t>
      </w:r>
      <w:r w:rsidR="00316D83">
        <w:t xml:space="preserve"> tourist visiting Australia as it lists all the primary tourist locations. </w:t>
      </w:r>
    </w:p>
    <w:p w14:paraId="4FAE8069" w14:textId="5FE62772" w:rsidR="00186461" w:rsidRPr="00201D59" w:rsidRDefault="00E25C0D" w:rsidP="00201D59">
      <w:r>
        <w:t xml:space="preserve">Figure </w:t>
      </w:r>
      <w:r w:rsidR="00642C07">
        <w:t>11 (refer appendix)</w:t>
      </w:r>
      <w:r>
        <w:t xml:space="preserve"> </w:t>
      </w:r>
      <w:r w:rsidR="002B1630">
        <w:t xml:space="preserve">shows a list of tourism regions and the average spend per night </w:t>
      </w:r>
      <w:r w:rsidR="00C944E0">
        <w:t>for those regions.</w:t>
      </w:r>
      <w:r w:rsidR="00F2675A">
        <w:t xml:space="preserve"> This could be particularly helpful for </w:t>
      </w:r>
      <w:r w:rsidR="00B95386">
        <w:t>tourists</w:t>
      </w:r>
      <w:r w:rsidR="00F2675A">
        <w:t xml:space="preserve"> looking to budget </w:t>
      </w:r>
      <w:r w:rsidR="00B95386">
        <w:t xml:space="preserve">their vacations and help them plan the location of their trip based on </w:t>
      </w:r>
      <w:r w:rsidR="00186461">
        <w:t>their expenditure limit.</w:t>
      </w:r>
    </w:p>
    <w:p w14:paraId="7154BFF2" w14:textId="658BB1B3" w:rsidR="00186461" w:rsidRDefault="007279D6" w:rsidP="00186461">
      <w:pPr>
        <w:pStyle w:val="Heading1"/>
        <w:numPr>
          <w:ilvl w:val="0"/>
          <w:numId w:val="19"/>
        </w:numPr>
      </w:pPr>
      <w:r w:rsidRPr="007279D6">
        <w:t>What information does the report provide about technology and disruption?</w:t>
      </w:r>
    </w:p>
    <w:p w14:paraId="3B2D0C13" w14:textId="12C05C6D" w:rsidR="00B531C4" w:rsidRDefault="00E0433E" w:rsidP="00B531C4">
      <w:r>
        <w:t xml:space="preserve">Technology that has impacted tourism can be broadly divided into </w:t>
      </w:r>
      <w:r w:rsidR="00DA3D78">
        <w:t>these</w:t>
      </w:r>
      <w:r>
        <w:t xml:space="preserve"> main categories – </w:t>
      </w:r>
    </w:p>
    <w:p w14:paraId="4CF85820" w14:textId="4CE62241" w:rsidR="00E0433E" w:rsidRDefault="00875820" w:rsidP="00E0433E">
      <w:pPr>
        <w:pStyle w:val="ListParagraph"/>
        <w:numPr>
          <w:ilvl w:val="0"/>
          <w:numId w:val="23"/>
        </w:numPr>
      </w:pPr>
      <w:r w:rsidRPr="0085308B">
        <w:rPr>
          <w:b/>
          <w:bCs/>
        </w:rPr>
        <w:t>Social Media</w:t>
      </w:r>
      <w:r>
        <w:t xml:space="preserve"> </w:t>
      </w:r>
      <w:r w:rsidR="009959EE">
        <w:t>–</w:t>
      </w:r>
      <w:r>
        <w:t xml:space="preserve"> </w:t>
      </w:r>
      <w:r w:rsidR="009959EE">
        <w:t>Seen as an excellent platform to advertise</w:t>
      </w:r>
      <w:r w:rsidR="009536B2">
        <w:t xml:space="preserve"> </w:t>
      </w:r>
      <w:r w:rsidR="00271162">
        <w:t xml:space="preserve">(with countries like US and UK </w:t>
      </w:r>
      <w:r w:rsidR="00943879">
        <w:t>spending more and more on social media advertising)</w:t>
      </w:r>
      <w:r w:rsidR="009536B2">
        <w:t xml:space="preserve">, social media </w:t>
      </w:r>
      <w:r w:rsidR="00142965">
        <w:t xml:space="preserve">enables small and local businesses </w:t>
      </w:r>
      <w:r w:rsidR="00475B1B">
        <w:t xml:space="preserve">to communicate with their customers </w:t>
      </w:r>
      <w:r w:rsidR="0072412A">
        <w:t xml:space="preserve">and respond quickly. In the next 5 years, </w:t>
      </w:r>
      <w:r w:rsidR="00693675">
        <w:t xml:space="preserve">social media is predicted to have an enormous role in decision making of domestic </w:t>
      </w:r>
      <w:r w:rsidR="005D52CC">
        <w:t>travelers.</w:t>
      </w:r>
    </w:p>
    <w:p w14:paraId="2C6F0B51" w14:textId="7D781FFE" w:rsidR="00FC16B3" w:rsidRDefault="00FC16B3" w:rsidP="00E0433E">
      <w:pPr>
        <w:pStyle w:val="ListParagraph"/>
        <w:numPr>
          <w:ilvl w:val="0"/>
          <w:numId w:val="23"/>
        </w:numPr>
      </w:pPr>
      <w:r w:rsidRPr="0085308B">
        <w:rPr>
          <w:b/>
          <w:bCs/>
        </w:rPr>
        <w:t>Sharing Economy</w:t>
      </w:r>
      <w:r>
        <w:t xml:space="preserve"> </w:t>
      </w:r>
      <w:r w:rsidR="001F139A">
        <w:t>–</w:t>
      </w:r>
      <w:r>
        <w:t xml:space="preserve"> </w:t>
      </w:r>
      <w:r w:rsidR="001F139A">
        <w:t>Platforms such as Airbnb and Uber have significantly impacted the tourism industry and helped streamlined</w:t>
      </w:r>
      <w:r w:rsidR="001E6C5B">
        <w:t xml:space="preserve"> </w:t>
      </w:r>
      <w:r w:rsidR="00F9404C">
        <w:t xml:space="preserve">transactions, lower costs and </w:t>
      </w:r>
      <w:r w:rsidR="00A13623">
        <w:t xml:space="preserve">provide a large range of offerings. </w:t>
      </w:r>
      <w:r w:rsidR="00AD4FC6">
        <w:t>Box 5 talks about hoteliers adapting</w:t>
      </w:r>
      <w:r w:rsidR="00B902F0">
        <w:t xml:space="preserve"> to the sharing economy by offering rooms via Airbnb </w:t>
      </w:r>
      <w:r w:rsidR="00A81F6D">
        <w:t xml:space="preserve">to diversify their customer base as well as attract </w:t>
      </w:r>
      <w:r w:rsidR="00CA359B">
        <w:t>younger tech savvy tourists.</w:t>
      </w:r>
    </w:p>
    <w:p w14:paraId="04704EAF" w14:textId="79CB32CA" w:rsidR="00CA359B" w:rsidRDefault="00992972" w:rsidP="00E0433E">
      <w:pPr>
        <w:pStyle w:val="ListParagraph"/>
        <w:numPr>
          <w:ilvl w:val="0"/>
          <w:numId w:val="23"/>
        </w:numPr>
      </w:pPr>
      <w:r w:rsidRPr="0085308B">
        <w:rPr>
          <w:b/>
          <w:bCs/>
        </w:rPr>
        <w:t>New Payment platforms</w:t>
      </w:r>
      <w:r>
        <w:t xml:space="preserve"> – Seen as a direct consequence of sharing economy</w:t>
      </w:r>
      <w:r w:rsidR="00AC6532">
        <w:t xml:space="preserve"> and driven by the increasing need for </w:t>
      </w:r>
      <w:r w:rsidR="001033F4">
        <w:t>security</w:t>
      </w:r>
      <w:r>
        <w:t xml:space="preserve">, </w:t>
      </w:r>
      <w:r w:rsidR="00843AFE">
        <w:t xml:space="preserve">it is observed that nearly 80% of payments were done by card, 51% of Australian consumers </w:t>
      </w:r>
      <w:r w:rsidR="00191671">
        <w:t>prefer contactless payment methods</w:t>
      </w:r>
      <w:r w:rsidR="00F9126B">
        <w:t xml:space="preserve">. </w:t>
      </w:r>
    </w:p>
    <w:p w14:paraId="036857D6" w14:textId="670AF2EA" w:rsidR="00F9126B" w:rsidRPr="00B531C4" w:rsidRDefault="00923EDF" w:rsidP="00E0433E">
      <w:pPr>
        <w:pStyle w:val="ListParagraph"/>
        <w:numPr>
          <w:ilvl w:val="0"/>
          <w:numId w:val="23"/>
        </w:numPr>
      </w:pPr>
      <w:r w:rsidRPr="0085308B">
        <w:rPr>
          <w:b/>
          <w:bCs/>
        </w:rPr>
        <w:t>Visitor Tracking</w:t>
      </w:r>
      <w:r>
        <w:t xml:space="preserve"> – </w:t>
      </w:r>
      <w:r w:rsidR="008A3540">
        <w:t xml:space="preserve">An upcoming field (impact </w:t>
      </w:r>
      <w:r w:rsidR="00DA3D78">
        <w:t>to be observed in the next 10 years), visitor tracking can give tourists a more personalized approach by tracking</w:t>
      </w:r>
      <w:r w:rsidR="00E332DA">
        <w:t xml:space="preserve"> their external device while travelling. </w:t>
      </w:r>
      <w:r w:rsidR="005D52CC">
        <w:t>However,</w:t>
      </w:r>
      <w:r w:rsidR="00E332DA">
        <w:t xml:space="preserve"> there is little awareness</w:t>
      </w:r>
      <w:r w:rsidR="00965A67">
        <w:t xml:space="preserve"> (40%)</w:t>
      </w:r>
      <w:r w:rsidR="00E332DA">
        <w:t xml:space="preserve"> about this and </w:t>
      </w:r>
      <w:r w:rsidR="00965A67">
        <w:t>low knowledge and is primarily geared towards a younger audience.</w:t>
      </w:r>
    </w:p>
    <w:p w14:paraId="7D84E421" w14:textId="6AF15CDC" w:rsidR="00854671" w:rsidRDefault="00526039" w:rsidP="00854671">
      <w:pPr>
        <w:pStyle w:val="Heading1"/>
        <w:numPr>
          <w:ilvl w:val="0"/>
          <w:numId w:val="19"/>
        </w:numPr>
      </w:pPr>
      <w:r>
        <w:t>Include 2 research questions –</w:t>
      </w:r>
    </w:p>
    <w:p w14:paraId="59FC761E" w14:textId="04663543" w:rsidR="00965A67" w:rsidRDefault="008637C4" w:rsidP="00CF47F1">
      <w:pPr>
        <w:pStyle w:val="ListParagraph"/>
        <w:numPr>
          <w:ilvl w:val="1"/>
          <w:numId w:val="19"/>
        </w:numPr>
      </w:pPr>
      <w:r>
        <w:t>To increase or even maintain current numbers, TRA must plan</w:t>
      </w:r>
      <w:r w:rsidR="00540881">
        <w:t xml:space="preserve"> to accommodate for the future</w:t>
      </w:r>
      <w:r>
        <w:t>. What argument does the report make in this regard?</w:t>
      </w:r>
    </w:p>
    <w:p w14:paraId="6015F73F" w14:textId="686C9BCB" w:rsidR="00043519" w:rsidRDefault="00061AE3" w:rsidP="00043519">
      <w:pPr>
        <w:ind w:left="1080"/>
      </w:pPr>
      <w:r>
        <w:t xml:space="preserve">Accommodating for the future </w:t>
      </w:r>
      <w:r w:rsidR="006E6BA1">
        <w:t xml:space="preserve">includes </w:t>
      </w:r>
      <w:r w:rsidR="00FC01FB">
        <w:t xml:space="preserve">several factors. Driving the tourism industry towards sustainability </w:t>
      </w:r>
      <w:r w:rsidR="00260AE6">
        <w:t>from both environmental and community standpoints (examples listed on box 8 and 9)</w:t>
      </w:r>
      <w:r w:rsidR="001A3566">
        <w:t xml:space="preserve"> to </w:t>
      </w:r>
      <w:r w:rsidR="00575415">
        <w:t xml:space="preserve">secure the longevity of </w:t>
      </w:r>
      <w:r w:rsidR="00575415">
        <w:lastRenderedPageBreak/>
        <w:t xml:space="preserve">important tourist attractions. </w:t>
      </w:r>
      <w:r w:rsidR="00411804">
        <w:t>Increasing awareness through advertising (box 7 which talks about Australia inc</w:t>
      </w:r>
      <w:r w:rsidR="000C5875">
        <w:t xml:space="preserve"> campaign </w:t>
      </w:r>
      <w:r w:rsidR="00E07F51">
        <w:t>which was highly successful)</w:t>
      </w:r>
      <w:r w:rsidR="00817F51">
        <w:t xml:space="preserve"> that not only serves the purpose of </w:t>
      </w:r>
      <w:r w:rsidR="00B74BB4">
        <w:t xml:space="preserve">increasing appeal of the destination but also present accurate information </w:t>
      </w:r>
      <w:r w:rsidR="0054636D">
        <w:t>for future travel.</w:t>
      </w:r>
      <w:r w:rsidR="006222D7">
        <w:t xml:space="preserve"> </w:t>
      </w:r>
      <w:r w:rsidR="00787F35">
        <w:t xml:space="preserve">Embracing technology is another key aspect in planning for the future. </w:t>
      </w:r>
      <w:r w:rsidR="0094308F">
        <w:t xml:space="preserve">Using social media as a platform to reach the teach-savvy visitor market, enabling visitor tracking </w:t>
      </w:r>
      <w:r w:rsidR="00C9383E">
        <w:t>to create a personalized experience</w:t>
      </w:r>
      <w:r w:rsidR="007B4715">
        <w:t>, adapting to the sharing economy (</w:t>
      </w:r>
      <w:r w:rsidR="00346150">
        <w:t>box 5).</w:t>
      </w:r>
      <w:r w:rsidR="001B676E">
        <w:t xml:space="preserve"> </w:t>
      </w:r>
      <w:r w:rsidR="005C6419">
        <w:t xml:space="preserve">The </w:t>
      </w:r>
      <w:r w:rsidR="00312792">
        <w:t>“</w:t>
      </w:r>
      <w:r w:rsidR="00E354A9">
        <w:t>what’s</w:t>
      </w:r>
      <w:r w:rsidR="00312792">
        <w:t xml:space="preserve"> next” section of the TRA report</w:t>
      </w:r>
      <w:r w:rsidR="00960164">
        <w:t>, while acknowledging the need for shift</w:t>
      </w:r>
      <w:r w:rsidR="00DF43CA">
        <w:t xml:space="preserve"> towards a forward-thinking approach,</w:t>
      </w:r>
      <w:r w:rsidR="00312792">
        <w:t xml:space="preserve"> </w:t>
      </w:r>
      <w:r w:rsidR="00BC1C4D">
        <w:t xml:space="preserve">provides an inadequate summary </w:t>
      </w:r>
      <w:r w:rsidR="00F903C4">
        <w:t xml:space="preserve">of the future </w:t>
      </w:r>
      <w:r w:rsidR="00B769AB">
        <w:t>plans that the industry plans to implement</w:t>
      </w:r>
      <w:r w:rsidR="00DF43CA">
        <w:t>.</w:t>
      </w:r>
    </w:p>
    <w:p w14:paraId="61D76288" w14:textId="19DAEC5F" w:rsidR="008637C4" w:rsidRDefault="001B0D9F" w:rsidP="00526039">
      <w:pPr>
        <w:pStyle w:val="ListParagraph"/>
        <w:numPr>
          <w:ilvl w:val="1"/>
          <w:numId w:val="19"/>
        </w:numPr>
      </w:pPr>
      <w:r>
        <w:t>A key aspect of any</w:t>
      </w:r>
      <w:r w:rsidR="00393E8B">
        <w:t xml:space="preserve"> tourism industry is the infrastructure. Give </w:t>
      </w:r>
      <w:r w:rsidR="006E5EC5">
        <w:t xml:space="preserve">examples from the report to support this assertion. </w:t>
      </w:r>
    </w:p>
    <w:p w14:paraId="5C566129" w14:textId="77777777" w:rsidR="002A01A0" w:rsidRDefault="00C740AB" w:rsidP="00DF43CA">
      <w:pPr>
        <w:ind w:left="1080"/>
      </w:pPr>
      <w:r>
        <w:t xml:space="preserve">A key example of infrastructure planning </w:t>
      </w:r>
      <w:r w:rsidR="00340100">
        <w:t xml:space="preserve">is provided </w:t>
      </w:r>
      <w:r w:rsidR="0050501B">
        <w:t xml:space="preserve">in Box 6 that talks about </w:t>
      </w:r>
      <w:r w:rsidR="00DE2D09">
        <w:t xml:space="preserve">building a new airport in Sydney </w:t>
      </w:r>
      <w:r w:rsidR="00241A2C">
        <w:t xml:space="preserve">to help ease the overwhelming pressure on </w:t>
      </w:r>
      <w:r w:rsidR="00143245">
        <w:t>Sydney International Airport. In particular</w:t>
      </w:r>
      <w:r w:rsidR="003C2F43">
        <w:t>,</w:t>
      </w:r>
      <w:r w:rsidR="00143245">
        <w:t xml:space="preserve"> the box </w:t>
      </w:r>
      <w:r w:rsidR="003C2F43">
        <w:t>not only highlights on investment on infrastructure but also the timing</w:t>
      </w:r>
      <w:r w:rsidR="00EA72F5">
        <w:t xml:space="preserve"> of the investment as well as the target. </w:t>
      </w:r>
      <w:r w:rsidR="00E67716">
        <w:t xml:space="preserve">One of the critical challenges faced by regional areas in attracting </w:t>
      </w:r>
      <w:r w:rsidR="002218C5">
        <w:t xml:space="preserve">visitors is </w:t>
      </w:r>
      <w:r w:rsidR="006D79C4">
        <w:t xml:space="preserve">lack of proper infrastructure. </w:t>
      </w:r>
      <w:r w:rsidR="009E453F">
        <w:t xml:space="preserve">While not much has been said on tis regard, </w:t>
      </w:r>
      <w:r w:rsidR="003605C8">
        <w:t xml:space="preserve">it is highlighted on page 14 which states that a few regional areas have already suffered an impact </w:t>
      </w:r>
      <w:r w:rsidR="00ED0CCD">
        <w:t xml:space="preserve">as they were not ready </w:t>
      </w:r>
      <w:r w:rsidR="005C0188">
        <w:t>due to infrastructure deficits</w:t>
      </w:r>
      <w:r w:rsidR="00E25145">
        <w:t>. Provision of infrastructure to accommodate the growing adaption to technology is also an important</w:t>
      </w:r>
      <w:r w:rsidR="00D27B2D">
        <w:t xml:space="preserve"> category</w:t>
      </w:r>
      <w:r w:rsidR="00B309DD">
        <w:t xml:space="preserve">. </w:t>
      </w:r>
    </w:p>
    <w:p w14:paraId="0491E5C2" w14:textId="4AF08BC4" w:rsidR="00034A04" w:rsidRDefault="00B309DD" w:rsidP="00034A04">
      <w:pPr>
        <w:ind w:left="1080"/>
      </w:pPr>
      <w:r>
        <w:t xml:space="preserve">Technology Disruptors report talks about </w:t>
      </w:r>
      <w:r w:rsidR="00E6505A">
        <w:t xml:space="preserve">the adaption of new payment methods. </w:t>
      </w:r>
      <w:r w:rsidR="007816E9">
        <w:t xml:space="preserve">Including digital wallets and NFC’s. </w:t>
      </w:r>
      <w:r w:rsidR="0095072D">
        <w:t xml:space="preserve">Travel and retail sectors have grabbed this opportunity and already introduced popular online payment methods in their stores. </w:t>
      </w:r>
      <w:r w:rsidR="0099648C">
        <w:t>Technological infrastructure innovations can also help in p</w:t>
      </w:r>
      <w:r w:rsidR="002A01A0">
        <w:t xml:space="preserve">roviding tourists with </w:t>
      </w:r>
      <w:r w:rsidR="00253FD5">
        <w:t xml:space="preserve">new experiences such as a personalized approach with visitor tracking and using AR and VR to </w:t>
      </w:r>
      <w:r w:rsidR="00034A04">
        <w:t xml:space="preserve">let them see Australia in a different way. </w:t>
      </w:r>
    </w:p>
    <w:p w14:paraId="0C89AB2A" w14:textId="1750EF55" w:rsidR="00034A04" w:rsidRPr="00034A04" w:rsidRDefault="00034A04" w:rsidP="00920B68">
      <w:pPr>
        <w:pStyle w:val="Heading1"/>
        <w:ind w:left="720"/>
        <w:jc w:val="center"/>
      </w:pPr>
      <w:r>
        <w:t>Conclusion</w:t>
      </w:r>
      <w:r>
        <w:t xml:space="preserve"> </w:t>
      </w:r>
    </w:p>
    <w:p w14:paraId="475D785B" w14:textId="38DA085E" w:rsidR="00034A04" w:rsidRDefault="001A5882" w:rsidP="00DF43CA">
      <w:pPr>
        <w:ind w:left="1080"/>
      </w:pPr>
      <w:r>
        <w:t xml:space="preserve">In summary, the TRA report provides an insightful in-depth </w:t>
      </w:r>
      <w:r w:rsidR="007D6C17">
        <w:t>analysi</w:t>
      </w:r>
      <w:r w:rsidR="00A83107">
        <w:t>s</w:t>
      </w:r>
      <w:r w:rsidR="00BC5D10">
        <w:t xml:space="preserve">. The report highlights on </w:t>
      </w:r>
      <w:r w:rsidR="005F3EAF">
        <w:t>sustainability by categorizing it into 3 aspects and providing relevant cases for each</w:t>
      </w:r>
      <w:r w:rsidR="00744DCB">
        <w:t xml:space="preserve">. A reference is made to the impact technology has had on the tourism industry and how </w:t>
      </w:r>
      <w:r w:rsidR="001B70C8">
        <w:t xml:space="preserve">one can adapt to this. Graphs focusing on number of visitors, visitor nights as well as expenditure </w:t>
      </w:r>
      <w:r w:rsidR="009F1931">
        <w:t xml:space="preserve">made by each country as well as categorizing users into different types based on their spend. A few </w:t>
      </w:r>
      <w:r w:rsidR="00A35C3F">
        <w:t xml:space="preserve">details that could have been included would be analysis made </w:t>
      </w:r>
      <w:r w:rsidR="0085308B">
        <w:t>based on</w:t>
      </w:r>
      <w:r w:rsidR="00A35C3F">
        <w:t xml:space="preserve"> visitor age</w:t>
      </w:r>
      <w:r w:rsidR="00665308">
        <w:t xml:space="preserve"> and</w:t>
      </w:r>
      <w:r w:rsidR="00A35C3F">
        <w:t xml:space="preserve"> </w:t>
      </w:r>
      <w:r w:rsidR="008F3025">
        <w:t xml:space="preserve">a deeper look into </w:t>
      </w:r>
      <w:r w:rsidR="00CC1408">
        <w:t>catering to student population</w:t>
      </w:r>
      <w:r w:rsidR="00665308">
        <w:t xml:space="preserve"> and a much clearer outlook on the profits</w:t>
      </w:r>
      <w:r w:rsidR="00D2701D">
        <w:t xml:space="preserve">. </w:t>
      </w:r>
    </w:p>
    <w:p w14:paraId="757A8BC8" w14:textId="77777777" w:rsidR="00C441BA" w:rsidRPr="00526039" w:rsidRDefault="00C441BA" w:rsidP="00C441BA"/>
    <w:p w14:paraId="53E7C532" w14:textId="77777777" w:rsidR="00854671" w:rsidRPr="00854671" w:rsidRDefault="00854671" w:rsidP="00854671"/>
    <w:p w14:paraId="2D282C65" w14:textId="28E9A3E8" w:rsidR="002054FA" w:rsidRDefault="002D6B19" w:rsidP="002054FA">
      <w:pPr>
        <w:pStyle w:val="Title"/>
      </w:pPr>
      <w:r>
        <w:lastRenderedPageBreak/>
        <w:t>Appendix</w:t>
      </w:r>
      <w:r w:rsidR="000A3C9D">
        <w:t xml:space="preserve"> A </w:t>
      </w:r>
      <w:r w:rsidR="001516F6">
        <w:t>–</w:t>
      </w:r>
      <w:r w:rsidR="000A3C9D">
        <w:t xml:space="preserve"> Figures</w:t>
      </w:r>
    </w:p>
    <w:p w14:paraId="1886B0F6" w14:textId="77777777" w:rsidR="000A4697" w:rsidRPr="000B2E62" w:rsidRDefault="000A4697" w:rsidP="000B2E62"/>
    <w:p w14:paraId="71187D5D" w14:textId="0C11918F" w:rsidR="002D177C" w:rsidRDefault="002054FA" w:rsidP="002D56D8">
      <w:r>
        <w:t>Figure 9 -</w:t>
      </w:r>
      <w:r w:rsidR="00392250">
        <w:t xml:space="preserve"> </w:t>
      </w:r>
      <w:r>
        <w:t xml:space="preserve"> </w:t>
      </w:r>
      <w:r w:rsidR="00A07887" w:rsidRPr="00A07887">
        <w:t>CHANGE IN OCCUPANCY RATES BY MONTH FOR AUSTRALIA’S TOURISM REGIONS, JULY 2018 TO JUNE 2019</w:t>
      </w:r>
    </w:p>
    <w:p w14:paraId="7F0637B5" w14:textId="1E807E09" w:rsidR="00A07887" w:rsidRPr="003E4082" w:rsidRDefault="00A07887" w:rsidP="002D56D8">
      <w:r>
        <w:rPr>
          <w:noProof/>
        </w:rPr>
        <w:drawing>
          <wp:inline distT="0" distB="0" distL="0" distR="0" wp14:anchorId="426FE1BB" wp14:editId="5D6AEBCA">
            <wp:extent cx="5486400" cy="249999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9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C9967" w14:textId="7C366A39" w:rsidR="00694148" w:rsidRDefault="00A07887" w:rsidP="00694148">
      <w:r>
        <w:t xml:space="preserve">Figure 10 – </w:t>
      </w:r>
      <w:r w:rsidR="00747ECB" w:rsidRPr="00747ECB">
        <w:t>INTERNATIONAL VISITOR GROWTH TO KEY NATURAL ATTRACTIONS, 2013–14 TO 2018–19</w:t>
      </w:r>
    </w:p>
    <w:p w14:paraId="7320BB40" w14:textId="09A919EE" w:rsidR="00A07887" w:rsidRPr="00694148" w:rsidRDefault="0079492A" w:rsidP="00694148">
      <w:r>
        <w:rPr>
          <w:noProof/>
        </w:rPr>
        <w:drawing>
          <wp:inline distT="0" distB="0" distL="0" distR="0" wp14:anchorId="3754745C" wp14:editId="19984791">
            <wp:extent cx="5105400" cy="417236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118772" cy="4183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FC88A" w14:textId="532B8C3F" w:rsidR="00E8520F" w:rsidRDefault="00747ECB" w:rsidP="00E8520F">
      <w:r>
        <w:lastRenderedPageBreak/>
        <w:t xml:space="preserve">Figure 11 </w:t>
      </w:r>
      <w:r w:rsidR="004416E9">
        <w:t>–</w:t>
      </w:r>
      <w:r>
        <w:t xml:space="preserve"> </w:t>
      </w:r>
      <w:r w:rsidR="004416E9" w:rsidRPr="004416E9">
        <w:t>TOP TEN TOURISM REGIONS BY AVERAGE SPEND PER NIGHT AND LENGTH OF STAY, 2018–19</w:t>
      </w:r>
    </w:p>
    <w:p w14:paraId="1ABF9777" w14:textId="1F79CF6C" w:rsidR="004416E9" w:rsidRPr="00E8520F" w:rsidRDefault="004416E9" w:rsidP="00E8520F">
      <w:r>
        <w:rPr>
          <w:noProof/>
        </w:rPr>
        <w:drawing>
          <wp:inline distT="0" distB="0" distL="0" distR="0" wp14:anchorId="1F1732B6" wp14:editId="774C5ADB">
            <wp:extent cx="4021667" cy="3977447"/>
            <wp:effectExtent l="0" t="0" r="0" b="444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052264" cy="4007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26147" w14:textId="56784B72" w:rsidR="00C6554A" w:rsidRDefault="00C6554A" w:rsidP="00D3120E">
      <w:pPr>
        <w:pStyle w:val="ListBullet"/>
        <w:numPr>
          <w:ilvl w:val="0"/>
          <w:numId w:val="0"/>
        </w:numPr>
      </w:pPr>
    </w:p>
    <w:p w14:paraId="5FF33A51" w14:textId="11111078" w:rsidR="00C94F5D" w:rsidRDefault="00C94F5D" w:rsidP="00D3120E">
      <w:pPr>
        <w:pStyle w:val="ListBullet"/>
        <w:numPr>
          <w:ilvl w:val="0"/>
          <w:numId w:val="0"/>
        </w:numPr>
      </w:pPr>
    </w:p>
    <w:p w14:paraId="56B1734E" w14:textId="70A15B83" w:rsidR="00C94F5D" w:rsidRDefault="00C94F5D" w:rsidP="00D3120E">
      <w:pPr>
        <w:pStyle w:val="ListBullet"/>
        <w:numPr>
          <w:ilvl w:val="0"/>
          <w:numId w:val="0"/>
        </w:numPr>
      </w:pPr>
    </w:p>
    <w:p w14:paraId="7940AB2B" w14:textId="40F3971E" w:rsidR="00C94F5D" w:rsidRDefault="00C94F5D" w:rsidP="00D3120E">
      <w:pPr>
        <w:pStyle w:val="ListBullet"/>
        <w:numPr>
          <w:ilvl w:val="0"/>
          <w:numId w:val="0"/>
        </w:numPr>
      </w:pPr>
    </w:p>
    <w:p w14:paraId="5BF93589" w14:textId="0287A83B" w:rsidR="00C94F5D" w:rsidRDefault="00C94F5D" w:rsidP="00D3120E">
      <w:pPr>
        <w:pStyle w:val="ListBullet"/>
        <w:numPr>
          <w:ilvl w:val="0"/>
          <w:numId w:val="0"/>
        </w:numPr>
      </w:pPr>
    </w:p>
    <w:p w14:paraId="294DA2A5" w14:textId="22656B2A" w:rsidR="00C94F5D" w:rsidRDefault="00C94F5D" w:rsidP="00D3120E">
      <w:pPr>
        <w:pStyle w:val="ListBullet"/>
        <w:numPr>
          <w:ilvl w:val="0"/>
          <w:numId w:val="0"/>
        </w:numPr>
      </w:pPr>
    </w:p>
    <w:p w14:paraId="27CCDEDC" w14:textId="798E6507" w:rsidR="00C94F5D" w:rsidRDefault="00C94F5D" w:rsidP="00D3120E">
      <w:pPr>
        <w:pStyle w:val="ListBullet"/>
        <w:numPr>
          <w:ilvl w:val="0"/>
          <w:numId w:val="0"/>
        </w:numPr>
      </w:pPr>
    </w:p>
    <w:p w14:paraId="66C6A5D7" w14:textId="6DD52350" w:rsidR="00C94F5D" w:rsidRDefault="00C94F5D" w:rsidP="00D3120E">
      <w:pPr>
        <w:pStyle w:val="ListBullet"/>
        <w:numPr>
          <w:ilvl w:val="0"/>
          <w:numId w:val="0"/>
        </w:numPr>
      </w:pPr>
    </w:p>
    <w:p w14:paraId="24B897B8" w14:textId="58A137CC" w:rsidR="00C94F5D" w:rsidRDefault="00C94F5D" w:rsidP="00D3120E">
      <w:pPr>
        <w:pStyle w:val="ListBullet"/>
        <w:numPr>
          <w:ilvl w:val="0"/>
          <w:numId w:val="0"/>
        </w:numPr>
      </w:pPr>
    </w:p>
    <w:p w14:paraId="3BE671AA" w14:textId="12A35775" w:rsidR="00C94F5D" w:rsidRDefault="00C94F5D" w:rsidP="00D3120E">
      <w:pPr>
        <w:pStyle w:val="ListBullet"/>
        <w:numPr>
          <w:ilvl w:val="0"/>
          <w:numId w:val="0"/>
        </w:numPr>
      </w:pPr>
    </w:p>
    <w:p w14:paraId="1F5EEF09" w14:textId="1804E358" w:rsidR="00C94F5D" w:rsidRDefault="00C94F5D" w:rsidP="00D3120E">
      <w:pPr>
        <w:pStyle w:val="ListBullet"/>
        <w:numPr>
          <w:ilvl w:val="0"/>
          <w:numId w:val="0"/>
        </w:numPr>
      </w:pPr>
    </w:p>
    <w:p w14:paraId="0E926DDB" w14:textId="228D1798" w:rsidR="00C94F5D" w:rsidRDefault="00C94F5D" w:rsidP="00D3120E">
      <w:pPr>
        <w:pStyle w:val="ListBullet"/>
        <w:numPr>
          <w:ilvl w:val="0"/>
          <w:numId w:val="0"/>
        </w:numPr>
      </w:pPr>
    </w:p>
    <w:p w14:paraId="19CEDC11" w14:textId="2FDD3458" w:rsidR="00C94F5D" w:rsidRDefault="00C94F5D" w:rsidP="00D3120E">
      <w:pPr>
        <w:pStyle w:val="ListBullet"/>
        <w:numPr>
          <w:ilvl w:val="0"/>
          <w:numId w:val="0"/>
        </w:numPr>
      </w:pPr>
    </w:p>
    <w:p w14:paraId="21B6B9D8" w14:textId="6635A949" w:rsidR="00C94F5D" w:rsidRDefault="00C94F5D" w:rsidP="00C94F5D">
      <w:pPr>
        <w:pStyle w:val="Title"/>
      </w:pPr>
      <w:r>
        <w:lastRenderedPageBreak/>
        <w:t xml:space="preserve">Appendix </w:t>
      </w:r>
      <w:r>
        <w:t>B</w:t>
      </w:r>
      <w:r>
        <w:t xml:space="preserve"> – </w:t>
      </w:r>
      <w:r>
        <w:t>Tables</w:t>
      </w:r>
    </w:p>
    <w:p w14:paraId="542DE856" w14:textId="77777777" w:rsidR="00C94F5D" w:rsidRPr="00514122" w:rsidRDefault="00C94F5D" w:rsidP="00D3120E">
      <w:pPr>
        <w:pStyle w:val="ListBullet"/>
        <w:numPr>
          <w:ilvl w:val="0"/>
          <w:numId w:val="0"/>
        </w:numPr>
      </w:pPr>
    </w:p>
    <w:p w14:paraId="6151E090" w14:textId="46C490B8" w:rsidR="002C74C0" w:rsidRDefault="00063D8C" w:rsidP="003E2D85">
      <w:r>
        <w:t xml:space="preserve">All the tables have been </w:t>
      </w:r>
      <w:r w:rsidR="00950168">
        <w:t>referred from IVS results excel sheet</w:t>
      </w:r>
    </w:p>
    <w:p w14:paraId="7DF0CA04" w14:textId="7CD92122" w:rsidR="00950168" w:rsidRDefault="00950168" w:rsidP="00950168">
      <w:pPr>
        <w:pStyle w:val="ListParagraph"/>
        <w:numPr>
          <w:ilvl w:val="0"/>
          <w:numId w:val="27"/>
        </w:numPr>
      </w:pPr>
      <w:r>
        <w:t xml:space="preserve">Table 1a - </w:t>
      </w:r>
      <w:r w:rsidR="00BA7686" w:rsidRPr="00BA7686">
        <w:t>1A INTERNATIONAL VISITORS, VISITOR NIGHTS AND TOTAL TRIP EXPENDITURE BY COUNTRY OF RESIDENCE</w:t>
      </w:r>
    </w:p>
    <w:p w14:paraId="30D91362" w14:textId="38DAC651" w:rsidR="00BA7686" w:rsidRDefault="00BA7686" w:rsidP="00950168">
      <w:pPr>
        <w:pStyle w:val="ListParagraph"/>
        <w:numPr>
          <w:ilvl w:val="0"/>
          <w:numId w:val="27"/>
        </w:numPr>
      </w:pPr>
      <w:r>
        <w:t xml:space="preserve">Table 1b - </w:t>
      </w:r>
      <w:r w:rsidRPr="00BA7686">
        <w:t>1B INTERNATIONAL VISITORS BY  COUNTRY OF RESIDENCE</w:t>
      </w:r>
    </w:p>
    <w:p w14:paraId="32A2BA44" w14:textId="77777777" w:rsidR="008167CE" w:rsidRDefault="008167CE" w:rsidP="00950168">
      <w:pPr>
        <w:pStyle w:val="ListParagraph"/>
        <w:numPr>
          <w:ilvl w:val="0"/>
          <w:numId w:val="27"/>
        </w:numPr>
      </w:pPr>
      <w:r>
        <w:t xml:space="preserve">Table 1c - </w:t>
      </w:r>
      <w:r w:rsidRPr="008167CE">
        <w:t>1C INTERNATIONAL VISITORS BY  FIRST/RETURN VISIT, COUNTRY OF RESIDENCE AND MAIN PURPOSE  a</w:t>
      </w:r>
    </w:p>
    <w:p w14:paraId="2BE7653F" w14:textId="77777777" w:rsidR="008167CE" w:rsidRDefault="008167CE" w:rsidP="00950168">
      <w:pPr>
        <w:pStyle w:val="ListParagraph"/>
        <w:numPr>
          <w:ilvl w:val="0"/>
          <w:numId w:val="27"/>
        </w:numPr>
      </w:pPr>
      <w:r>
        <w:t xml:space="preserve">Table 2a - </w:t>
      </w:r>
      <w:r w:rsidRPr="008167CE">
        <w:t>2A INTERNATIONAL VISITORS, VISITOR NIGHTS AND TOTAL TRIP EXPENDITURE BY MAIN REASON FOR VISITING AUSTRALIA a</w:t>
      </w:r>
    </w:p>
    <w:p w14:paraId="2216FF3F" w14:textId="77777777" w:rsidR="00FE5DBD" w:rsidRDefault="00FE5DBD" w:rsidP="00950168">
      <w:pPr>
        <w:pStyle w:val="ListParagraph"/>
        <w:numPr>
          <w:ilvl w:val="0"/>
          <w:numId w:val="27"/>
        </w:numPr>
      </w:pPr>
      <w:r>
        <w:t xml:space="preserve">Table 3a - </w:t>
      </w:r>
      <w:r w:rsidRPr="00FE5DBD">
        <w:t>3A INTERNATIONAL VISITORS, VISITOR NIGHTS AND REGIONAL EXPENDITURE BY STATE/TERRITORY VISITED a</w:t>
      </w:r>
      <w:r w:rsidRPr="00FE5DBD">
        <w:tab/>
      </w:r>
    </w:p>
    <w:p w14:paraId="14D04B66" w14:textId="77777777" w:rsidR="00803788" w:rsidRDefault="00803788" w:rsidP="00950168">
      <w:pPr>
        <w:pStyle w:val="ListParagraph"/>
        <w:numPr>
          <w:ilvl w:val="0"/>
          <w:numId w:val="27"/>
        </w:numPr>
      </w:pPr>
      <w:r>
        <w:t xml:space="preserve">Table 6b - </w:t>
      </w:r>
      <w:r w:rsidRPr="00803788">
        <w:t>6B AVERAGE TRIP EXPENDITURE BY ITEM OF EXPENDITURE FOR INTERNATIONAL VISITORS BY PURPOSE OF VISITING AUSTRALIA a</w:t>
      </w:r>
    </w:p>
    <w:p w14:paraId="3BF6D65C" w14:textId="535A2184" w:rsidR="00BA7686" w:rsidRDefault="00852309" w:rsidP="00852309">
      <w:pPr>
        <w:pStyle w:val="ListParagraph"/>
        <w:numPr>
          <w:ilvl w:val="0"/>
          <w:numId w:val="27"/>
        </w:numPr>
      </w:pPr>
      <w:r>
        <w:t xml:space="preserve">Table 9b - </w:t>
      </w:r>
      <w:r w:rsidRPr="00852309">
        <w:t>9B INTERNATIONAL BACKPACKER VISITORS AND VISITOR NIGHTS BY TOP 30 REGIONS ac</w:t>
      </w:r>
      <w:r w:rsidRPr="00852309">
        <w:tab/>
      </w:r>
      <w:r w:rsidRPr="00852309">
        <w:tab/>
      </w:r>
      <w:r w:rsidRPr="00852309">
        <w:tab/>
      </w:r>
      <w:r w:rsidRPr="00852309">
        <w:tab/>
      </w:r>
      <w:r w:rsidRPr="00852309">
        <w:tab/>
      </w:r>
      <w:r w:rsidR="00803788" w:rsidRPr="00803788">
        <w:tab/>
      </w:r>
      <w:r w:rsidR="00803788" w:rsidRPr="00803788">
        <w:tab/>
      </w:r>
      <w:r w:rsidR="00803788" w:rsidRPr="00803788">
        <w:tab/>
      </w:r>
      <w:r w:rsidR="00803788" w:rsidRPr="00803788">
        <w:tab/>
      </w:r>
      <w:r w:rsidR="00803788" w:rsidRPr="00803788">
        <w:tab/>
      </w:r>
      <w:r w:rsidR="00803788" w:rsidRPr="00803788">
        <w:tab/>
      </w:r>
      <w:r w:rsidR="00803788" w:rsidRPr="00803788">
        <w:tab/>
      </w:r>
      <w:r w:rsidR="00803788" w:rsidRPr="00803788">
        <w:tab/>
      </w:r>
      <w:r w:rsidR="00FE5DBD" w:rsidRPr="00FE5DBD">
        <w:tab/>
      </w:r>
      <w:r w:rsidR="00FE5DBD" w:rsidRPr="00FE5DBD">
        <w:tab/>
      </w:r>
      <w:r w:rsidR="00FE5DBD" w:rsidRPr="00FE5DBD">
        <w:tab/>
      </w:r>
      <w:r w:rsidR="00FE5DBD" w:rsidRPr="00FE5DBD">
        <w:tab/>
      </w:r>
      <w:r w:rsidR="00FE5DBD" w:rsidRPr="00FE5DBD">
        <w:tab/>
      </w:r>
      <w:r w:rsidR="00FE5DBD" w:rsidRPr="00FE5DBD">
        <w:tab/>
      </w:r>
      <w:r w:rsidR="00FE5DBD" w:rsidRPr="00FE5DBD">
        <w:tab/>
      </w:r>
      <w:r w:rsidR="00FE5DBD" w:rsidRPr="00FE5DBD">
        <w:tab/>
      </w:r>
      <w:r w:rsidR="008167CE" w:rsidRPr="008167CE">
        <w:tab/>
      </w:r>
      <w:r w:rsidR="008167CE" w:rsidRPr="008167CE">
        <w:tab/>
      </w:r>
      <w:r w:rsidR="008167CE" w:rsidRPr="008167CE">
        <w:tab/>
      </w:r>
      <w:r w:rsidR="008167CE" w:rsidRPr="008167CE">
        <w:tab/>
      </w:r>
      <w:r w:rsidR="008167CE" w:rsidRPr="008167CE">
        <w:tab/>
      </w:r>
      <w:r w:rsidR="008167CE" w:rsidRPr="008167CE">
        <w:tab/>
      </w:r>
      <w:r w:rsidR="008167CE" w:rsidRPr="008167CE">
        <w:tab/>
      </w:r>
      <w:r w:rsidR="008167CE" w:rsidRPr="008167CE">
        <w:tab/>
      </w:r>
    </w:p>
    <w:p w14:paraId="0C8222EA" w14:textId="77822B12" w:rsidR="00495FE0" w:rsidRDefault="00495FE0" w:rsidP="003E2D85"/>
    <w:p w14:paraId="57BB36FE" w14:textId="44398604" w:rsidR="00495FE0" w:rsidRDefault="00495FE0" w:rsidP="003E2D85"/>
    <w:p w14:paraId="6DD715D3" w14:textId="6F6D3FB4" w:rsidR="00495FE0" w:rsidRDefault="00495FE0" w:rsidP="003E2D85"/>
    <w:p w14:paraId="4D31C690" w14:textId="099B6AFE" w:rsidR="00495FE0" w:rsidRDefault="00495FE0" w:rsidP="003E2D85"/>
    <w:p w14:paraId="2A643C3C" w14:textId="626798D8" w:rsidR="00495FE0" w:rsidRDefault="00495FE0" w:rsidP="003E2D85"/>
    <w:p w14:paraId="3B5F8883" w14:textId="5B04CE99" w:rsidR="00495FE0" w:rsidRDefault="00495FE0" w:rsidP="003E2D85"/>
    <w:p w14:paraId="6276A895" w14:textId="7D2E56A2" w:rsidR="00495FE0" w:rsidRDefault="00495FE0" w:rsidP="003E2D85"/>
    <w:p w14:paraId="46FF06C4" w14:textId="7D0245A0" w:rsidR="00495FE0" w:rsidRDefault="00495FE0" w:rsidP="003E2D85"/>
    <w:p w14:paraId="5B3617D7" w14:textId="20A639E3" w:rsidR="00852309" w:rsidRDefault="00852309" w:rsidP="003E2D85"/>
    <w:p w14:paraId="2407794E" w14:textId="4DC575E2" w:rsidR="00852309" w:rsidRDefault="00852309" w:rsidP="003E2D85"/>
    <w:p w14:paraId="2B48430F" w14:textId="0E4155C4" w:rsidR="00852309" w:rsidRDefault="00852309" w:rsidP="003E2D85"/>
    <w:p w14:paraId="7B840655" w14:textId="12F3EBAF" w:rsidR="00852309" w:rsidRDefault="00852309" w:rsidP="003E2D85"/>
    <w:p w14:paraId="32A55558" w14:textId="77777777" w:rsidR="00852309" w:rsidRDefault="00852309" w:rsidP="003E2D85"/>
    <w:p w14:paraId="026CAE27" w14:textId="44249820" w:rsidR="00495FE0" w:rsidRDefault="00495FE0" w:rsidP="00495FE0">
      <w:pPr>
        <w:pStyle w:val="Title"/>
      </w:pPr>
      <w:r>
        <w:lastRenderedPageBreak/>
        <w:t>References</w:t>
      </w:r>
    </w:p>
    <w:p w14:paraId="4AECED59" w14:textId="7954D0B4" w:rsidR="00495FE0" w:rsidRDefault="00612694" w:rsidP="00612694">
      <w:pPr>
        <w:pStyle w:val="ListParagraph"/>
        <w:numPr>
          <w:ilvl w:val="0"/>
          <w:numId w:val="26"/>
        </w:numPr>
      </w:pPr>
      <w:r>
        <w:t>T</w:t>
      </w:r>
      <w:r w:rsidR="003C019F">
        <w:t>ourism Research Australia</w:t>
      </w:r>
      <w:r w:rsidR="00B12934">
        <w:t xml:space="preserve">, State of Industry 2018-2019, </w:t>
      </w:r>
      <w:r w:rsidR="00184952">
        <w:t>Australian Government</w:t>
      </w:r>
    </w:p>
    <w:p w14:paraId="45D79173" w14:textId="35FC1FDC" w:rsidR="00184952" w:rsidRDefault="00184952" w:rsidP="00612694">
      <w:pPr>
        <w:pStyle w:val="ListParagraph"/>
        <w:numPr>
          <w:ilvl w:val="0"/>
          <w:numId w:val="26"/>
        </w:numPr>
      </w:pPr>
      <w:r>
        <w:t>Tourism Research Australia, International Visitor Sur</w:t>
      </w:r>
      <w:r w:rsidR="008904BA">
        <w:t>v</w:t>
      </w:r>
      <w:r>
        <w:t xml:space="preserve">ey 2019, </w:t>
      </w:r>
      <w:r w:rsidR="008904BA">
        <w:t>Australian Government</w:t>
      </w:r>
    </w:p>
    <w:p w14:paraId="245F07BA" w14:textId="0FF76C39" w:rsidR="008904BA" w:rsidRDefault="008904BA" w:rsidP="00612694">
      <w:pPr>
        <w:pStyle w:val="ListParagraph"/>
        <w:numPr>
          <w:ilvl w:val="0"/>
          <w:numId w:val="26"/>
        </w:numPr>
      </w:pPr>
      <w:r>
        <w:t>Tourism Research Australia, Technology Disruptor</w:t>
      </w:r>
      <w:r w:rsidR="007D3208">
        <w:t xml:space="preserve">s in Tourism, </w:t>
      </w:r>
      <w:r w:rsidR="004653AF">
        <w:t xml:space="preserve">Australian Government. </w:t>
      </w:r>
    </w:p>
    <w:sectPr w:rsidR="008904BA" w:rsidSect="00A404FA">
      <w:footerReference w:type="default" r:id="rId32"/>
      <w:pgSz w:w="12240" w:h="15840"/>
      <w:pgMar w:top="851" w:right="1800" w:bottom="993" w:left="180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789944B" w14:textId="77777777" w:rsidR="00D74543" w:rsidRDefault="00D74543" w:rsidP="00C6554A">
      <w:pPr>
        <w:spacing w:before="0" w:after="0" w:line="240" w:lineRule="auto"/>
      </w:pPr>
      <w:r>
        <w:separator/>
      </w:r>
    </w:p>
  </w:endnote>
  <w:endnote w:type="continuationSeparator" w:id="0">
    <w:p w14:paraId="52804A43" w14:textId="77777777" w:rsidR="00D74543" w:rsidRDefault="00D74543" w:rsidP="00C6554A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nstantia">
    <w:panose1 w:val="02030602050306030303"/>
    <w:charset w:val="00"/>
    <w:family w:val="roman"/>
    <w:pitch w:val="variable"/>
    <w:sig w:usb0="A00002EF" w:usb1="4000204B" w:usb2="00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48560EB" w14:textId="77777777" w:rsidR="002163EE" w:rsidRDefault="00ED7C44">
    <w:pPr>
      <w:pStyle w:val="Footer"/>
    </w:pPr>
    <w:r>
      <w:t xml:space="preserve">Page </w:t>
    </w:r>
    <w:r>
      <w:fldChar w:fldCharType="begin"/>
    </w:r>
    <w:r>
      <w:instrText xml:space="preserve"> PAGE  \* Arabic  \* MERGEFORMAT </w:instrText>
    </w:r>
    <w:r>
      <w:fldChar w:fldCharType="separate"/>
    </w:r>
    <w:r w:rsidR="002B4294">
      <w:rPr>
        <w:noProof/>
      </w:rPr>
      <w:t>1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F751944" w14:textId="77777777" w:rsidR="00D74543" w:rsidRDefault="00D74543" w:rsidP="00C6554A">
      <w:pPr>
        <w:spacing w:before="0" w:after="0" w:line="240" w:lineRule="auto"/>
      </w:pPr>
      <w:r>
        <w:separator/>
      </w:r>
    </w:p>
  </w:footnote>
  <w:footnote w:type="continuationSeparator" w:id="0">
    <w:p w14:paraId="0052B058" w14:textId="77777777" w:rsidR="00D74543" w:rsidRDefault="00D74543" w:rsidP="00C6554A">
      <w:pPr>
        <w:spacing w:before="0"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FFFFFF7C"/>
    <w:multiLevelType w:val="singleLevel"/>
    <w:tmpl w:val="61E62248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DADA94F2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A0E4E5B2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B4188A0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1E0C080A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CB9E1936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13A06938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93C8D0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B87E3E76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BAA6FCB4"/>
    <w:lvl w:ilvl="0">
      <w:start w:val="1"/>
      <w:numFmt w:val="bullet"/>
      <w:pStyle w:val="ListBullet"/>
      <w:lvlText w:val="−"/>
      <w:lvlJc w:val="left"/>
      <w:pPr>
        <w:ind w:left="720" w:hanging="360"/>
      </w:pPr>
      <w:rPr>
        <w:rFonts w:ascii="Century Gothic" w:hAnsi="Century Gothic" w:hint="default"/>
        <w:color w:val="0D0D0D" w:themeColor="text1" w:themeTint="F2"/>
      </w:rPr>
    </w:lvl>
  </w:abstractNum>
  <w:abstractNum w:abstractNumId="10" w15:restartNumberingAfterBreak="0">
    <w:nsid w:val="01122BF4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1" w15:restartNumberingAfterBreak="0">
    <w:nsid w:val="0D483622"/>
    <w:multiLevelType w:val="multilevel"/>
    <w:tmpl w:val="04090023"/>
    <w:lvl w:ilvl="0">
      <w:start w:val="1"/>
      <w:numFmt w:val="upperRoman"/>
      <w:lvlText w:val="Article %1."/>
      <w:lvlJc w:val="left"/>
      <w:pPr>
        <w:ind w:left="0" w:firstLine="0"/>
      </w:pPr>
    </w:lvl>
    <w:lvl w:ilvl="1">
      <w:start w:val="1"/>
      <w:numFmt w:val="decimalZero"/>
      <w:isLgl/>
      <w:lvlText w:val="Section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12" w15:restartNumberingAfterBreak="0">
    <w:nsid w:val="13014EFB"/>
    <w:multiLevelType w:val="hybridMultilevel"/>
    <w:tmpl w:val="43186CDE"/>
    <w:lvl w:ilvl="0" w:tplc="CCBE30C8">
      <w:start w:val="4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198251AB"/>
    <w:multiLevelType w:val="hybridMultilevel"/>
    <w:tmpl w:val="C52A7DF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8CF12AF"/>
    <w:multiLevelType w:val="hybridMultilevel"/>
    <w:tmpl w:val="D88E645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BB95D4C"/>
    <w:multiLevelType w:val="hybridMultilevel"/>
    <w:tmpl w:val="4D6EDF62"/>
    <w:lvl w:ilvl="0" w:tplc="CCBE30C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7164D09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7" w15:restartNumberingAfterBreak="0">
    <w:nsid w:val="4FD74019"/>
    <w:multiLevelType w:val="hybridMultilevel"/>
    <w:tmpl w:val="43186CDE"/>
    <w:lvl w:ilvl="0" w:tplc="CCBE30C8">
      <w:start w:val="4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B53563A"/>
    <w:multiLevelType w:val="hybridMultilevel"/>
    <w:tmpl w:val="43186CDE"/>
    <w:lvl w:ilvl="0" w:tplc="CCBE30C8">
      <w:start w:val="4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E9421BC"/>
    <w:multiLevelType w:val="hybridMultilevel"/>
    <w:tmpl w:val="FB601F36"/>
    <w:lvl w:ilvl="0" w:tplc="CCBE30C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0806155"/>
    <w:multiLevelType w:val="hybridMultilevel"/>
    <w:tmpl w:val="9A449BA0"/>
    <w:lvl w:ilvl="0" w:tplc="40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1" w15:restartNumberingAfterBreak="0">
    <w:nsid w:val="63963CED"/>
    <w:multiLevelType w:val="hybridMultilevel"/>
    <w:tmpl w:val="FB14C792"/>
    <w:lvl w:ilvl="0" w:tplc="CCBE30C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8AA0820"/>
    <w:multiLevelType w:val="hybridMultilevel"/>
    <w:tmpl w:val="D898C92C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C1069C9"/>
    <w:multiLevelType w:val="hybridMultilevel"/>
    <w:tmpl w:val="7F3A539A"/>
    <w:lvl w:ilvl="0" w:tplc="CCBE30C8">
      <w:start w:val="4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748324C3"/>
    <w:multiLevelType w:val="hybridMultilevel"/>
    <w:tmpl w:val="35069D1C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9"/>
  </w:num>
  <w:num w:numId="2">
    <w:abstractNumId w:val="8"/>
  </w:num>
  <w:num w:numId="3">
    <w:abstractNumId w:val="8"/>
  </w:num>
  <w:num w:numId="4">
    <w:abstractNumId w:val="9"/>
  </w:num>
  <w:num w:numId="5">
    <w:abstractNumId w:val="16"/>
  </w:num>
  <w:num w:numId="6">
    <w:abstractNumId w:val="10"/>
  </w:num>
  <w:num w:numId="7">
    <w:abstractNumId w:val="11"/>
  </w:num>
  <w:num w:numId="8">
    <w:abstractNumId w:val="7"/>
  </w:num>
  <w:num w:numId="9">
    <w:abstractNumId w:val="6"/>
  </w:num>
  <w:num w:numId="10">
    <w:abstractNumId w:val="5"/>
  </w:num>
  <w:num w:numId="11">
    <w:abstractNumId w:val="4"/>
  </w:num>
  <w:num w:numId="12">
    <w:abstractNumId w:val="3"/>
  </w:num>
  <w:num w:numId="13">
    <w:abstractNumId w:val="2"/>
  </w:num>
  <w:num w:numId="14">
    <w:abstractNumId w:val="1"/>
  </w:num>
  <w:num w:numId="15">
    <w:abstractNumId w:val="0"/>
  </w:num>
  <w:num w:numId="16">
    <w:abstractNumId w:val="24"/>
  </w:num>
  <w:num w:numId="17">
    <w:abstractNumId w:val="22"/>
  </w:num>
  <w:num w:numId="18">
    <w:abstractNumId w:val="14"/>
  </w:num>
  <w:num w:numId="19">
    <w:abstractNumId w:val="23"/>
  </w:num>
  <w:num w:numId="20">
    <w:abstractNumId w:val="12"/>
  </w:num>
  <w:num w:numId="21">
    <w:abstractNumId w:val="17"/>
  </w:num>
  <w:num w:numId="22">
    <w:abstractNumId w:val="18"/>
  </w:num>
  <w:num w:numId="23">
    <w:abstractNumId w:val="20"/>
  </w:num>
  <w:num w:numId="24">
    <w:abstractNumId w:val="21"/>
  </w:num>
  <w:num w:numId="25">
    <w:abstractNumId w:val="15"/>
  </w:num>
  <w:num w:numId="26">
    <w:abstractNumId w:val="19"/>
  </w:num>
  <w:num w:numId="27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40"/>
  <w:attachedTemplate r:id="rId1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92F7B"/>
    <w:rsid w:val="0000171D"/>
    <w:rsid w:val="00001BF3"/>
    <w:rsid w:val="00001E83"/>
    <w:rsid w:val="000129F7"/>
    <w:rsid w:val="000132A9"/>
    <w:rsid w:val="000251A8"/>
    <w:rsid w:val="00034A04"/>
    <w:rsid w:val="00035777"/>
    <w:rsid w:val="00040233"/>
    <w:rsid w:val="00043519"/>
    <w:rsid w:val="00050005"/>
    <w:rsid w:val="00052E09"/>
    <w:rsid w:val="0005765B"/>
    <w:rsid w:val="00061AE3"/>
    <w:rsid w:val="00062073"/>
    <w:rsid w:val="00063D8C"/>
    <w:rsid w:val="00064A26"/>
    <w:rsid w:val="00076021"/>
    <w:rsid w:val="00094DE0"/>
    <w:rsid w:val="00095C98"/>
    <w:rsid w:val="000A199B"/>
    <w:rsid w:val="000A3C9D"/>
    <w:rsid w:val="000A4697"/>
    <w:rsid w:val="000B0FAB"/>
    <w:rsid w:val="000B23BB"/>
    <w:rsid w:val="000B2E62"/>
    <w:rsid w:val="000C3578"/>
    <w:rsid w:val="000C35E9"/>
    <w:rsid w:val="000C5875"/>
    <w:rsid w:val="000F593F"/>
    <w:rsid w:val="0010294C"/>
    <w:rsid w:val="00102AC3"/>
    <w:rsid w:val="001033F4"/>
    <w:rsid w:val="0010732E"/>
    <w:rsid w:val="00110FA1"/>
    <w:rsid w:val="00111C0E"/>
    <w:rsid w:val="00122212"/>
    <w:rsid w:val="00124C11"/>
    <w:rsid w:val="001348DB"/>
    <w:rsid w:val="00142301"/>
    <w:rsid w:val="00142340"/>
    <w:rsid w:val="00142965"/>
    <w:rsid w:val="00143245"/>
    <w:rsid w:val="00150A17"/>
    <w:rsid w:val="001516F6"/>
    <w:rsid w:val="001626D1"/>
    <w:rsid w:val="00180407"/>
    <w:rsid w:val="00184952"/>
    <w:rsid w:val="00186461"/>
    <w:rsid w:val="00191671"/>
    <w:rsid w:val="00192EB9"/>
    <w:rsid w:val="00193646"/>
    <w:rsid w:val="001A3566"/>
    <w:rsid w:val="001A5882"/>
    <w:rsid w:val="001A63B5"/>
    <w:rsid w:val="001A7B10"/>
    <w:rsid w:val="001A7EAF"/>
    <w:rsid w:val="001B0D9F"/>
    <w:rsid w:val="001B285C"/>
    <w:rsid w:val="001B379E"/>
    <w:rsid w:val="001B676E"/>
    <w:rsid w:val="001B70C8"/>
    <w:rsid w:val="001D5066"/>
    <w:rsid w:val="001E3D18"/>
    <w:rsid w:val="001E6C5B"/>
    <w:rsid w:val="001F139A"/>
    <w:rsid w:val="001F56D9"/>
    <w:rsid w:val="00201D59"/>
    <w:rsid w:val="0020250B"/>
    <w:rsid w:val="002054FA"/>
    <w:rsid w:val="00211856"/>
    <w:rsid w:val="00213252"/>
    <w:rsid w:val="00217217"/>
    <w:rsid w:val="002218C5"/>
    <w:rsid w:val="002223ED"/>
    <w:rsid w:val="002227D8"/>
    <w:rsid w:val="00225998"/>
    <w:rsid w:val="00230B26"/>
    <w:rsid w:val="00241A2C"/>
    <w:rsid w:val="00241A61"/>
    <w:rsid w:val="0025102E"/>
    <w:rsid w:val="00251563"/>
    <w:rsid w:val="00251FDD"/>
    <w:rsid w:val="00253189"/>
    <w:rsid w:val="00253FD5"/>
    <w:rsid w:val="00254024"/>
    <w:rsid w:val="002554CD"/>
    <w:rsid w:val="00255D0F"/>
    <w:rsid w:val="00260AE6"/>
    <w:rsid w:val="00265E84"/>
    <w:rsid w:val="0026692D"/>
    <w:rsid w:val="00271162"/>
    <w:rsid w:val="002735B4"/>
    <w:rsid w:val="002755EB"/>
    <w:rsid w:val="002776F0"/>
    <w:rsid w:val="002864B7"/>
    <w:rsid w:val="0029195F"/>
    <w:rsid w:val="00293B83"/>
    <w:rsid w:val="002965AD"/>
    <w:rsid w:val="002A01A0"/>
    <w:rsid w:val="002A0338"/>
    <w:rsid w:val="002A484E"/>
    <w:rsid w:val="002B1630"/>
    <w:rsid w:val="002B4294"/>
    <w:rsid w:val="002D177C"/>
    <w:rsid w:val="002D387A"/>
    <w:rsid w:val="002D56D8"/>
    <w:rsid w:val="002D6B19"/>
    <w:rsid w:val="002E3284"/>
    <w:rsid w:val="002E6E15"/>
    <w:rsid w:val="002F3C85"/>
    <w:rsid w:val="00302E34"/>
    <w:rsid w:val="00303334"/>
    <w:rsid w:val="00305EB6"/>
    <w:rsid w:val="003116DE"/>
    <w:rsid w:val="003126AC"/>
    <w:rsid w:val="00312792"/>
    <w:rsid w:val="00316D83"/>
    <w:rsid w:val="00320F1D"/>
    <w:rsid w:val="00322A0C"/>
    <w:rsid w:val="0032427D"/>
    <w:rsid w:val="00330B40"/>
    <w:rsid w:val="00333703"/>
    <w:rsid w:val="00333C19"/>
    <w:rsid w:val="00333D0D"/>
    <w:rsid w:val="00340100"/>
    <w:rsid w:val="00340F26"/>
    <w:rsid w:val="00341268"/>
    <w:rsid w:val="003460D1"/>
    <w:rsid w:val="00346150"/>
    <w:rsid w:val="003465A1"/>
    <w:rsid w:val="00356178"/>
    <w:rsid w:val="003605C8"/>
    <w:rsid w:val="00360735"/>
    <w:rsid w:val="00363F7B"/>
    <w:rsid w:val="0036447D"/>
    <w:rsid w:val="003709FD"/>
    <w:rsid w:val="003728D8"/>
    <w:rsid w:val="00373505"/>
    <w:rsid w:val="003738C6"/>
    <w:rsid w:val="0037390B"/>
    <w:rsid w:val="00380491"/>
    <w:rsid w:val="00390619"/>
    <w:rsid w:val="00392250"/>
    <w:rsid w:val="00393E8B"/>
    <w:rsid w:val="003979C4"/>
    <w:rsid w:val="003B62FE"/>
    <w:rsid w:val="003C019F"/>
    <w:rsid w:val="003C2F43"/>
    <w:rsid w:val="003C3AD0"/>
    <w:rsid w:val="003C5BB7"/>
    <w:rsid w:val="003D3FBE"/>
    <w:rsid w:val="003D51AB"/>
    <w:rsid w:val="003E2D85"/>
    <w:rsid w:val="003E4082"/>
    <w:rsid w:val="003E4356"/>
    <w:rsid w:val="003F4061"/>
    <w:rsid w:val="003F760A"/>
    <w:rsid w:val="004070E8"/>
    <w:rsid w:val="00410E6E"/>
    <w:rsid w:val="00411658"/>
    <w:rsid w:val="00411804"/>
    <w:rsid w:val="00411B39"/>
    <w:rsid w:val="00414C95"/>
    <w:rsid w:val="004244B6"/>
    <w:rsid w:val="00433842"/>
    <w:rsid w:val="00440027"/>
    <w:rsid w:val="004416E9"/>
    <w:rsid w:val="0044286F"/>
    <w:rsid w:val="004442A9"/>
    <w:rsid w:val="00445320"/>
    <w:rsid w:val="00447E63"/>
    <w:rsid w:val="004508C1"/>
    <w:rsid w:val="004561AD"/>
    <w:rsid w:val="0045684B"/>
    <w:rsid w:val="004653AF"/>
    <w:rsid w:val="00467D3B"/>
    <w:rsid w:val="00474755"/>
    <w:rsid w:val="00475830"/>
    <w:rsid w:val="00475B1B"/>
    <w:rsid w:val="004776D9"/>
    <w:rsid w:val="004828D5"/>
    <w:rsid w:val="00484F5F"/>
    <w:rsid w:val="00494363"/>
    <w:rsid w:val="00495D8D"/>
    <w:rsid w:val="00495FE0"/>
    <w:rsid w:val="004A51CA"/>
    <w:rsid w:val="004B159E"/>
    <w:rsid w:val="004B3B94"/>
    <w:rsid w:val="004C049F"/>
    <w:rsid w:val="004D16DF"/>
    <w:rsid w:val="004D70B6"/>
    <w:rsid w:val="004E07DB"/>
    <w:rsid w:val="004E7962"/>
    <w:rsid w:val="004F3440"/>
    <w:rsid w:val="005000E2"/>
    <w:rsid w:val="005006EC"/>
    <w:rsid w:val="0050143C"/>
    <w:rsid w:val="00502585"/>
    <w:rsid w:val="00503695"/>
    <w:rsid w:val="0050501B"/>
    <w:rsid w:val="00506544"/>
    <w:rsid w:val="00506FE5"/>
    <w:rsid w:val="005132D5"/>
    <w:rsid w:val="00516E22"/>
    <w:rsid w:val="00521C00"/>
    <w:rsid w:val="00526039"/>
    <w:rsid w:val="00531280"/>
    <w:rsid w:val="00533B44"/>
    <w:rsid w:val="00540881"/>
    <w:rsid w:val="00545FDC"/>
    <w:rsid w:val="0054636D"/>
    <w:rsid w:val="005563BD"/>
    <w:rsid w:val="00556B61"/>
    <w:rsid w:val="00566B2A"/>
    <w:rsid w:val="00566C3C"/>
    <w:rsid w:val="00570F7B"/>
    <w:rsid w:val="00575415"/>
    <w:rsid w:val="00577BA3"/>
    <w:rsid w:val="00581D48"/>
    <w:rsid w:val="00595D5C"/>
    <w:rsid w:val="005B43D3"/>
    <w:rsid w:val="005C0188"/>
    <w:rsid w:val="005C0217"/>
    <w:rsid w:val="005C1B9D"/>
    <w:rsid w:val="005C6419"/>
    <w:rsid w:val="005D52CC"/>
    <w:rsid w:val="005E12AF"/>
    <w:rsid w:val="005E3EFE"/>
    <w:rsid w:val="005E7747"/>
    <w:rsid w:val="005F2415"/>
    <w:rsid w:val="005F3EAF"/>
    <w:rsid w:val="005F7163"/>
    <w:rsid w:val="00600490"/>
    <w:rsid w:val="006014C9"/>
    <w:rsid w:val="00603D1A"/>
    <w:rsid w:val="00612694"/>
    <w:rsid w:val="006222D7"/>
    <w:rsid w:val="006300D9"/>
    <w:rsid w:val="006317B8"/>
    <w:rsid w:val="00631B36"/>
    <w:rsid w:val="00633BD4"/>
    <w:rsid w:val="00642C07"/>
    <w:rsid w:val="00650996"/>
    <w:rsid w:val="00651D3C"/>
    <w:rsid w:val="006529A6"/>
    <w:rsid w:val="00665308"/>
    <w:rsid w:val="00667B1D"/>
    <w:rsid w:val="00667B3D"/>
    <w:rsid w:val="00673229"/>
    <w:rsid w:val="00677378"/>
    <w:rsid w:val="00686317"/>
    <w:rsid w:val="00690683"/>
    <w:rsid w:val="00693675"/>
    <w:rsid w:val="00694148"/>
    <w:rsid w:val="0069578C"/>
    <w:rsid w:val="006A3CE7"/>
    <w:rsid w:val="006A7149"/>
    <w:rsid w:val="006C223A"/>
    <w:rsid w:val="006D3C57"/>
    <w:rsid w:val="006D79C4"/>
    <w:rsid w:val="006E5EC5"/>
    <w:rsid w:val="006E6BA1"/>
    <w:rsid w:val="006F3EC3"/>
    <w:rsid w:val="006F4257"/>
    <w:rsid w:val="006F5A14"/>
    <w:rsid w:val="006F7579"/>
    <w:rsid w:val="00705DDE"/>
    <w:rsid w:val="0071193D"/>
    <w:rsid w:val="00711D1E"/>
    <w:rsid w:val="007164A6"/>
    <w:rsid w:val="0072192D"/>
    <w:rsid w:val="0072412A"/>
    <w:rsid w:val="007279D6"/>
    <w:rsid w:val="00730FBB"/>
    <w:rsid w:val="007318DB"/>
    <w:rsid w:val="0073522A"/>
    <w:rsid w:val="007443A7"/>
    <w:rsid w:val="00744DCB"/>
    <w:rsid w:val="00747ECB"/>
    <w:rsid w:val="00751FBB"/>
    <w:rsid w:val="00762ADC"/>
    <w:rsid w:val="00763562"/>
    <w:rsid w:val="00764B3C"/>
    <w:rsid w:val="00765FCB"/>
    <w:rsid w:val="00780E9E"/>
    <w:rsid w:val="007816E9"/>
    <w:rsid w:val="007818F0"/>
    <w:rsid w:val="00784BD0"/>
    <w:rsid w:val="0078741D"/>
    <w:rsid w:val="00787F35"/>
    <w:rsid w:val="0079492A"/>
    <w:rsid w:val="007A35FC"/>
    <w:rsid w:val="007B4715"/>
    <w:rsid w:val="007B523F"/>
    <w:rsid w:val="007B70AA"/>
    <w:rsid w:val="007D1FF2"/>
    <w:rsid w:val="007D3208"/>
    <w:rsid w:val="007D6C17"/>
    <w:rsid w:val="007E1638"/>
    <w:rsid w:val="007F4D78"/>
    <w:rsid w:val="00803788"/>
    <w:rsid w:val="008051CC"/>
    <w:rsid w:val="008167CE"/>
    <w:rsid w:val="00817F51"/>
    <w:rsid w:val="0083756B"/>
    <w:rsid w:val="00841F21"/>
    <w:rsid w:val="00843AFE"/>
    <w:rsid w:val="008467E2"/>
    <w:rsid w:val="00852309"/>
    <w:rsid w:val="00852420"/>
    <w:rsid w:val="0085308B"/>
    <w:rsid w:val="00854671"/>
    <w:rsid w:val="00856422"/>
    <w:rsid w:val="008637C4"/>
    <w:rsid w:val="008711B3"/>
    <w:rsid w:val="00875820"/>
    <w:rsid w:val="0087786B"/>
    <w:rsid w:val="00881049"/>
    <w:rsid w:val="0088148F"/>
    <w:rsid w:val="008904BA"/>
    <w:rsid w:val="0089481E"/>
    <w:rsid w:val="00894D29"/>
    <w:rsid w:val="00895619"/>
    <w:rsid w:val="008A2392"/>
    <w:rsid w:val="008A3540"/>
    <w:rsid w:val="008B6A35"/>
    <w:rsid w:val="008C253F"/>
    <w:rsid w:val="008C483F"/>
    <w:rsid w:val="008C4C9B"/>
    <w:rsid w:val="008C5293"/>
    <w:rsid w:val="008D3A59"/>
    <w:rsid w:val="008D3FEC"/>
    <w:rsid w:val="008D4444"/>
    <w:rsid w:val="008D6FA2"/>
    <w:rsid w:val="008E444F"/>
    <w:rsid w:val="008F3025"/>
    <w:rsid w:val="008F4307"/>
    <w:rsid w:val="009072A1"/>
    <w:rsid w:val="00920B68"/>
    <w:rsid w:val="009228DA"/>
    <w:rsid w:val="00923EDF"/>
    <w:rsid w:val="00933AC8"/>
    <w:rsid w:val="0094308F"/>
    <w:rsid w:val="00943216"/>
    <w:rsid w:val="00943879"/>
    <w:rsid w:val="0094579A"/>
    <w:rsid w:val="009477AC"/>
    <w:rsid w:val="00950168"/>
    <w:rsid w:val="00950644"/>
    <w:rsid w:val="0095072D"/>
    <w:rsid w:val="009536B2"/>
    <w:rsid w:val="00955908"/>
    <w:rsid w:val="00960164"/>
    <w:rsid w:val="00965A67"/>
    <w:rsid w:val="00965DAD"/>
    <w:rsid w:val="00973585"/>
    <w:rsid w:val="009768D2"/>
    <w:rsid w:val="0098069A"/>
    <w:rsid w:val="009834A6"/>
    <w:rsid w:val="00986121"/>
    <w:rsid w:val="00992972"/>
    <w:rsid w:val="00994AD3"/>
    <w:rsid w:val="009959EE"/>
    <w:rsid w:val="009959F9"/>
    <w:rsid w:val="0099648C"/>
    <w:rsid w:val="00996ABB"/>
    <w:rsid w:val="009970B2"/>
    <w:rsid w:val="00997A65"/>
    <w:rsid w:val="009A2D14"/>
    <w:rsid w:val="009B60EB"/>
    <w:rsid w:val="009C32AF"/>
    <w:rsid w:val="009D244A"/>
    <w:rsid w:val="009D6E83"/>
    <w:rsid w:val="009E453F"/>
    <w:rsid w:val="009F1931"/>
    <w:rsid w:val="00A07887"/>
    <w:rsid w:val="00A13623"/>
    <w:rsid w:val="00A166E1"/>
    <w:rsid w:val="00A32CB5"/>
    <w:rsid w:val="00A35A09"/>
    <w:rsid w:val="00A35C3F"/>
    <w:rsid w:val="00A404FA"/>
    <w:rsid w:val="00A43906"/>
    <w:rsid w:val="00A44DB2"/>
    <w:rsid w:val="00A56BD8"/>
    <w:rsid w:val="00A66381"/>
    <w:rsid w:val="00A80165"/>
    <w:rsid w:val="00A81F6D"/>
    <w:rsid w:val="00A83107"/>
    <w:rsid w:val="00A92F7B"/>
    <w:rsid w:val="00AB49FF"/>
    <w:rsid w:val="00AC59E2"/>
    <w:rsid w:val="00AC6532"/>
    <w:rsid w:val="00AD0FAD"/>
    <w:rsid w:val="00AD4FC6"/>
    <w:rsid w:val="00AE1583"/>
    <w:rsid w:val="00AF5CF4"/>
    <w:rsid w:val="00B06AD1"/>
    <w:rsid w:val="00B07E6D"/>
    <w:rsid w:val="00B12934"/>
    <w:rsid w:val="00B13704"/>
    <w:rsid w:val="00B14AF2"/>
    <w:rsid w:val="00B15CE6"/>
    <w:rsid w:val="00B165B4"/>
    <w:rsid w:val="00B20741"/>
    <w:rsid w:val="00B20BDC"/>
    <w:rsid w:val="00B309DD"/>
    <w:rsid w:val="00B30F06"/>
    <w:rsid w:val="00B33227"/>
    <w:rsid w:val="00B33B06"/>
    <w:rsid w:val="00B40844"/>
    <w:rsid w:val="00B43C92"/>
    <w:rsid w:val="00B47572"/>
    <w:rsid w:val="00B47EF6"/>
    <w:rsid w:val="00B531C4"/>
    <w:rsid w:val="00B74BB4"/>
    <w:rsid w:val="00B769AB"/>
    <w:rsid w:val="00B83804"/>
    <w:rsid w:val="00B87E33"/>
    <w:rsid w:val="00B902F0"/>
    <w:rsid w:val="00B9364A"/>
    <w:rsid w:val="00B95386"/>
    <w:rsid w:val="00BA0309"/>
    <w:rsid w:val="00BA7686"/>
    <w:rsid w:val="00BB309C"/>
    <w:rsid w:val="00BB419B"/>
    <w:rsid w:val="00BC011C"/>
    <w:rsid w:val="00BC1C4D"/>
    <w:rsid w:val="00BC5444"/>
    <w:rsid w:val="00BC5D10"/>
    <w:rsid w:val="00BC7CC4"/>
    <w:rsid w:val="00BD3CE5"/>
    <w:rsid w:val="00BD56B5"/>
    <w:rsid w:val="00BE400E"/>
    <w:rsid w:val="00C00897"/>
    <w:rsid w:val="00C12F77"/>
    <w:rsid w:val="00C1709C"/>
    <w:rsid w:val="00C20080"/>
    <w:rsid w:val="00C33B53"/>
    <w:rsid w:val="00C36ACC"/>
    <w:rsid w:val="00C4207B"/>
    <w:rsid w:val="00C43F7A"/>
    <w:rsid w:val="00C441BA"/>
    <w:rsid w:val="00C47AE9"/>
    <w:rsid w:val="00C60D17"/>
    <w:rsid w:val="00C6554A"/>
    <w:rsid w:val="00C730C0"/>
    <w:rsid w:val="00C740AB"/>
    <w:rsid w:val="00C76F24"/>
    <w:rsid w:val="00C80049"/>
    <w:rsid w:val="00C84160"/>
    <w:rsid w:val="00C85F78"/>
    <w:rsid w:val="00C92317"/>
    <w:rsid w:val="00C9383E"/>
    <w:rsid w:val="00C944E0"/>
    <w:rsid w:val="00C94F5D"/>
    <w:rsid w:val="00C9721D"/>
    <w:rsid w:val="00CA0EE8"/>
    <w:rsid w:val="00CA2749"/>
    <w:rsid w:val="00CA359B"/>
    <w:rsid w:val="00CB06AB"/>
    <w:rsid w:val="00CB1E85"/>
    <w:rsid w:val="00CB4AC2"/>
    <w:rsid w:val="00CB7196"/>
    <w:rsid w:val="00CC1408"/>
    <w:rsid w:val="00CC3A8B"/>
    <w:rsid w:val="00CD038F"/>
    <w:rsid w:val="00CD0A43"/>
    <w:rsid w:val="00CD30F8"/>
    <w:rsid w:val="00CD629A"/>
    <w:rsid w:val="00CE071F"/>
    <w:rsid w:val="00CE252A"/>
    <w:rsid w:val="00CF47F1"/>
    <w:rsid w:val="00D00F8A"/>
    <w:rsid w:val="00D03E67"/>
    <w:rsid w:val="00D0501D"/>
    <w:rsid w:val="00D0636E"/>
    <w:rsid w:val="00D1710E"/>
    <w:rsid w:val="00D23DB0"/>
    <w:rsid w:val="00D2701D"/>
    <w:rsid w:val="00D27B2D"/>
    <w:rsid w:val="00D3120E"/>
    <w:rsid w:val="00D32C06"/>
    <w:rsid w:val="00D33A2D"/>
    <w:rsid w:val="00D4572D"/>
    <w:rsid w:val="00D46691"/>
    <w:rsid w:val="00D5037E"/>
    <w:rsid w:val="00D70DD4"/>
    <w:rsid w:val="00D72022"/>
    <w:rsid w:val="00D74543"/>
    <w:rsid w:val="00D7551B"/>
    <w:rsid w:val="00D8174D"/>
    <w:rsid w:val="00D87D3B"/>
    <w:rsid w:val="00DA305D"/>
    <w:rsid w:val="00DA3D78"/>
    <w:rsid w:val="00DA51D6"/>
    <w:rsid w:val="00DA6A9F"/>
    <w:rsid w:val="00DB29FC"/>
    <w:rsid w:val="00DB56EB"/>
    <w:rsid w:val="00DB7049"/>
    <w:rsid w:val="00DE1490"/>
    <w:rsid w:val="00DE2D09"/>
    <w:rsid w:val="00DE2DC3"/>
    <w:rsid w:val="00DF43CA"/>
    <w:rsid w:val="00E0433E"/>
    <w:rsid w:val="00E07F51"/>
    <w:rsid w:val="00E17521"/>
    <w:rsid w:val="00E23BA8"/>
    <w:rsid w:val="00E25145"/>
    <w:rsid w:val="00E25C0D"/>
    <w:rsid w:val="00E332DA"/>
    <w:rsid w:val="00E34D29"/>
    <w:rsid w:val="00E354A9"/>
    <w:rsid w:val="00E450F0"/>
    <w:rsid w:val="00E53431"/>
    <w:rsid w:val="00E56832"/>
    <w:rsid w:val="00E63821"/>
    <w:rsid w:val="00E6505A"/>
    <w:rsid w:val="00E67716"/>
    <w:rsid w:val="00E67A0F"/>
    <w:rsid w:val="00E823DC"/>
    <w:rsid w:val="00E84405"/>
    <w:rsid w:val="00E8520F"/>
    <w:rsid w:val="00EA0D83"/>
    <w:rsid w:val="00EA2D1F"/>
    <w:rsid w:val="00EA65CD"/>
    <w:rsid w:val="00EA72F5"/>
    <w:rsid w:val="00EB7FC5"/>
    <w:rsid w:val="00EC4E76"/>
    <w:rsid w:val="00ED0CCD"/>
    <w:rsid w:val="00ED7C44"/>
    <w:rsid w:val="00EE130F"/>
    <w:rsid w:val="00EF3C3E"/>
    <w:rsid w:val="00F02E20"/>
    <w:rsid w:val="00F043F1"/>
    <w:rsid w:val="00F1336F"/>
    <w:rsid w:val="00F20FD2"/>
    <w:rsid w:val="00F2675A"/>
    <w:rsid w:val="00F30232"/>
    <w:rsid w:val="00F31DA9"/>
    <w:rsid w:val="00F32BFC"/>
    <w:rsid w:val="00F411A3"/>
    <w:rsid w:val="00F4644B"/>
    <w:rsid w:val="00F47A23"/>
    <w:rsid w:val="00F5770B"/>
    <w:rsid w:val="00F62B4A"/>
    <w:rsid w:val="00F637C8"/>
    <w:rsid w:val="00F771EE"/>
    <w:rsid w:val="00F804DD"/>
    <w:rsid w:val="00F81ECB"/>
    <w:rsid w:val="00F8458B"/>
    <w:rsid w:val="00F8776C"/>
    <w:rsid w:val="00F903C4"/>
    <w:rsid w:val="00F9126B"/>
    <w:rsid w:val="00F93183"/>
    <w:rsid w:val="00F94040"/>
    <w:rsid w:val="00F9404C"/>
    <w:rsid w:val="00FA541F"/>
    <w:rsid w:val="00FB670F"/>
    <w:rsid w:val="00FC01FB"/>
    <w:rsid w:val="00FC16B3"/>
    <w:rsid w:val="00FD5CE3"/>
    <w:rsid w:val="00FE5DBD"/>
    <w:rsid w:val="00FE6718"/>
    <w:rsid w:val="00FF17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A108E3A"/>
  <w15:chartTrackingRefBased/>
  <w15:docId w15:val="{F1B496E3-B946-411F-A4DC-2387F541AFB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color w:val="595959" w:themeColor="text1" w:themeTint="A6"/>
        <w:sz w:val="22"/>
        <w:szCs w:val="22"/>
        <w:lang w:val="en-US" w:eastAsia="en-US" w:bidi="ar-SA"/>
      </w:rPr>
    </w:rPrDefault>
    <w:pPrDefault>
      <w:pPr>
        <w:spacing w:before="120" w:after="200" w:line="264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10" w:unhideWhenUsed="1" w:qFormat="1"/>
    <w:lsdException w:name="List Number" w:semiHidden="1" w:uiPriority="11" w:unhideWhenUsed="1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semiHidden="1" w:uiPriority="2" w:unhideWhenUsed="1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3" w:unhideWhenUsed="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33D0D"/>
  </w:style>
  <w:style w:type="paragraph" w:styleId="Heading1">
    <w:name w:val="heading 1"/>
    <w:basedOn w:val="Normal"/>
    <w:next w:val="Normal"/>
    <w:link w:val="Heading1Char"/>
    <w:uiPriority w:val="9"/>
    <w:qFormat/>
    <w:rsid w:val="00333D0D"/>
    <w:pPr>
      <w:keepNext/>
      <w:keepLines/>
      <w:spacing w:before="600" w:after="60"/>
      <w:contextualSpacing/>
      <w:outlineLvl w:val="0"/>
    </w:pPr>
    <w:rPr>
      <w:rFonts w:asciiTheme="majorHAnsi" w:eastAsiaTheme="majorEastAsia" w:hAnsiTheme="majorHAnsi" w:cstheme="majorBidi"/>
      <w:color w:val="007789" w:themeColor="accent1" w:themeShade="BF"/>
      <w:sz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33D0D"/>
    <w:pPr>
      <w:keepNext/>
      <w:keepLines/>
      <w:spacing w:before="240" w:after="0"/>
      <w:contextualSpacing/>
      <w:outlineLvl w:val="1"/>
    </w:pPr>
    <w:rPr>
      <w:rFonts w:asciiTheme="majorHAnsi" w:eastAsiaTheme="majorEastAsia" w:hAnsiTheme="majorHAnsi" w:cstheme="majorBidi"/>
      <w:caps/>
      <w:color w:val="007789" w:themeColor="accent1" w:themeShade="BF"/>
      <w:sz w:val="24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554CD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004F5B" w:themeColor="accent1" w:themeShade="7F"/>
      <w:sz w:val="24"/>
      <w:szCs w:val="24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554CD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004F5B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554CD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  <w:color w:val="004F5B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554CD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554CD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33D0D"/>
    <w:rPr>
      <w:rFonts w:asciiTheme="majorHAnsi" w:eastAsiaTheme="majorEastAsia" w:hAnsiTheme="majorHAnsi" w:cstheme="majorBidi"/>
      <w:color w:val="007789" w:themeColor="accent1" w:themeShade="BF"/>
      <w:sz w:val="32"/>
    </w:rPr>
  </w:style>
  <w:style w:type="character" w:customStyle="1" w:styleId="Heading2Char">
    <w:name w:val="Heading 2 Char"/>
    <w:basedOn w:val="DefaultParagraphFont"/>
    <w:link w:val="Heading2"/>
    <w:uiPriority w:val="9"/>
    <w:rsid w:val="00333D0D"/>
    <w:rPr>
      <w:rFonts w:asciiTheme="majorHAnsi" w:eastAsiaTheme="majorEastAsia" w:hAnsiTheme="majorHAnsi" w:cstheme="majorBidi"/>
      <w:caps/>
      <w:color w:val="007789" w:themeColor="accent1" w:themeShade="BF"/>
      <w:sz w:val="24"/>
    </w:rPr>
  </w:style>
  <w:style w:type="paragraph" w:customStyle="1" w:styleId="ContactInfo">
    <w:name w:val="Contact Info"/>
    <w:basedOn w:val="Normal"/>
    <w:uiPriority w:val="4"/>
    <w:qFormat/>
    <w:rsid w:val="00C6554A"/>
    <w:pPr>
      <w:spacing w:before="0" w:after="0"/>
      <w:jc w:val="center"/>
    </w:pPr>
  </w:style>
  <w:style w:type="paragraph" w:styleId="ListBullet">
    <w:name w:val="List Bullet"/>
    <w:basedOn w:val="Normal"/>
    <w:uiPriority w:val="10"/>
    <w:unhideWhenUsed/>
    <w:qFormat/>
    <w:rsid w:val="00C6554A"/>
    <w:pPr>
      <w:numPr>
        <w:numId w:val="4"/>
      </w:numPr>
    </w:pPr>
  </w:style>
  <w:style w:type="paragraph" w:styleId="Title">
    <w:name w:val="Title"/>
    <w:basedOn w:val="Normal"/>
    <w:link w:val="TitleChar"/>
    <w:uiPriority w:val="2"/>
    <w:unhideWhenUsed/>
    <w:qFormat/>
    <w:rsid w:val="00333D0D"/>
    <w:pPr>
      <w:spacing w:before="480" w:after="40" w:line="240" w:lineRule="auto"/>
      <w:contextualSpacing/>
      <w:jc w:val="center"/>
    </w:pPr>
    <w:rPr>
      <w:rFonts w:asciiTheme="majorHAnsi" w:eastAsiaTheme="majorEastAsia" w:hAnsiTheme="majorHAnsi" w:cstheme="majorBidi"/>
      <w:color w:val="007789" w:themeColor="accent1" w:themeShade="BF"/>
      <w:kern w:val="28"/>
      <w:sz w:val="60"/>
    </w:rPr>
  </w:style>
  <w:style w:type="character" w:customStyle="1" w:styleId="TitleChar">
    <w:name w:val="Title Char"/>
    <w:basedOn w:val="DefaultParagraphFont"/>
    <w:link w:val="Title"/>
    <w:uiPriority w:val="2"/>
    <w:rsid w:val="00333D0D"/>
    <w:rPr>
      <w:rFonts w:asciiTheme="majorHAnsi" w:eastAsiaTheme="majorEastAsia" w:hAnsiTheme="majorHAnsi" w:cstheme="majorBidi"/>
      <w:color w:val="007789" w:themeColor="accent1" w:themeShade="BF"/>
      <w:kern w:val="28"/>
      <w:sz w:val="60"/>
    </w:rPr>
  </w:style>
  <w:style w:type="paragraph" w:styleId="Subtitle">
    <w:name w:val="Subtitle"/>
    <w:basedOn w:val="Normal"/>
    <w:link w:val="SubtitleChar"/>
    <w:uiPriority w:val="3"/>
    <w:unhideWhenUsed/>
    <w:qFormat/>
    <w:rsid w:val="00333D0D"/>
    <w:pPr>
      <w:numPr>
        <w:ilvl w:val="1"/>
      </w:numPr>
      <w:spacing w:before="0" w:after="480"/>
      <w:contextualSpacing/>
      <w:jc w:val="center"/>
    </w:pPr>
    <w:rPr>
      <w:rFonts w:asciiTheme="majorHAnsi" w:eastAsiaTheme="majorEastAsia" w:hAnsiTheme="majorHAnsi" w:cstheme="majorBidi"/>
      <w:caps/>
      <w:sz w:val="26"/>
    </w:rPr>
  </w:style>
  <w:style w:type="character" w:customStyle="1" w:styleId="SubtitleChar">
    <w:name w:val="Subtitle Char"/>
    <w:basedOn w:val="DefaultParagraphFont"/>
    <w:link w:val="Subtitle"/>
    <w:uiPriority w:val="3"/>
    <w:rsid w:val="00333D0D"/>
    <w:rPr>
      <w:rFonts w:asciiTheme="majorHAnsi" w:eastAsiaTheme="majorEastAsia" w:hAnsiTheme="majorHAnsi" w:cstheme="majorBidi"/>
      <w:caps/>
      <w:sz w:val="26"/>
    </w:rPr>
  </w:style>
  <w:style w:type="paragraph" w:styleId="Footer">
    <w:name w:val="footer"/>
    <w:basedOn w:val="Normal"/>
    <w:link w:val="FooterChar"/>
    <w:uiPriority w:val="99"/>
    <w:unhideWhenUsed/>
    <w:rsid w:val="00C6554A"/>
    <w:pPr>
      <w:spacing w:before="0" w:after="0" w:line="240" w:lineRule="auto"/>
      <w:jc w:val="right"/>
    </w:pPr>
    <w:rPr>
      <w:caps/>
    </w:rPr>
  </w:style>
  <w:style w:type="character" w:customStyle="1" w:styleId="FooterChar">
    <w:name w:val="Footer Char"/>
    <w:basedOn w:val="DefaultParagraphFont"/>
    <w:link w:val="Footer"/>
    <w:uiPriority w:val="99"/>
    <w:rsid w:val="00C6554A"/>
    <w:rPr>
      <w:caps/>
    </w:rPr>
  </w:style>
  <w:style w:type="paragraph" w:customStyle="1" w:styleId="Photo">
    <w:name w:val="Photo"/>
    <w:basedOn w:val="Normal"/>
    <w:uiPriority w:val="1"/>
    <w:qFormat/>
    <w:rsid w:val="00C6554A"/>
    <w:pPr>
      <w:spacing w:before="0" w:after="0" w:line="240" w:lineRule="auto"/>
      <w:jc w:val="center"/>
    </w:pPr>
  </w:style>
  <w:style w:type="paragraph" w:styleId="Header">
    <w:name w:val="header"/>
    <w:basedOn w:val="Normal"/>
    <w:link w:val="HeaderChar"/>
    <w:uiPriority w:val="99"/>
    <w:unhideWhenUsed/>
    <w:rsid w:val="00C6554A"/>
    <w:pPr>
      <w:spacing w:before="0"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6554A"/>
    <w:rPr>
      <w:color w:val="595959" w:themeColor="text1" w:themeTint="A6"/>
      <w:sz w:val="20"/>
      <w:szCs w:val="20"/>
      <w:lang w:eastAsia="ja-JP"/>
    </w:rPr>
  </w:style>
  <w:style w:type="paragraph" w:styleId="ListNumber">
    <w:name w:val="List Number"/>
    <w:basedOn w:val="Normal"/>
    <w:uiPriority w:val="11"/>
    <w:unhideWhenUsed/>
    <w:qFormat/>
    <w:rsid w:val="00C6554A"/>
    <w:pPr>
      <w:numPr>
        <w:numId w:val="3"/>
      </w:numPr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semiHidden/>
    <w:rsid w:val="00C6554A"/>
    <w:rPr>
      <w:rFonts w:asciiTheme="majorHAnsi" w:eastAsiaTheme="majorEastAsia" w:hAnsiTheme="majorHAnsi" w:cstheme="majorBidi"/>
      <w:color w:val="004F5B" w:themeColor="accent1" w:themeShade="7F"/>
      <w:sz w:val="24"/>
      <w:szCs w:val="24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6554A"/>
    <w:rPr>
      <w:rFonts w:asciiTheme="majorHAnsi" w:eastAsiaTheme="majorEastAsia" w:hAnsiTheme="majorHAnsi" w:cstheme="majorBidi"/>
      <w:color w:val="272727" w:themeColor="text1" w:themeTint="D8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6554A"/>
    <w:rPr>
      <w:rFonts w:asciiTheme="majorHAnsi" w:eastAsiaTheme="majorEastAsia" w:hAnsiTheme="majorHAnsi" w:cstheme="majorBidi"/>
      <w:i/>
      <w:iCs/>
      <w:color w:val="272727" w:themeColor="text1" w:themeTint="D8"/>
      <w:szCs w:val="21"/>
    </w:rPr>
  </w:style>
  <w:style w:type="character" w:styleId="IntenseEmphasis">
    <w:name w:val="Intense Emphasis"/>
    <w:basedOn w:val="DefaultParagraphFont"/>
    <w:uiPriority w:val="21"/>
    <w:semiHidden/>
    <w:unhideWhenUsed/>
    <w:qFormat/>
    <w:rsid w:val="00C6554A"/>
    <w:rPr>
      <w:i/>
      <w:iCs/>
      <w:color w:val="007789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semiHidden/>
    <w:unhideWhenUsed/>
    <w:qFormat/>
    <w:rsid w:val="00C6554A"/>
    <w:pPr>
      <w:pBdr>
        <w:top w:val="single" w:sz="4" w:space="10" w:color="007789" w:themeColor="accent1" w:themeShade="BF"/>
        <w:bottom w:val="single" w:sz="4" w:space="10" w:color="007789" w:themeColor="accent1" w:themeShade="BF"/>
      </w:pBdr>
      <w:spacing w:before="360" w:after="360"/>
      <w:ind w:left="864" w:right="864"/>
      <w:jc w:val="center"/>
    </w:pPr>
    <w:rPr>
      <w:i/>
      <w:iCs/>
      <w:color w:val="007789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semiHidden/>
    <w:rsid w:val="00C6554A"/>
    <w:rPr>
      <w:i/>
      <w:iCs/>
      <w:color w:val="007789" w:themeColor="accent1" w:themeShade="BF"/>
    </w:rPr>
  </w:style>
  <w:style w:type="character" w:styleId="IntenseReference">
    <w:name w:val="Intense Reference"/>
    <w:basedOn w:val="DefaultParagraphFont"/>
    <w:uiPriority w:val="32"/>
    <w:semiHidden/>
    <w:unhideWhenUsed/>
    <w:qFormat/>
    <w:rsid w:val="00C6554A"/>
    <w:rPr>
      <w:b/>
      <w:bCs/>
      <w:caps w:val="0"/>
      <w:smallCaps/>
      <w:color w:val="007789" w:themeColor="accent1" w:themeShade="BF"/>
      <w:spacing w:val="5"/>
    </w:rPr>
  </w:style>
  <w:style w:type="paragraph" w:styleId="Caption">
    <w:name w:val="caption"/>
    <w:basedOn w:val="Normal"/>
    <w:next w:val="Normal"/>
    <w:uiPriority w:val="35"/>
    <w:unhideWhenUsed/>
    <w:qFormat/>
    <w:rsid w:val="00C6554A"/>
    <w:pPr>
      <w:spacing w:before="0" w:line="240" w:lineRule="auto"/>
    </w:pPr>
    <w:rPr>
      <w:i/>
      <w:iCs/>
      <w:color w:val="4E5B6F" w:themeColor="text2"/>
      <w:szCs w:val="1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6554A"/>
    <w:pPr>
      <w:spacing w:before="0" w:after="0" w:line="240" w:lineRule="auto"/>
    </w:pPr>
    <w:rPr>
      <w:rFonts w:ascii="Segoe UI" w:hAnsi="Segoe UI" w:cs="Segoe UI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6554A"/>
    <w:rPr>
      <w:rFonts w:ascii="Segoe UI" w:hAnsi="Segoe UI" w:cs="Segoe UI"/>
      <w:szCs w:val="18"/>
    </w:rPr>
  </w:style>
  <w:style w:type="paragraph" w:styleId="BlockText">
    <w:name w:val="Block Text"/>
    <w:basedOn w:val="Normal"/>
    <w:uiPriority w:val="99"/>
    <w:semiHidden/>
    <w:unhideWhenUsed/>
    <w:rsid w:val="00C6554A"/>
    <w:pPr>
      <w:pBdr>
        <w:top w:val="single" w:sz="2" w:space="10" w:color="007789" w:themeColor="accent1" w:themeShade="BF"/>
        <w:left w:val="single" w:sz="2" w:space="10" w:color="007789" w:themeColor="accent1" w:themeShade="BF"/>
        <w:bottom w:val="single" w:sz="2" w:space="10" w:color="007789" w:themeColor="accent1" w:themeShade="BF"/>
        <w:right w:val="single" w:sz="2" w:space="10" w:color="007789" w:themeColor="accent1" w:themeShade="BF"/>
      </w:pBdr>
      <w:ind w:left="1152" w:right="1152"/>
    </w:pPr>
    <w:rPr>
      <w:rFonts w:eastAsiaTheme="minorEastAsia"/>
      <w:i/>
      <w:iCs/>
      <w:color w:val="007789" w:themeColor="accent1" w:themeShade="BF"/>
    </w:rPr>
  </w:style>
  <w:style w:type="paragraph" w:styleId="BodyText3">
    <w:name w:val="Body Text 3"/>
    <w:basedOn w:val="Normal"/>
    <w:link w:val="BodyText3Char"/>
    <w:uiPriority w:val="99"/>
    <w:semiHidden/>
    <w:unhideWhenUsed/>
    <w:rsid w:val="00C6554A"/>
    <w:pPr>
      <w:spacing w:after="120"/>
    </w:pPr>
    <w:rPr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semiHidden/>
    <w:rsid w:val="00C6554A"/>
    <w:rPr>
      <w:szCs w:val="16"/>
    </w:rPr>
  </w:style>
  <w:style w:type="paragraph" w:styleId="BodyTextIndent3">
    <w:name w:val="Body Text Indent 3"/>
    <w:basedOn w:val="Normal"/>
    <w:link w:val="BodyTextIndent3Char"/>
    <w:uiPriority w:val="99"/>
    <w:semiHidden/>
    <w:unhideWhenUsed/>
    <w:rsid w:val="00C6554A"/>
    <w:pPr>
      <w:spacing w:after="120"/>
      <w:ind w:left="360"/>
    </w:pPr>
    <w:rPr>
      <w:szCs w:val="16"/>
    </w:rPr>
  </w:style>
  <w:style w:type="character" w:customStyle="1" w:styleId="BodyTextIndent3Char">
    <w:name w:val="Body Text Indent 3 Char"/>
    <w:basedOn w:val="DefaultParagraphFont"/>
    <w:link w:val="BodyTextIndent3"/>
    <w:uiPriority w:val="99"/>
    <w:semiHidden/>
    <w:rsid w:val="00C6554A"/>
    <w:rPr>
      <w:szCs w:val="16"/>
    </w:rPr>
  </w:style>
  <w:style w:type="character" w:styleId="CommentReference">
    <w:name w:val="annotation reference"/>
    <w:basedOn w:val="DefaultParagraphFont"/>
    <w:uiPriority w:val="99"/>
    <w:semiHidden/>
    <w:unhideWhenUsed/>
    <w:rsid w:val="00C6554A"/>
    <w:rPr>
      <w:sz w:val="22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C6554A"/>
    <w:pPr>
      <w:spacing w:line="240" w:lineRule="auto"/>
    </w:pPr>
    <w:rPr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C6554A"/>
    <w:rPr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C6554A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C6554A"/>
    <w:rPr>
      <w:b/>
      <w:bCs/>
      <w:szCs w:val="20"/>
    </w:rPr>
  </w:style>
  <w:style w:type="paragraph" w:styleId="DocumentMap">
    <w:name w:val="Document Map"/>
    <w:basedOn w:val="Normal"/>
    <w:link w:val="DocumentMapChar"/>
    <w:uiPriority w:val="99"/>
    <w:semiHidden/>
    <w:unhideWhenUsed/>
    <w:rsid w:val="00C6554A"/>
    <w:pPr>
      <w:spacing w:before="0" w:after="0" w:line="240" w:lineRule="auto"/>
    </w:pPr>
    <w:rPr>
      <w:rFonts w:ascii="Segoe UI" w:hAnsi="Segoe UI" w:cs="Segoe UI"/>
      <w:szCs w:val="16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C6554A"/>
    <w:rPr>
      <w:rFonts w:ascii="Segoe UI" w:hAnsi="Segoe UI" w:cs="Segoe UI"/>
      <w:szCs w:val="16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C6554A"/>
    <w:pPr>
      <w:spacing w:before="0" w:after="0" w:line="240" w:lineRule="auto"/>
    </w:pPr>
    <w:rPr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C6554A"/>
    <w:rPr>
      <w:szCs w:val="20"/>
    </w:rPr>
  </w:style>
  <w:style w:type="paragraph" w:styleId="EnvelopeReturn">
    <w:name w:val="envelope return"/>
    <w:basedOn w:val="Normal"/>
    <w:uiPriority w:val="99"/>
    <w:semiHidden/>
    <w:unhideWhenUsed/>
    <w:rsid w:val="00C6554A"/>
    <w:pPr>
      <w:spacing w:before="0" w:after="0" w:line="240" w:lineRule="auto"/>
    </w:pPr>
    <w:rPr>
      <w:rFonts w:asciiTheme="majorHAnsi" w:eastAsiaTheme="majorEastAsia" w:hAnsiTheme="majorHAnsi" w:cstheme="majorBidi"/>
      <w:szCs w:val="20"/>
    </w:rPr>
  </w:style>
  <w:style w:type="character" w:styleId="FollowedHyperlink">
    <w:name w:val="FollowedHyperlink"/>
    <w:basedOn w:val="DefaultParagraphFont"/>
    <w:uiPriority w:val="99"/>
    <w:semiHidden/>
    <w:unhideWhenUsed/>
    <w:rsid w:val="00C6554A"/>
    <w:rPr>
      <w:color w:val="007789" w:themeColor="accent1" w:themeShade="BF"/>
      <w:u w:val="single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C6554A"/>
    <w:pPr>
      <w:spacing w:before="0" w:after="0" w:line="240" w:lineRule="auto"/>
    </w:pPr>
    <w:rPr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C6554A"/>
    <w:rPr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C6554A"/>
    <w:rPr>
      <w:rFonts w:ascii="Consolas" w:hAnsi="Consolas"/>
      <w:sz w:val="22"/>
      <w:szCs w:val="20"/>
    </w:rPr>
  </w:style>
  <w:style w:type="character" w:styleId="HTMLKeyboard">
    <w:name w:val="HTML Keyboard"/>
    <w:basedOn w:val="DefaultParagraphFont"/>
    <w:uiPriority w:val="99"/>
    <w:semiHidden/>
    <w:unhideWhenUsed/>
    <w:rsid w:val="00C6554A"/>
    <w:rPr>
      <w:rFonts w:ascii="Consolas" w:hAnsi="Consolas"/>
      <w:sz w:val="22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C6554A"/>
    <w:pPr>
      <w:spacing w:before="0" w:after="0" w:line="240" w:lineRule="auto"/>
    </w:pPr>
    <w:rPr>
      <w:rFonts w:ascii="Consolas" w:hAnsi="Consolas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C6554A"/>
    <w:rPr>
      <w:rFonts w:ascii="Consolas" w:hAnsi="Consolas"/>
      <w:szCs w:val="20"/>
    </w:rPr>
  </w:style>
  <w:style w:type="character" w:styleId="HTMLTypewriter">
    <w:name w:val="HTML Typewriter"/>
    <w:basedOn w:val="DefaultParagraphFont"/>
    <w:uiPriority w:val="99"/>
    <w:semiHidden/>
    <w:unhideWhenUsed/>
    <w:rsid w:val="00C6554A"/>
    <w:rPr>
      <w:rFonts w:ascii="Consolas" w:hAnsi="Consolas"/>
      <w:sz w:val="22"/>
      <w:szCs w:val="20"/>
    </w:rPr>
  </w:style>
  <w:style w:type="character" w:styleId="Hyperlink">
    <w:name w:val="Hyperlink"/>
    <w:basedOn w:val="DefaultParagraphFont"/>
    <w:uiPriority w:val="99"/>
    <w:semiHidden/>
    <w:unhideWhenUsed/>
    <w:rsid w:val="00C6554A"/>
    <w:rPr>
      <w:color w:val="835D00" w:themeColor="accent3" w:themeShade="80"/>
      <w:u w:val="single"/>
    </w:rPr>
  </w:style>
  <w:style w:type="paragraph" w:styleId="MacroText">
    <w:name w:val="macro"/>
    <w:link w:val="MacroTextChar"/>
    <w:uiPriority w:val="99"/>
    <w:semiHidden/>
    <w:unhideWhenUsed/>
    <w:rsid w:val="00C6554A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after="0"/>
    </w:pPr>
    <w:rPr>
      <w:rFonts w:ascii="Consolas" w:hAnsi="Consolas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semiHidden/>
    <w:rsid w:val="00C6554A"/>
    <w:rPr>
      <w:rFonts w:ascii="Consolas" w:hAnsi="Consolas"/>
      <w:szCs w:val="20"/>
    </w:rPr>
  </w:style>
  <w:style w:type="character" w:styleId="PlaceholderText">
    <w:name w:val="Placeholder Text"/>
    <w:basedOn w:val="DefaultParagraphFont"/>
    <w:uiPriority w:val="99"/>
    <w:semiHidden/>
    <w:rsid w:val="00C6554A"/>
    <w:rPr>
      <w:color w:val="595959" w:themeColor="text1" w:themeTint="A6"/>
    </w:rPr>
  </w:style>
  <w:style w:type="paragraph" w:styleId="PlainText">
    <w:name w:val="Plain Text"/>
    <w:basedOn w:val="Normal"/>
    <w:link w:val="PlainTextChar"/>
    <w:uiPriority w:val="99"/>
    <w:semiHidden/>
    <w:unhideWhenUsed/>
    <w:rsid w:val="00C6554A"/>
    <w:pPr>
      <w:spacing w:before="0" w:after="0" w:line="240" w:lineRule="auto"/>
    </w:pPr>
    <w:rPr>
      <w:rFonts w:ascii="Consolas" w:hAnsi="Consolas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semiHidden/>
    <w:rsid w:val="00C6554A"/>
    <w:rPr>
      <w:rFonts w:ascii="Consolas" w:hAnsi="Consolas"/>
      <w:szCs w:val="21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554CD"/>
    <w:rPr>
      <w:rFonts w:asciiTheme="majorHAnsi" w:eastAsiaTheme="majorEastAsia" w:hAnsiTheme="majorHAnsi" w:cstheme="majorBidi"/>
      <w:i/>
      <w:iCs/>
      <w:color w:val="004F5B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554CD"/>
    <w:rPr>
      <w:rFonts w:asciiTheme="majorHAnsi" w:eastAsiaTheme="majorEastAsia" w:hAnsiTheme="majorHAnsi" w:cstheme="majorBidi"/>
      <w:color w:val="004F5B" w:themeColor="accent1" w:themeShade="7F"/>
    </w:rPr>
  </w:style>
  <w:style w:type="paragraph" w:styleId="ListParagraph">
    <w:name w:val="List Paragraph"/>
    <w:basedOn w:val="Normal"/>
    <w:uiPriority w:val="34"/>
    <w:unhideWhenUsed/>
    <w:qFormat/>
    <w:rsid w:val="00730FB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53643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199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435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838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478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662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746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chart" Target="charts/chart2.xml"/><Relationship Id="rId18" Type="http://schemas.microsoft.com/office/2014/relationships/chartEx" Target="charts/chartEx3.xml"/><Relationship Id="rId26" Type="http://schemas.openxmlformats.org/officeDocument/2006/relationships/chart" Target="charts/chart3.xml"/><Relationship Id="rId3" Type="http://schemas.openxmlformats.org/officeDocument/2006/relationships/customXml" Target="../customXml/item3.xml"/><Relationship Id="rId21" Type="http://schemas.openxmlformats.org/officeDocument/2006/relationships/image" Target="media/image5.png"/><Relationship Id="rId34" Type="http://schemas.openxmlformats.org/officeDocument/2006/relationships/theme" Target="theme/theme1.xml"/><Relationship Id="rId7" Type="http://schemas.openxmlformats.org/officeDocument/2006/relationships/settings" Target="settings.xml"/><Relationship Id="rId12" Type="http://schemas.openxmlformats.org/officeDocument/2006/relationships/chart" Target="charts/chart1.xml"/><Relationship Id="rId17" Type="http://schemas.openxmlformats.org/officeDocument/2006/relationships/image" Target="media/image3.png"/><Relationship Id="rId25" Type="http://schemas.openxmlformats.org/officeDocument/2006/relationships/image" Target="media/image7.png"/><Relationship Id="rId33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microsoft.com/office/2014/relationships/chartEx" Target="charts/chartEx2.xml"/><Relationship Id="rId20" Type="http://schemas.microsoft.com/office/2014/relationships/chartEx" Target="charts/chartEx4.xml"/><Relationship Id="rId29" Type="http://schemas.openxmlformats.org/officeDocument/2006/relationships/image" Target="media/image8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jpeg"/><Relationship Id="rId24" Type="http://schemas.microsoft.com/office/2014/relationships/chartEx" Target="charts/chartEx6.xml"/><Relationship Id="rId32" Type="http://schemas.openxmlformats.org/officeDocument/2006/relationships/footer" Target="footer1.xml"/><Relationship Id="rId5" Type="http://schemas.openxmlformats.org/officeDocument/2006/relationships/numbering" Target="numbering.xml"/><Relationship Id="rId15" Type="http://schemas.openxmlformats.org/officeDocument/2006/relationships/image" Target="media/image2.png"/><Relationship Id="rId23" Type="http://schemas.openxmlformats.org/officeDocument/2006/relationships/image" Target="media/image6.png"/><Relationship Id="rId28" Type="http://schemas.openxmlformats.org/officeDocument/2006/relationships/chart" Target="charts/chart5.xml"/><Relationship Id="rId10" Type="http://schemas.openxmlformats.org/officeDocument/2006/relationships/endnotes" Target="endnotes.xml"/><Relationship Id="rId19" Type="http://schemas.openxmlformats.org/officeDocument/2006/relationships/image" Target="media/image4.png"/><Relationship Id="rId31" Type="http://schemas.openxmlformats.org/officeDocument/2006/relationships/image" Target="media/image10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microsoft.com/office/2014/relationships/chartEx" Target="charts/chartEx1.xml"/><Relationship Id="rId22" Type="http://schemas.microsoft.com/office/2014/relationships/chartEx" Target="charts/chartEx5.xml"/><Relationship Id="rId27" Type="http://schemas.openxmlformats.org/officeDocument/2006/relationships/chart" Target="charts/chart4.xml"/><Relationship Id="rId30" Type="http://schemas.openxmlformats.org/officeDocument/2006/relationships/image" Target="media/image9.png"/><Relationship Id="rId8" Type="http://schemas.openxmlformats.org/officeDocument/2006/relationships/webSettings" Target="webSetting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Nachiket\AppData\Roaming\Microsoft\Templates\Student%20report%20with%20photo.dotx" TargetMode="External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oleObject" Target="https://rmiteduau-my.sharepoint.com/personal/s3827657_student_rmit_edu_au/Documents/Assignments/Semester%201/Usability%20Engineering/Assignment%203/IVS-Results-YE-Sept-2019%20(1).xlsx" TargetMode="External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oleObject" Target="https://rmiteduau-my.sharepoint.com/personal/s3827657_student_rmit_edu_au/Documents/Assignments/Semester%201/Usability%20Engineering/Assignment%203/IVS-Results-YE-Sept-2019%20(1).xlsx" TargetMode="External"/><Relationship Id="rId2" Type="http://schemas.microsoft.com/office/2011/relationships/chartColorStyle" Target="colors2.xml"/><Relationship Id="rId1" Type="http://schemas.microsoft.com/office/2011/relationships/chartStyle" Target="style2.xml"/></Relationships>
</file>

<file path=word/charts/_rels/chart3.xml.rels><?xml version="1.0" encoding="UTF-8" standalone="yes"?>
<Relationships xmlns="http://schemas.openxmlformats.org/package/2006/relationships"><Relationship Id="rId3" Type="http://schemas.openxmlformats.org/officeDocument/2006/relationships/oleObject" Target="https://rmiteduau-my.sharepoint.com/personal/s3827657_student_rmit_edu_au/Documents/Assignments/Semester%201/Usability%20Engineering/Assignment%203/IVS-Results-YE-Sept-2019%20(1).xlsx" TargetMode="External"/><Relationship Id="rId2" Type="http://schemas.microsoft.com/office/2011/relationships/chartColorStyle" Target="colors9.xml"/><Relationship Id="rId1" Type="http://schemas.microsoft.com/office/2011/relationships/chartStyle" Target="style9.xml"/></Relationships>
</file>

<file path=word/charts/_rels/chart4.xml.rels><?xml version="1.0" encoding="UTF-8" standalone="yes"?>
<Relationships xmlns="http://schemas.openxmlformats.org/package/2006/relationships"><Relationship Id="rId3" Type="http://schemas.openxmlformats.org/officeDocument/2006/relationships/oleObject" Target="https://rmiteduau-my.sharepoint.com/personal/s3827657_student_rmit_edu_au/Documents/Assignments/Semester%201/Usability%20Engineering/Assignment%203/IVS-Results-YE-Sept-2019%20(1).xlsx" TargetMode="External"/><Relationship Id="rId2" Type="http://schemas.microsoft.com/office/2011/relationships/chartColorStyle" Target="colors10.xml"/><Relationship Id="rId1" Type="http://schemas.microsoft.com/office/2011/relationships/chartStyle" Target="style10.xml"/></Relationships>
</file>

<file path=word/charts/_rels/chart5.xml.rels><?xml version="1.0" encoding="UTF-8" standalone="yes"?>
<Relationships xmlns="http://schemas.openxmlformats.org/package/2006/relationships"><Relationship Id="rId3" Type="http://schemas.openxmlformats.org/officeDocument/2006/relationships/oleObject" Target="https://rmiteduau-my.sharepoint.com/personal/s3827657_student_rmit_edu_au/Documents/Assignments/Semester%201/Usability%20Engineering/Assignment%203/IVS-Results-YE-Sept-2019%20(1).xlsx" TargetMode="External"/><Relationship Id="rId2" Type="http://schemas.microsoft.com/office/2011/relationships/chartColorStyle" Target="colors11.xml"/><Relationship Id="rId1" Type="http://schemas.microsoft.com/office/2011/relationships/chartStyle" Target="style11.xml"/></Relationships>
</file>

<file path=word/charts/_rels/chartEx1.xml.rels><?xml version="1.0" encoding="UTF-8" standalone="yes"?>
<Relationships xmlns="http://schemas.openxmlformats.org/package/2006/relationships"><Relationship Id="rId3" Type="http://schemas.microsoft.com/office/2011/relationships/chartColorStyle" Target="colors3.xml"/><Relationship Id="rId2" Type="http://schemas.microsoft.com/office/2011/relationships/chartStyle" Target="style3.xml"/><Relationship Id="rId1" Type="http://schemas.openxmlformats.org/officeDocument/2006/relationships/oleObject" Target="https://rmiteduau-my.sharepoint.com/personal/s3827657_student_rmit_edu_au/Documents/Assignments/Semester%201/Usability%20Engineering/Assignment%203/IVS-Results-YE-Sept-2019%20(1).xlsx" TargetMode="External"/></Relationships>
</file>

<file path=word/charts/_rels/chartEx2.xml.rels><?xml version="1.0" encoding="UTF-8" standalone="yes"?>
<Relationships xmlns="http://schemas.openxmlformats.org/package/2006/relationships"><Relationship Id="rId3" Type="http://schemas.microsoft.com/office/2011/relationships/chartColorStyle" Target="colors4.xml"/><Relationship Id="rId2" Type="http://schemas.microsoft.com/office/2011/relationships/chartStyle" Target="style4.xml"/><Relationship Id="rId1" Type="http://schemas.openxmlformats.org/officeDocument/2006/relationships/oleObject" Target="https://rmiteduau-my.sharepoint.com/personal/s3827657_student_rmit_edu_au/Documents/Assignments/Semester%201/Usability%20Engineering/Assignment%203/IVS-Results-YE-Sept-2019%20(1).xlsx" TargetMode="External"/></Relationships>
</file>

<file path=word/charts/_rels/chartEx3.xml.rels><?xml version="1.0" encoding="UTF-8" standalone="yes"?>
<Relationships xmlns="http://schemas.openxmlformats.org/package/2006/relationships"><Relationship Id="rId3" Type="http://schemas.microsoft.com/office/2011/relationships/chartColorStyle" Target="colors5.xml"/><Relationship Id="rId2" Type="http://schemas.microsoft.com/office/2011/relationships/chartStyle" Target="style5.xml"/><Relationship Id="rId1" Type="http://schemas.openxmlformats.org/officeDocument/2006/relationships/oleObject" Target="https://rmiteduau-my.sharepoint.com/personal/s3827657_student_rmit_edu_au/Documents/Assignments/Semester%201/Usability%20Engineering/Assignment%203/IVS-Results-YE-Sept-2019%20(1).xlsx" TargetMode="External"/></Relationships>
</file>

<file path=word/charts/_rels/chartEx4.xml.rels><?xml version="1.0" encoding="UTF-8" standalone="yes"?>
<Relationships xmlns="http://schemas.openxmlformats.org/package/2006/relationships"><Relationship Id="rId3" Type="http://schemas.microsoft.com/office/2011/relationships/chartColorStyle" Target="colors6.xml"/><Relationship Id="rId2" Type="http://schemas.microsoft.com/office/2011/relationships/chartStyle" Target="style6.xml"/><Relationship Id="rId1" Type="http://schemas.openxmlformats.org/officeDocument/2006/relationships/oleObject" Target="https://rmiteduau-my.sharepoint.com/personal/s3827657_student_rmit_edu_au/Documents/Assignments/Semester%201/Usability%20Engineering/Assignment%203/IVS-Results-YE-Sept-2019%20(1).xlsx" TargetMode="External"/></Relationships>
</file>

<file path=word/charts/_rels/chartEx5.xml.rels><?xml version="1.0" encoding="UTF-8" standalone="yes"?>
<Relationships xmlns="http://schemas.openxmlformats.org/package/2006/relationships"><Relationship Id="rId3" Type="http://schemas.microsoft.com/office/2011/relationships/chartColorStyle" Target="colors7.xml"/><Relationship Id="rId2" Type="http://schemas.microsoft.com/office/2011/relationships/chartStyle" Target="style7.xml"/><Relationship Id="rId1" Type="http://schemas.openxmlformats.org/officeDocument/2006/relationships/oleObject" Target="https://rmiteduau-my.sharepoint.com/personal/s3827657_student_rmit_edu_au/Documents/Assignments/Semester%201/Usability%20Engineering/Assignment%203/IVS-Results-YE-Sept-2019%20(1).xlsx" TargetMode="External"/></Relationships>
</file>

<file path=word/charts/_rels/chartEx6.xml.rels><?xml version="1.0" encoding="UTF-8" standalone="yes"?>
<Relationships xmlns="http://schemas.openxmlformats.org/package/2006/relationships"><Relationship Id="rId3" Type="http://schemas.microsoft.com/office/2011/relationships/chartColorStyle" Target="colors8.xml"/><Relationship Id="rId2" Type="http://schemas.microsoft.com/office/2011/relationships/chartStyle" Target="style8.xml"/><Relationship Id="rId1" Type="http://schemas.openxmlformats.org/officeDocument/2006/relationships/oleObject" Target="https://rmiteduau-my.sharepoint.com/personal/s3827657_student_rmit_edu_au/Documents/Assignments/Semester%201/Usability%20Engineering/Assignment%203/IVS-Results-YE-Sept-2019%20(1).xlsx" TargetMode="Externa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IN"/>
              <a:t>International</a:t>
            </a:r>
            <a:r>
              <a:rPr lang="en-IN" baseline="0"/>
              <a:t> Visitors for YE-2019</a:t>
            </a:r>
            <a:endParaRPr lang="en-IN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cat>
            <c:strRef>
              <c:f>'Table 2a'!$A$17:$A$23</c:f>
              <c:strCache>
                <c:ptCount val="7"/>
                <c:pt idx="0">
                  <c:v>Holiday</c:v>
                </c:pt>
                <c:pt idx="1">
                  <c:v>Visiting friends and relatives</c:v>
                </c:pt>
                <c:pt idx="2">
                  <c:v>Business</c:v>
                </c:pt>
                <c:pt idx="3">
                  <c:v>Employment</c:v>
                </c:pt>
                <c:pt idx="4">
                  <c:v>Education</c:v>
                </c:pt>
                <c:pt idx="5">
                  <c:v>Other purpose</c:v>
                </c:pt>
                <c:pt idx="6">
                  <c:v>In transit</c:v>
                </c:pt>
              </c:strCache>
            </c:strRef>
          </c:cat>
          <c:val>
            <c:numRef>
              <c:f>'Table 2a'!$B$17:$B$23</c:f>
              <c:numCache>
                <c:formatCode>#\ ##0</c:formatCode>
                <c:ptCount val="7"/>
                <c:pt idx="0">
                  <c:v>3994.8119999999999</c:v>
                </c:pt>
                <c:pt idx="1">
                  <c:v>2584.9780000000001</c:v>
                </c:pt>
                <c:pt idx="2">
                  <c:v>1001.542</c:v>
                </c:pt>
                <c:pt idx="3">
                  <c:v>209.89</c:v>
                </c:pt>
                <c:pt idx="4">
                  <c:v>589.12</c:v>
                </c:pt>
                <c:pt idx="5">
                  <c:v>165.87</c:v>
                </c:pt>
                <c:pt idx="6">
                  <c:v>115.80800000000001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B52D-427D-89F2-FCE8503F17AF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1466613136"/>
        <c:axId val="1310228256"/>
      </c:barChart>
      <c:catAx>
        <c:axId val="1466613136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310228256"/>
        <c:crosses val="autoZero"/>
        <c:auto val="1"/>
        <c:lblAlgn val="ctr"/>
        <c:lblOffset val="100"/>
        <c:noMultiLvlLbl val="0"/>
      </c:catAx>
      <c:valAx>
        <c:axId val="1310228256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#\ ##0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466613136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800" b="1" i="0" u="none" strike="noStrike" kern="1200" baseline="0">
                <a:solidFill>
                  <a:schemeClr val="dk1">
                    <a:lumMod val="75000"/>
                    <a:lumOff val="2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IN"/>
              <a:t>Total</a:t>
            </a:r>
            <a:r>
              <a:rPr lang="en-IN" baseline="0"/>
              <a:t> Trip Expenditure</a:t>
            </a:r>
            <a:endParaRPr lang="en-IN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800" b="1" i="0" u="none" strike="noStrike" kern="1200" baseline="0">
              <a:solidFill>
                <a:schemeClr val="dk1">
                  <a:lumMod val="75000"/>
                  <a:lumOff val="2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/>
      <c:pieChart>
        <c:varyColors val="1"/>
        <c:ser>
          <c:idx val="0"/>
          <c:order val="0"/>
          <c:dPt>
            <c:idx val="0"/>
            <c:bubble3D val="0"/>
            <c:spPr>
              <a:solidFill>
                <a:schemeClr val="accent1"/>
              </a:solidFill>
              <a:ln>
                <a:noFill/>
              </a:ln>
              <a:effectLst>
                <a:outerShdw blurRad="254000" sx="102000" sy="102000" algn="ctr" rotWithShape="0">
                  <a:prstClr val="black">
                    <a:alpha val="20000"/>
                  </a:prstClr>
                </a:outerShdw>
              </a:effectLst>
            </c:spPr>
            <c:extLst>
              <c:ext xmlns:c16="http://schemas.microsoft.com/office/drawing/2014/chart" uri="{C3380CC4-5D6E-409C-BE32-E72D297353CC}">
                <c16:uniqueId val="{00000001-9913-42F8-AA5E-B99B83EAD3EA}"/>
              </c:ext>
            </c:extLst>
          </c:dPt>
          <c:dPt>
            <c:idx val="1"/>
            <c:bubble3D val="0"/>
            <c:spPr>
              <a:solidFill>
                <a:schemeClr val="accent2"/>
              </a:solidFill>
              <a:ln>
                <a:noFill/>
              </a:ln>
              <a:effectLst>
                <a:outerShdw blurRad="254000" sx="102000" sy="102000" algn="ctr" rotWithShape="0">
                  <a:prstClr val="black">
                    <a:alpha val="20000"/>
                  </a:prstClr>
                </a:outerShdw>
              </a:effectLst>
            </c:spPr>
            <c:extLst>
              <c:ext xmlns:c16="http://schemas.microsoft.com/office/drawing/2014/chart" uri="{C3380CC4-5D6E-409C-BE32-E72D297353CC}">
                <c16:uniqueId val="{00000003-9913-42F8-AA5E-B99B83EAD3EA}"/>
              </c:ext>
            </c:extLst>
          </c:dPt>
          <c:dPt>
            <c:idx val="2"/>
            <c:bubble3D val="0"/>
            <c:spPr>
              <a:solidFill>
                <a:schemeClr val="accent3"/>
              </a:solidFill>
              <a:ln>
                <a:noFill/>
              </a:ln>
              <a:effectLst>
                <a:outerShdw blurRad="254000" sx="102000" sy="102000" algn="ctr" rotWithShape="0">
                  <a:prstClr val="black">
                    <a:alpha val="20000"/>
                  </a:prstClr>
                </a:outerShdw>
              </a:effectLst>
            </c:spPr>
            <c:extLst>
              <c:ext xmlns:c16="http://schemas.microsoft.com/office/drawing/2014/chart" uri="{C3380CC4-5D6E-409C-BE32-E72D297353CC}">
                <c16:uniqueId val="{00000005-9913-42F8-AA5E-B99B83EAD3EA}"/>
              </c:ext>
            </c:extLst>
          </c:dPt>
          <c:dPt>
            <c:idx val="3"/>
            <c:bubble3D val="0"/>
            <c:spPr>
              <a:solidFill>
                <a:schemeClr val="accent4"/>
              </a:solidFill>
              <a:ln>
                <a:noFill/>
              </a:ln>
              <a:effectLst>
                <a:outerShdw blurRad="254000" sx="102000" sy="102000" algn="ctr" rotWithShape="0">
                  <a:prstClr val="black">
                    <a:alpha val="20000"/>
                  </a:prstClr>
                </a:outerShdw>
              </a:effectLst>
            </c:spPr>
            <c:extLst>
              <c:ext xmlns:c16="http://schemas.microsoft.com/office/drawing/2014/chart" uri="{C3380CC4-5D6E-409C-BE32-E72D297353CC}">
                <c16:uniqueId val="{00000007-9913-42F8-AA5E-B99B83EAD3EA}"/>
              </c:ext>
            </c:extLst>
          </c:dPt>
          <c:dPt>
            <c:idx val="4"/>
            <c:bubble3D val="0"/>
            <c:spPr>
              <a:solidFill>
                <a:schemeClr val="accent5"/>
              </a:solidFill>
              <a:ln>
                <a:noFill/>
              </a:ln>
              <a:effectLst>
                <a:outerShdw blurRad="254000" sx="102000" sy="102000" algn="ctr" rotWithShape="0">
                  <a:prstClr val="black">
                    <a:alpha val="20000"/>
                  </a:prstClr>
                </a:outerShdw>
              </a:effectLst>
            </c:spPr>
            <c:extLst>
              <c:ext xmlns:c16="http://schemas.microsoft.com/office/drawing/2014/chart" uri="{C3380CC4-5D6E-409C-BE32-E72D297353CC}">
                <c16:uniqueId val="{00000009-9913-42F8-AA5E-B99B83EAD3EA}"/>
              </c:ext>
            </c:extLst>
          </c:dPt>
          <c:dPt>
            <c:idx val="5"/>
            <c:bubble3D val="0"/>
            <c:spPr>
              <a:solidFill>
                <a:schemeClr val="accent6"/>
              </a:solidFill>
              <a:ln>
                <a:noFill/>
              </a:ln>
              <a:effectLst>
                <a:outerShdw blurRad="254000" sx="102000" sy="102000" algn="ctr" rotWithShape="0">
                  <a:prstClr val="black">
                    <a:alpha val="20000"/>
                  </a:prstClr>
                </a:outerShdw>
              </a:effectLst>
            </c:spPr>
            <c:extLst>
              <c:ext xmlns:c16="http://schemas.microsoft.com/office/drawing/2014/chart" uri="{C3380CC4-5D6E-409C-BE32-E72D297353CC}">
                <c16:uniqueId val="{0000000B-9913-42F8-AA5E-B99B83EAD3EA}"/>
              </c:ext>
            </c:extLst>
          </c:dPt>
          <c:dPt>
            <c:idx val="6"/>
            <c:bubble3D val="0"/>
            <c:spPr>
              <a:solidFill>
                <a:schemeClr val="accent1">
                  <a:lumMod val="60000"/>
                </a:schemeClr>
              </a:solidFill>
              <a:ln>
                <a:noFill/>
              </a:ln>
              <a:effectLst>
                <a:outerShdw blurRad="254000" sx="102000" sy="102000" algn="ctr" rotWithShape="0">
                  <a:prstClr val="black">
                    <a:alpha val="20000"/>
                  </a:prstClr>
                </a:outerShdw>
              </a:effectLst>
            </c:spPr>
            <c:extLst>
              <c:ext xmlns:c16="http://schemas.microsoft.com/office/drawing/2014/chart" uri="{C3380CC4-5D6E-409C-BE32-E72D297353CC}">
                <c16:uniqueId val="{0000000D-9913-42F8-AA5E-B99B83EAD3EA}"/>
              </c:ext>
            </c:extLst>
          </c:dPt>
          <c:dLbls>
            <c:spPr>
              <a:pattFill prst="pct75">
                <a:fgClr>
                  <a:schemeClr val="dk1">
                    <a:lumMod val="75000"/>
                    <a:lumOff val="25000"/>
                  </a:schemeClr>
                </a:fgClr>
                <a:bgClr>
                  <a:schemeClr val="dk1">
                    <a:lumMod val="65000"/>
                    <a:lumOff val="35000"/>
                  </a:schemeClr>
                </a:bgClr>
              </a:pattFill>
              <a:ln>
                <a:noFill/>
              </a:ln>
              <a:effectLst>
                <a:outerShdw blurRad="50800" dist="38100" dir="2700000" algn="tl" rotWithShape="0">
                  <a:prstClr val="black">
                    <a:alpha val="40000"/>
                  </a:prstClr>
                </a:outerShdw>
              </a:effectLst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1000" b="1" i="0" u="none" strike="noStrike" kern="1200" baseline="0">
                    <a:solidFill>
                      <a:schemeClr val="lt1"/>
                    </a:solidFill>
                    <a:latin typeface="+mn-lt"/>
                    <a:ea typeface="+mn-ea"/>
                    <a:cs typeface="+mn-cs"/>
                  </a:defRPr>
                </a:pPr>
                <a:endParaRPr lang="en-US"/>
              </a:p>
            </c:txPr>
            <c:dLblPos val="ctr"/>
            <c:showLegendKey val="0"/>
            <c:showVal val="0"/>
            <c:showCatName val="0"/>
            <c:showSerName val="0"/>
            <c:showPercent val="1"/>
            <c:showBubbleSize val="0"/>
            <c:showLeaderLines val="1"/>
            <c:leaderLines>
              <c:spPr>
                <a:ln w="9525">
                  <a:solidFill>
                    <a:schemeClr val="dk1">
                      <a:lumMod val="50000"/>
                      <a:lumOff val="50000"/>
                    </a:schemeClr>
                  </a:solidFill>
                </a:ln>
                <a:effectLst/>
              </c:spPr>
            </c:leaderLines>
            <c:extLst>
              <c:ext xmlns:c15="http://schemas.microsoft.com/office/drawing/2012/chart" uri="{CE6537A1-D6FC-4f65-9D91-7224C49458BB}"/>
            </c:extLst>
          </c:dLbls>
          <c:cat>
            <c:strRef>
              <c:f>'Table 2a'!$A$17:$A$23</c:f>
              <c:strCache>
                <c:ptCount val="7"/>
                <c:pt idx="0">
                  <c:v>Holiday</c:v>
                </c:pt>
                <c:pt idx="1">
                  <c:v>Visiting friends and relatives</c:v>
                </c:pt>
                <c:pt idx="2">
                  <c:v>Business</c:v>
                </c:pt>
                <c:pt idx="3">
                  <c:v>Employment</c:v>
                </c:pt>
                <c:pt idx="4">
                  <c:v>Education</c:v>
                </c:pt>
                <c:pt idx="5">
                  <c:v>Other purpose</c:v>
                </c:pt>
                <c:pt idx="6">
                  <c:v>In transit</c:v>
                </c:pt>
              </c:strCache>
            </c:strRef>
          </c:cat>
          <c:val>
            <c:numRef>
              <c:f>'Table 2a'!$D$17:$D$23</c:f>
              <c:numCache>
                <c:formatCode>#\ ##0</c:formatCode>
                <c:ptCount val="7"/>
                <c:pt idx="0">
                  <c:v>17121.349999999999</c:v>
                </c:pt>
                <c:pt idx="1">
                  <c:v>7466.0559999999996</c:v>
                </c:pt>
                <c:pt idx="2">
                  <c:v>4124.1059999999998</c:v>
                </c:pt>
                <c:pt idx="3">
                  <c:v>2164.1109999999999</c:v>
                </c:pt>
                <c:pt idx="4">
                  <c:v>13179.368</c:v>
                </c:pt>
                <c:pt idx="5">
                  <c:v>845.91600000000005</c:v>
                </c:pt>
                <c:pt idx="6">
                  <c:v>305.666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E-9913-42F8-AA5E-B99B83EAD3EA}"/>
            </c:ext>
          </c:extLst>
        </c:ser>
        <c:dLbls>
          <c:dLblPos val="ctr"/>
          <c:showLegendKey val="0"/>
          <c:showVal val="0"/>
          <c:showCatName val="0"/>
          <c:showSerName val="0"/>
          <c:showPercent val="1"/>
          <c:showBubbleSize val="0"/>
          <c:showLeaderLines val="1"/>
        </c:dLbls>
        <c:firstSliceAng val="0"/>
      </c:pieChart>
      <c:spPr>
        <a:noFill/>
        <a:ln>
          <a:noFill/>
        </a:ln>
        <a:effectLst/>
      </c:spPr>
    </c:plotArea>
    <c:legend>
      <c:legendPos val="r"/>
      <c:overlay val="0"/>
      <c:spPr>
        <a:solidFill>
          <a:schemeClr val="lt1">
            <a:lumMod val="95000"/>
            <a:alpha val="39000"/>
          </a:schemeClr>
        </a:solidFill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dk1">
                  <a:lumMod val="75000"/>
                  <a:lumOff val="2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gradFill flip="none" rotWithShape="1">
      <a:gsLst>
        <a:gs pos="0">
          <a:schemeClr val="lt1"/>
        </a:gs>
        <a:gs pos="39000">
          <a:schemeClr val="lt1"/>
        </a:gs>
        <a:gs pos="100000">
          <a:schemeClr val="lt1">
            <a:lumMod val="75000"/>
          </a:schemeClr>
        </a:gs>
      </a:gsLst>
      <a:path path="circle">
        <a:fillToRect l="50000" t="-80000" r="50000" b="180000"/>
      </a:path>
      <a:tileRect/>
    </a:gradFill>
    <a:ln w="9525" cap="flat" cmpd="sng" algn="ctr">
      <a:solidFill>
        <a:schemeClr val="dk1">
          <a:lumMod val="25000"/>
          <a:lumOff val="7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hart3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800" b="1" i="0" u="none" strike="noStrike" kern="1200" baseline="0">
                <a:solidFill>
                  <a:schemeClr val="dk1">
                    <a:lumMod val="75000"/>
                    <a:lumOff val="2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IN"/>
              <a:t>International Visitors</a:t>
            </a:r>
            <a:r>
              <a:rPr lang="en-IN" baseline="0"/>
              <a:t> </a:t>
            </a:r>
            <a:endParaRPr lang="en-IN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800" b="1" i="0" u="none" strike="noStrike" kern="1200" baseline="0">
              <a:solidFill>
                <a:schemeClr val="dk1">
                  <a:lumMod val="75000"/>
                  <a:lumOff val="2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/>
      <c:pieChart>
        <c:varyColors val="1"/>
        <c:ser>
          <c:idx val="0"/>
          <c:order val="0"/>
          <c:dPt>
            <c:idx val="0"/>
            <c:bubble3D val="0"/>
            <c:spPr>
              <a:solidFill>
                <a:schemeClr val="accent1"/>
              </a:solidFill>
              <a:ln>
                <a:noFill/>
              </a:ln>
              <a:effectLst>
                <a:outerShdw blurRad="254000" sx="102000" sy="102000" algn="ctr" rotWithShape="0">
                  <a:prstClr val="black">
                    <a:alpha val="20000"/>
                  </a:prstClr>
                </a:outerShdw>
              </a:effectLst>
            </c:spPr>
            <c:extLst>
              <c:ext xmlns:c16="http://schemas.microsoft.com/office/drawing/2014/chart" uri="{C3380CC4-5D6E-409C-BE32-E72D297353CC}">
                <c16:uniqueId val="{00000001-8259-473F-8CD8-A6A10C43418C}"/>
              </c:ext>
            </c:extLst>
          </c:dPt>
          <c:dPt>
            <c:idx val="1"/>
            <c:bubble3D val="0"/>
            <c:spPr>
              <a:solidFill>
                <a:schemeClr val="accent2"/>
              </a:solidFill>
              <a:ln>
                <a:noFill/>
              </a:ln>
              <a:effectLst>
                <a:outerShdw blurRad="254000" sx="102000" sy="102000" algn="ctr" rotWithShape="0">
                  <a:prstClr val="black">
                    <a:alpha val="20000"/>
                  </a:prstClr>
                </a:outerShdw>
              </a:effectLst>
            </c:spPr>
            <c:extLst>
              <c:ext xmlns:c16="http://schemas.microsoft.com/office/drawing/2014/chart" uri="{C3380CC4-5D6E-409C-BE32-E72D297353CC}">
                <c16:uniqueId val="{00000003-8259-473F-8CD8-A6A10C43418C}"/>
              </c:ext>
            </c:extLst>
          </c:dPt>
          <c:dPt>
            <c:idx val="2"/>
            <c:bubble3D val="0"/>
            <c:spPr>
              <a:solidFill>
                <a:schemeClr val="accent3"/>
              </a:solidFill>
              <a:ln>
                <a:noFill/>
              </a:ln>
              <a:effectLst>
                <a:outerShdw blurRad="254000" sx="102000" sy="102000" algn="ctr" rotWithShape="0">
                  <a:prstClr val="black">
                    <a:alpha val="20000"/>
                  </a:prstClr>
                </a:outerShdw>
              </a:effectLst>
            </c:spPr>
            <c:extLst>
              <c:ext xmlns:c16="http://schemas.microsoft.com/office/drawing/2014/chart" uri="{C3380CC4-5D6E-409C-BE32-E72D297353CC}">
                <c16:uniqueId val="{00000005-8259-473F-8CD8-A6A10C43418C}"/>
              </c:ext>
            </c:extLst>
          </c:dPt>
          <c:dPt>
            <c:idx val="3"/>
            <c:bubble3D val="0"/>
            <c:spPr>
              <a:solidFill>
                <a:schemeClr val="accent4"/>
              </a:solidFill>
              <a:ln>
                <a:noFill/>
              </a:ln>
              <a:effectLst>
                <a:outerShdw blurRad="254000" sx="102000" sy="102000" algn="ctr" rotWithShape="0">
                  <a:prstClr val="black">
                    <a:alpha val="20000"/>
                  </a:prstClr>
                </a:outerShdw>
              </a:effectLst>
            </c:spPr>
            <c:extLst>
              <c:ext xmlns:c16="http://schemas.microsoft.com/office/drawing/2014/chart" uri="{C3380CC4-5D6E-409C-BE32-E72D297353CC}">
                <c16:uniqueId val="{00000007-8259-473F-8CD8-A6A10C43418C}"/>
              </c:ext>
            </c:extLst>
          </c:dPt>
          <c:dPt>
            <c:idx val="4"/>
            <c:bubble3D val="0"/>
            <c:spPr>
              <a:solidFill>
                <a:schemeClr val="accent5"/>
              </a:solidFill>
              <a:ln>
                <a:noFill/>
              </a:ln>
              <a:effectLst>
                <a:outerShdw blurRad="254000" sx="102000" sy="102000" algn="ctr" rotWithShape="0">
                  <a:prstClr val="black">
                    <a:alpha val="20000"/>
                  </a:prstClr>
                </a:outerShdw>
              </a:effectLst>
            </c:spPr>
            <c:extLst>
              <c:ext xmlns:c16="http://schemas.microsoft.com/office/drawing/2014/chart" uri="{C3380CC4-5D6E-409C-BE32-E72D297353CC}">
                <c16:uniqueId val="{00000009-8259-473F-8CD8-A6A10C43418C}"/>
              </c:ext>
            </c:extLst>
          </c:dPt>
          <c:dPt>
            <c:idx val="5"/>
            <c:bubble3D val="0"/>
            <c:spPr>
              <a:solidFill>
                <a:schemeClr val="accent6"/>
              </a:solidFill>
              <a:ln>
                <a:noFill/>
              </a:ln>
              <a:effectLst>
                <a:outerShdw blurRad="254000" sx="102000" sy="102000" algn="ctr" rotWithShape="0">
                  <a:prstClr val="black">
                    <a:alpha val="20000"/>
                  </a:prstClr>
                </a:outerShdw>
              </a:effectLst>
            </c:spPr>
            <c:extLst>
              <c:ext xmlns:c16="http://schemas.microsoft.com/office/drawing/2014/chart" uri="{C3380CC4-5D6E-409C-BE32-E72D297353CC}">
                <c16:uniqueId val="{0000000B-8259-473F-8CD8-A6A10C43418C}"/>
              </c:ext>
            </c:extLst>
          </c:dPt>
          <c:dPt>
            <c:idx val="6"/>
            <c:bubble3D val="0"/>
            <c:spPr>
              <a:solidFill>
                <a:schemeClr val="accent1">
                  <a:lumMod val="60000"/>
                </a:schemeClr>
              </a:solidFill>
              <a:ln>
                <a:noFill/>
              </a:ln>
              <a:effectLst>
                <a:outerShdw blurRad="254000" sx="102000" sy="102000" algn="ctr" rotWithShape="0">
                  <a:prstClr val="black">
                    <a:alpha val="20000"/>
                  </a:prstClr>
                </a:outerShdw>
              </a:effectLst>
            </c:spPr>
            <c:extLst>
              <c:ext xmlns:c16="http://schemas.microsoft.com/office/drawing/2014/chart" uri="{C3380CC4-5D6E-409C-BE32-E72D297353CC}">
                <c16:uniqueId val="{0000000D-8259-473F-8CD8-A6A10C43418C}"/>
              </c:ext>
            </c:extLst>
          </c:dPt>
          <c:dPt>
            <c:idx val="7"/>
            <c:bubble3D val="0"/>
            <c:spPr>
              <a:solidFill>
                <a:schemeClr val="accent2">
                  <a:lumMod val="60000"/>
                </a:schemeClr>
              </a:solidFill>
              <a:ln>
                <a:noFill/>
              </a:ln>
              <a:effectLst>
                <a:outerShdw blurRad="254000" sx="102000" sy="102000" algn="ctr" rotWithShape="0">
                  <a:prstClr val="black">
                    <a:alpha val="20000"/>
                  </a:prstClr>
                </a:outerShdw>
              </a:effectLst>
            </c:spPr>
            <c:extLst>
              <c:ext xmlns:c16="http://schemas.microsoft.com/office/drawing/2014/chart" uri="{C3380CC4-5D6E-409C-BE32-E72D297353CC}">
                <c16:uniqueId val="{0000000F-8259-473F-8CD8-A6A10C43418C}"/>
              </c:ext>
            </c:extLst>
          </c:dPt>
          <c:dPt>
            <c:idx val="8"/>
            <c:bubble3D val="0"/>
            <c:spPr>
              <a:solidFill>
                <a:schemeClr val="accent3">
                  <a:lumMod val="60000"/>
                </a:schemeClr>
              </a:solidFill>
              <a:ln>
                <a:noFill/>
              </a:ln>
              <a:effectLst>
                <a:outerShdw blurRad="254000" sx="102000" sy="102000" algn="ctr" rotWithShape="0">
                  <a:prstClr val="black">
                    <a:alpha val="20000"/>
                  </a:prstClr>
                </a:outerShdw>
              </a:effectLst>
            </c:spPr>
            <c:extLst>
              <c:ext xmlns:c16="http://schemas.microsoft.com/office/drawing/2014/chart" uri="{C3380CC4-5D6E-409C-BE32-E72D297353CC}">
                <c16:uniqueId val="{00000011-8259-473F-8CD8-A6A10C43418C}"/>
              </c:ext>
            </c:extLst>
          </c:dPt>
          <c:dPt>
            <c:idx val="9"/>
            <c:bubble3D val="0"/>
            <c:spPr>
              <a:solidFill>
                <a:schemeClr val="accent4">
                  <a:lumMod val="60000"/>
                </a:schemeClr>
              </a:solidFill>
              <a:ln>
                <a:noFill/>
              </a:ln>
              <a:effectLst>
                <a:outerShdw blurRad="254000" sx="102000" sy="102000" algn="ctr" rotWithShape="0">
                  <a:prstClr val="black">
                    <a:alpha val="20000"/>
                  </a:prstClr>
                </a:outerShdw>
              </a:effectLst>
            </c:spPr>
            <c:extLst>
              <c:ext xmlns:c16="http://schemas.microsoft.com/office/drawing/2014/chart" uri="{C3380CC4-5D6E-409C-BE32-E72D297353CC}">
                <c16:uniqueId val="{00000013-8259-473F-8CD8-A6A10C43418C}"/>
              </c:ext>
            </c:extLst>
          </c:dPt>
          <c:dPt>
            <c:idx val="10"/>
            <c:bubble3D val="0"/>
            <c:spPr>
              <a:solidFill>
                <a:schemeClr val="accent5">
                  <a:lumMod val="60000"/>
                </a:schemeClr>
              </a:solidFill>
              <a:ln>
                <a:noFill/>
              </a:ln>
              <a:effectLst>
                <a:outerShdw blurRad="254000" sx="102000" sy="102000" algn="ctr" rotWithShape="0">
                  <a:prstClr val="black">
                    <a:alpha val="20000"/>
                  </a:prstClr>
                </a:outerShdw>
              </a:effectLst>
            </c:spPr>
            <c:extLst>
              <c:ext xmlns:c16="http://schemas.microsoft.com/office/drawing/2014/chart" uri="{C3380CC4-5D6E-409C-BE32-E72D297353CC}">
                <c16:uniqueId val="{00000015-8259-473F-8CD8-A6A10C43418C}"/>
              </c:ext>
            </c:extLst>
          </c:dPt>
          <c:dPt>
            <c:idx val="11"/>
            <c:bubble3D val="0"/>
            <c:spPr>
              <a:solidFill>
                <a:schemeClr val="accent6">
                  <a:lumMod val="60000"/>
                </a:schemeClr>
              </a:solidFill>
              <a:ln>
                <a:noFill/>
              </a:ln>
              <a:effectLst>
                <a:outerShdw blurRad="254000" sx="102000" sy="102000" algn="ctr" rotWithShape="0">
                  <a:prstClr val="black">
                    <a:alpha val="20000"/>
                  </a:prstClr>
                </a:outerShdw>
              </a:effectLst>
            </c:spPr>
            <c:extLst>
              <c:ext xmlns:c16="http://schemas.microsoft.com/office/drawing/2014/chart" uri="{C3380CC4-5D6E-409C-BE32-E72D297353CC}">
                <c16:uniqueId val="{00000017-8259-473F-8CD8-A6A10C43418C}"/>
              </c:ext>
            </c:extLst>
          </c:dPt>
          <c:dPt>
            <c:idx val="12"/>
            <c:bubble3D val="0"/>
            <c:spPr>
              <a:solidFill>
                <a:schemeClr val="accent1">
                  <a:lumMod val="80000"/>
                  <a:lumOff val="20000"/>
                </a:schemeClr>
              </a:solidFill>
              <a:ln>
                <a:noFill/>
              </a:ln>
              <a:effectLst>
                <a:outerShdw blurRad="254000" sx="102000" sy="102000" algn="ctr" rotWithShape="0">
                  <a:prstClr val="black">
                    <a:alpha val="20000"/>
                  </a:prstClr>
                </a:outerShdw>
              </a:effectLst>
            </c:spPr>
            <c:extLst>
              <c:ext xmlns:c16="http://schemas.microsoft.com/office/drawing/2014/chart" uri="{C3380CC4-5D6E-409C-BE32-E72D297353CC}">
                <c16:uniqueId val="{00000019-8259-473F-8CD8-A6A10C43418C}"/>
              </c:ext>
            </c:extLst>
          </c:dPt>
          <c:dPt>
            <c:idx val="13"/>
            <c:bubble3D val="0"/>
            <c:spPr>
              <a:solidFill>
                <a:schemeClr val="accent2">
                  <a:lumMod val="80000"/>
                  <a:lumOff val="20000"/>
                </a:schemeClr>
              </a:solidFill>
              <a:ln>
                <a:noFill/>
              </a:ln>
              <a:effectLst>
                <a:outerShdw blurRad="254000" sx="102000" sy="102000" algn="ctr" rotWithShape="0">
                  <a:prstClr val="black">
                    <a:alpha val="20000"/>
                  </a:prstClr>
                </a:outerShdw>
              </a:effectLst>
            </c:spPr>
            <c:extLst>
              <c:ext xmlns:c16="http://schemas.microsoft.com/office/drawing/2014/chart" uri="{C3380CC4-5D6E-409C-BE32-E72D297353CC}">
                <c16:uniqueId val="{0000001B-8259-473F-8CD8-A6A10C43418C}"/>
              </c:ext>
            </c:extLst>
          </c:dPt>
          <c:dPt>
            <c:idx val="14"/>
            <c:bubble3D val="0"/>
            <c:spPr>
              <a:solidFill>
                <a:schemeClr val="accent3">
                  <a:lumMod val="80000"/>
                  <a:lumOff val="20000"/>
                </a:schemeClr>
              </a:solidFill>
              <a:ln>
                <a:noFill/>
              </a:ln>
              <a:effectLst>
                <a:outerShdw blurRad="254000" sx="102000" sy="102000" algn="ctr" rotWithShape="0">
                  <a:prstClr val="black">
                    <a:alpha val="20000"/>
                  </a:prstClr>
                </a:outerShdw>
              </a:effectLst>
            </c:spPr>
            <c:extLst>
              <c:ext xmlns:c16="http://schemas.microsoft.com/office/drawing/2014/chart" uri="{C3380CC4-5D6E-409C-BE32-E72D297353CC}">
                <c16:uniqueId val="{0000001D-8259-473F-8CD8-A6A10C43418C}"/>
              </c:ext>
            </c:extLst>
          </c:dPt>
          <c:dPt>
            <c:idx val="15"/>
            <c:bubble3D val="0"/>
            <c:spPr>
              <a:solidFill>
                <a:schemeClr val="accent4">
                  <a:lumMod val="80000"/>
                  <a:lumOff val="20000"/>
                </a:schemeClr>
              </a:solidFill>
              <a:ln>
                <a:noFill/>
              </a:ln>
              <a:effectLst>
                <a:outerShdw blurRad="254000" sx="102000" sy="102000" algn="ctr" rotWithShape="0">
                  <a:prstClr val="black">
                    <a:alpha val="20000"/>
                  </a:prstClr>
                </a:outerShdw>
              </a:effectLst>
            </c:spPr>
            <c:extLst>
              <c:ext xmlns:c16="http://schemas.microsoft.com/office/drawing/2014/chart" uri="{C3380CC4-5D6E-409C-BE32-E72D297353CC}">
                <c16:uniqueId val="{0000001F-8259-473F-8CD8-A6A10C43418C}"/>
              </c:ext>
            </c:extLst>
          </c:dPt>
          <c:dPt>
            <c:idx val="16"/>
            <c:bubble3D val="0"/>
            <c:spPr>
              <a:solidFill>
                <a:schemeClr val="accent5">
                  <a:lumMod val="80000"/>
                  <a:lumOff val="20000"/>
                </a:schemeClr>
              </a:solidFill>
              <a:ln>
                <a:noFill/>
              </a:ln>
              <a:effectLst>
                <a:outerShdw blurRad="254000" sx="102000" sy="102000" algn="ctr" rotWithShape="0">
                  <a:prstClr val="black">
                    <a:alpha val="20000"/>
                  </a:prstClr>
                </a:outerShdw>
              </a:effectLst>
            </c:spPr>
            <c:extLst>
              <c:ext xmlns:c16="http://schemas.microsoft.com/office/drawing/2014/chart" uri="{C3380CC4-5D6E-409C-BE32-E72D297353CC}">
                <c16:uniqueId val="{00000021-8259-473F-8CD8-A6A10C43418C}"/>
              </c:ext>
            </c:extLst>
          </c:dPt>
          <c:dPt>
            <c:idx val="17"/>
            <c:bubble3D val="0"/>
            <c:spPr>
              <a:solidFill>
                <a:schemeClr val="accent6">
                  <a:lumMod val="80000"/>
                  <a:lumOff val="20000"/>
                </a:schemeClr>
              </a:solidFill>
              <a:ln>
                <a:noFill/>
              </a:ln>
              <a:effectLst>
                <a:outerShdw blurRad="254000" sx="102000" sy="102000" algn="ctr" rotWithShape="0">
                  <a:prstClr val="black">
                    <a:alpha val="20000"/>
                  </a:prstClr>
                </a:outerShdw>
              </a:effectLst>
            </c:spPr>
            <c:extLst>
              <c:ext xmlns:c16="http://schemas.microsoft.com/office/drawing/2014/chart" uri="{C3380CC4-5D6E-409C-BE32-E72D297353CC}">
                <c16:uniqueId val="{00000023-8259-473F-8CD8-A6A10C43418C}"/>
              </c:ext>
            </c:extLst>
          </c:dPt>
          <c:dPt>
            <c:idx val="18"/>
            <c:bubble3D val="0"/>
            <c:spPr>
              <a:solidFill>
                <a:schemeClr val="accent1">
                  <a:lumMod val="80000"/>
                </a:schemeClr>
              </a:solidFill>
              <a:ln>
                <a:noFill/>
              </a:ln>
              <a:effectLst>
                <a:outerShdw blurRad="254000" sx="102000" sy="102000" algn="ctr" rotWithShape="0">
                  <a:prstClr val="black">
                    <a:alpha val="20000"/>
                  </a:prstClr>
                </a:outerShdw>
              </a:effectLst>
            </c:spPr>
            <c:extLst>
              <c:ext xmlns:c16="http://schemas.microsoft.com/office/drawing/2014/chart" uri="{C3380CC4-5D6E-409C-BE32-E72D297353CC}">
                <c16:uniqueId val="{00000025-8259-473F-8CD8-A6A10C43418C}"/>
              </c:ext>
            </c:extLst>
          </c:dPt>
          <c:dPt>
            <c:idx val="19"/>
            <c:bubble3D val="0"/>
            <c:spPr>
              <a:solidFill>
                <a:schemeClr val="accent2">
                  <a:lumMod val="80000"/>
                </a:schemeClr>
              </a:solidFill>
              <a:ln>
                <a:noFill/>
              </a:ln>
              <a:effectLst>
                <a:outerShdw blurRad="254000" sx="102000" sy="102000" algn="ctr" rotWithShape="0">
                  <a:prstClr val="black">
                    <a:alpha val="20000"/>
                  </a:prstClr>
                </a:outerShdw>
              </a:effectLst>
            </c:spPr>
            <c:extLst>
              <c:ext xmlns:c16="http://schemas.microsoft.com/office/drawing/2014/chart" uri="{C3380CC4-5D6E-409C-BE32-E72D297353CC}">
                <c16:uniqueId val="{00000027-8259-473F-8CD8-A6A10C43418C}"/>
              </c:ext>
            </c:extLst>
          </c:dPt>
          <c:dPt>
            <c:idx val="20"/>
            <c:bubble3D val="0"/>
            <c:spPr>
              <a:solidFill>
                <a:schemeClr val="accent3">
                  <a:lumMod val="80000"/>
                </a:schemeClr>
              </a:solidFill>
              <a:ln>
                <a:noFill/>
              </a:ln>
              <a:effectLst>
                <a:outerShdw blurRad="254000" sx="102000" sy="102000" algn="ctr" rotWithShape="0">
                  <a:prstClr val="black">
                    <a:alpha val="20000"/>
                  </a:prstClr>
                </a:outerShdw>
              </a:effectLst>
            </c:spPr>
            <c:extLst>
              <c:ext xmlns:c16="http://schemas.microsoft.com/office/drawing/2014/chart" uri="{C3380CC4-5D6E-409C-BE32-E72D297353CC}">
                <c16:uniqueId val="{00000029-8259-473F-8CD8-A6A10C43418C}"/>
              </c:ext>
            </c:extLst>
          </c:dPt>
          <c:dPt>
            <c:idx val="21"/>
            <c:bubble3D val="0"/>
            <c:spPr>
              <a:solidFill>
                <a:schemeClr val="accent4">
                  <a:lumMod val="80000"/>
                </a:schemeClr>
              </a:solidFill>
              <a:ln>
                <a:noFill/>
              </a:ln>
              <a:effectLst>
                <a:outerShdw blurRad="254000" sx="102000" sy="102000" algn="ctr" rotWithShape="0">
                  <a:prstClr val="black">
                    <a:alpha val="20000"/>
                  </a:prstClr>
                </a:outerShdw>
              </a:effectLst>
            </c:spPr>
            <c:extLst>
              <c:ext xmlns:c16="http://schemas.microsoft.com/office/drawing/2014/chart" uri="{C3380CC4-5D6E-409C-BE32-E72D297353CC}">
                <c16:uniqueId val="{0000002B-8259-473F-8CD8-A6A10C43418C}"/>
              </c:ext>
            </c:extLst>
          </c:dPt>
          <c:dPt>
            <c:idx val="22"/>
            <c:bubble3D val="0"/>
            <c:spPr>
              <a:solidFill>
                <a:schemeClr val="accent5">
                  <a:lumMod val="80000"/>
                </a:schemeClr>
              </a:solidFill>
              <a:ln>
                <a:noFill/>
              </a:ln>
              <a:effectLst>
                <a:outerShdw blurRad="254000" sx="102000" sy="102000" algn="ctr" rotWithShape="0">
                  <a:prstClr val="black">
                    <a:alpha val="20000"/>
                  </a:prstClr>
                </a:outerShdw>
              </a:effectLst>
            </c:spPr>
            <c:extLst>
              <c:ext xmlns:c16="http://schemas.microsoft.com/office/drawing/2014/chart" uri="{C3380CC4-5D6E-409C-BE32-E72D297353CC}">
                <c16:uniqueId val="{0000002D-8259-473F-8CD8-A6A10C43418C}"/>
              </c:ext>
            </c:extLst>
          </c:dPt>
          <c:dLbls>
            <c:spPr>
              <a:pattFill prst="pct75">
                <a:fgClr>
                  <a:schemeClr val="dk1">
                    <a:lumMod val="75000"/>
                    <a:lumOff val="25000"/>
                  </a:schemeClr>
                </a:fgClr>
                <a:bgClr>
                  <a:schemeClr val="dk1">
                    <a:lumMod val="65000"/>
                    <a:lumOff val="35000"/>
                  </a:schemeClr>
                </a:bgClr>
              </a:pattFill>
              <a:ln>
                <a:noFill/>
              </a:ln>
              <a:effectLst>
                <a:outerShdw blurRad="50800" dist="38100" dir="2700000" algn="tl" rotWithShape="0">
                  <a:prstClr val="black">
                    <a:alpha val="40000"/>
                  </a:prstClr>
                </a:outerShdw>
              </a:effectLst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1000" b="1" i="0" u="none" strike="noStrike" kern="1200" baseline="0">
                    <a:solidFill>
                      <a:schemeClr val="lt1"/>
                    </a:solidFill>
                    <a:latin typeface="+mn-lt"/>
                    <a:ea typeface="+mn-ea"/>
                    <a:cs typeface="+mn-cs"/>
                  </a:defRPr>
                </a:pPr>
                <a:endParaRPr lang="en-US"/>
              </a:p>
            </c:txPr>
            <c:dLblPos val="ctr"/>
            <c:showLegendKey val="0"/>
            <c:showVal val="0"/>
            <c:showCatName val="0"/>
            <c:showSerName val="0"/>
            <c:showPercent val="1"/>
            <c:showBubbleSize val="0"/>
            <c:showLeaderLines val="1"/>
            <c:leaderLines>
              <c:spPr>
                <a:ln w="9525">
                  <a:solidFill>
                    <a:schemeClr val="dk1">
                      <a:lumMod val="50000"/>
                      <a:lumOff val="50000"/>
                    </a:schemeClr>
                  </a:solidFill>
                </a:ln>
                <a:effectLst/>
              </c:spPr>
            </c:leaderLines>
            <c:extLst>
              <c:ext xmlns:c15="http://schemas.microsoft.com/office/drawing/2012/chart" uri="{CE6537A1-D6FC-4f65-9D91-7224C49458BB}"/>
            </c:extLst>
          </c:dLbls>
          <c:cat>
            <c:strRef>
              <c:f>'Table 1a'!$A$8:$A$30</c:f>
              <c:strCache>
                <c:ptCount val="23"/>
                <c:pt idx="0">
                  <c:v>New Zealand</c:v>
                </c:pt>
                <c:pt idx="1">
                  <c:v>Japan</c:v>
                </c:pt>
                <c:pt idx="2">
                  <c:v>Hong Kong</c:v>
                </c:pt>
                <c:pt idx="3">
                  <c:v>Singapore</c:v>
                </c:pt>
                <c:pt idx="4">
                  <c:v>Malaysia</c:v>
                </c:pt>
                <c:pt idx="5">
                  <c:v>Indonesia</c:v>
                </c:pt>
                <c:pt idx="6">
                  <c:v>Taiwan</c:v>
                </c:pt>
                <c:pt idx="7">
                  <c:v>Thailand</c:v>
                </c:pt>
                <c:pt idx="8">
                  <c:v>Korea</c:v>
                </c:pt>
                <c:pt idx="9">
                  <c:v>China*</c:v>
                </c:pt>
                <c:pt idx="10">
                  <c:v>India</c:v>
                </c:pt>
                <c:pt idx="11">
                  <c:v>Other Asia</c:v>
                </c:pt>
                <c:pt idx="12">
                  <c:v>United States of America</c:v>
                </c:pt>
                <c:pt idx="13">
                  <c:v>Canada</c:v>
                </c:pt>
                <c:pt idx="14">
                  <c:v>United Kingdom</c:v>
                </c:pt>
                <c:pt idx="15">
                  <c:v>Germany</c:v>
                </c:pt>
                <c:pt idx="16">
                  <c:v>Scandinavia</c:v>
                </c:pt>
                <c:pt idx="17">
                  <c:v>France</c:v>
                </c:pt>
                <c:pt idx="18">
                  <c:v>Italy</c:v>
                </c:pt>
                <c:pt idx="19">
                  <c:v>Netherlands</c:v>
                </c:pt>
                <c:pt idx="20">
                  <c:v>Switzerland</c:v>
                </c:pt>
                <c:pt idx="21">
                  <c:v>Other Europe</c:v>
                </c:pt>
                <c:pt idx="22">
                  <c:v>Other countries</c:v>
                </c:pt>
              </c:strCache>
            </c:strRef>
          </c:cat>
          <c:val>
            <c:numRef>
              <c:f>'Table 1a'!$B$8:$B$30</c:f>
              <c:numCache>
                <c:formatCode>#\ ##0</c:formatCode>
                <c:ptCount val="23"/>
                <c:pt idx="0">
                  <c:v>1257.1869999999999</c:v>
                </c:pt>
                <c:pt idx="1">
                  <c:v>418.74099999999999</c:v>
                </c:pt>
                <c:pt idx="2">
                  <c:v>276.31799999999998</c:v>
                </c:pt>
                <c:pt idx="3">
                  <c:v>381.041</c:v>
                </c:pt>
                <c:pt idx="4">
                  <c:v>357.35700000000003</c:v>
                </c:pt>
                <c:pt idx="5">
                  <c:v>183.52099999999999</c:v>
                </c:pt>
                <c:pt idx="6">
                  <c:v>186.65</c:v>
                </c:pt>
                <c:pt idx="7">
                  <c:v>91.082999999999998</c:v>
                </c:pt>
                <c:pt idx="8">
                  <c:v>278.20400000000001</c:v>
                </c:pt>
                <c:pt idx="9">
                  <c:v>1315.9290000000001</c:v>
                </c:pt>
                <c:pt idx="10">
                  <c:v>324.56</c:v>
                </c:pt>
                <c:pt idx="11">
                  <c:v>375.221</c:v>
                </c:pt>
                <c:pt idx="12">
                  <c:v>736.71799999999996</c:v>
                </c:pt>
                <c:pt idx="13">
                  <c:v>164.42599999999999</c:v>
                </c:pt>
                <c:pt idx="14">
                  <c:v>699.31399999999996</c:v>
                </c:pt>
                <c:pt idx="15">
                  <c:v>199.99700000000001</c:v>
                </c:pt>
                <c:pt idx="16">
                  <c:v>107.78</c:v>
                </c:pt>
                <c:pt idx="17">
                  <c:v>129.69200000000001</c:v>
                </c:pt>
                <c:pt idx="18">
                  <c:v>73.174000000000007</c:v>
                </c:pt>
                <c:pt idx="19">
                  <c:v>55.896000000000001</c:v>
                </c:pt>
                <c:pt idx="20">
                  <c:v>53.628</c:v>
                </c:pt>
                <c:pt idx="21">
                  <c:v>243.82900000000001</c:v>
                </c:pt>
                <c:pt idx="22">
                  <c:v>539.30399999999997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2E-8259-473F-8CD8-A6A10C43418C}"/>
            </c:ext>
          </c:extLst>
        </c:ser>
        <c:dLbls>
          <c:dLblPos val="ctr"/>
          <c:showLegendKey val="0"/>
          <c:showVal val="0"/>
          <c:showCatName val="0"/>
          <c:showSerName val="0"/>
          <c:showPercent val="1"/>
          <c:showBubbleSize val="0"/>
          <c:showLeaderLines val="1"/>
        </c:dLbls>
        <c:firstSliceAng val="0"/>
      </c:pieChart>
      <c:spPr>
        <a:noFill/>
        <a:ln>
          <a:noFill/>
        </a:ln>
        <a:effectLst/>
      </c:spPr>
    </c:plotArea>
    <c:legend>
      <c:legendPos val="r"/>
      <c:overlay val="0"/>
      <c:spPr>
        <a:solidFill>
          <a:schemeClr val="lt1">
            <a:lumMod val="95000"/>
            <a:alpha val="39000"/>
          </a:schemeClr>
        </a:solidFill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dk1">
                  <a:lumMod val="75000"/>
                  <a:lumOff val="2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gradFill flip="none" rotWithShape="1">
      <a:gsLst>
        <a:gs pos="0">
          <a:schemeClr val="lt1"/>
        </a:gs>
        <a:gs pos="39000">
          <a:schemeClr val="lt1"/>
        </a:gs>
        <a:gs pos="100000">
          <a:schemeClr val="lt1">
            <a:lumMod val="75000"/>
          </a:schemeClr>
        </a:gs>
      </a:gsLst>
      <a:path path="circle">
        <a:fillToRect l="50000" t="-80000" r="50000" b="180000"/>
      </a:path>
      <a:tileRect/>
    </a:gradFill>
    <a:ln w="9525" cap="flat" cmpd="sng" algn="ctr">
      <a:solidFill>
        <a:schemeClr val="dk1">
          <a:lumMod val="25000"/>
          <a:lumOff val="7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hart4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IN"/>
              <a:t>Regional</a:t>
            </a:r>
            <a:r>
              <a:rPr lang="en-IN" baseline="0"/>
              <a:t> Trip Expenditure</a:t>
            </a:r>
            <a:endParaRPr lang="en-IN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/>
      <c:lineChart>
        <c:grouping val="standard"/>
        <c:varyColors val="0"/>
        <c:ser>
          <c:idx val="1"/>
          <c:order val="1"/>
          <c:tx>
            <c:strRef>
              <c:f>'Table 3a'!$A$21</c:f>
              <c:strCache>
                <c:ptCount val="1"/>
                <c:pt idx="0">
                  <c:v>YEAR ENDING SEPTEMBER 2018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cat>
            <c:strRef>
              <c:f>'Table 3a'!$B$20:$J$20</c:f>
              <c:strCache>
                <c:ptCount val="9"/>
                <c:pt idx="0">
                  <c:v>NSW</c:v>
                </c:pt>
                <c:pt idx="1">
                  <c:v>VIC</c:v>
                </c:pt>
                <c:pt idx="2">
                  <c:v>QLD</c:v>
                </c:pt>
                <c:pt idx="3">
                  <c:v>SA</c:v>
                </c:pt>
                <c:pt idx="4">
                  <c:v>WA</c:v>
                </c:pt>
                <c:pt idx="5">
                  <c:v>TAS</c:v>
                </c:pt>
                <c:pt idx="6">
                  <c:v>NT</c:v>
                </c:pt>
                <c:pt idx="7">
                  <c:v>ACT</c:v>
                </c:pt>
                <c:pt idx="8">
                  <c:v>TOTAL </c:v>
                </c:pt>
              </c:strCache>
            </c:strRef>
          </c:cat>
          <c:val>
            <c:numRef>
              <c:f>'Table 3a'!$B$21:$J$21</c:f>
              <c:numCache>
                <c:formatCode>#\ ##0</c:formatCode>
                <c:ptCount val="9"/>
                <c:pt idx="0">
                  <c:v>10669.029</c:v>
                </c:pt>
                <c:pt idx="1">
                  <c:v>8296.7039999999997</c:v>
                </c:pt>
                <c:pt idx="2">
                  <c:v>5907.8109999999997</c:v>
                </c:pt>
                <c:pt idx="3">
                  <c:v>1146.7860000000001</c:v>
                </c:pt>
                <c:pt idx="4">
                  <c:v>2205.7280000000001</c:v>
                </c:pt>
                <c:pt idx="5">
                  <c:v>552.10699999999997</c:v>
                </c:pt>
                <c:pt idx="6">
                  <c:v>418.19600000000003</c:v>
                </c:pt>
                <c:pt idx="7">
                  <c:v>639.51099999999997</c:v>
                </c:pt>
                <c:pt idx="8">
                  <c:v>29835.871999999999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8686-42D7-A6E3-2CE2B2756E8F}"/>
            </c:ext>
          </c:extLst>
        </c:ser>
        <c:ser>
          <c:idx val="2"/>
          <c:order val="2"/>
          <c:tx>
            <c:strRef>
              <c:f>'Table 3a'!$A$22</c:f>
              <c:strCache>
                <c:ptCount val="1"/>
                <c:pt idx="0">
                  <c:v>YEAR ENDING SEPTEMBER 2019</c:v>
                </c:pt>
              </c:strCache>
            </c:strRef>
          </c:tx>
          <c:spPr>
            <a:ln w="28575" cap="rnd">
              <a:solidFill>
                <a:schemeClr val="accent3"/>
              </a:solidFill>
              <a:round/>
            </a:ln>
            <a:effectLst/>
          </c:spPr>
          <c:marker>
            <c:symbol val="none"/>
          </c:marker>
          <c:cat>
            <c:strRef>
              <c:f>'Table 3a'!$B$20:$J$20</c:f>
              <c:strCache>
                <c:ptCount val="9"/>
                <c:pt idx="0">
                  <c:v>NSW</c:v>
                </c:pt>
                <c:pt idx="1">
                  <c:v>VIC</c:v>
                </c:pt>
                <c:pt idx="2">
                  <c:v>QLD</c:v>
                </c:pt>
                <c:pt idx="3">
                  <c:v>SA</c:v>
                </c:pt>
                <c:pt idx="4">
                  <c:v>WA</c:v>
                </c:pt>
                <c:pt idx="5">
                  <c:v>TAS</c:v>
                </c:pt>
                <c:pt idx="6">
                  <c:v>NT</c:v>
                </c:pt>
                <c:pt idx="7">
                  <c:v>ACT</c:v>
                </c:pt>
                <c:pt idx="8">
                  <c:v>TOTAL </c:v>
                </c:pt>
              </c:strCache>
            </c:strRef>
          </c:cat>
          <c:val>
            <c:numRef>
              <c:f>'Table 3a'!$B$22:$J$22</c:f>
              <c:numCache>
                <c:formatCode>#\ ##0</c:formatCode>
                <c:ptCount val="9"/>
                <c:pt idx="0">
                  <c:v>11449.754000000001</c:v>
                </c:pt>
                <c:pt idx="1">
                  <c:v>8798.2620000000006</c:v>
                </c:pt>
                <c:pt idx="2">
                  <c:v>6006.4380000000001</c:v>
                </c:pt>
                <c:pt idx="3">
                  <c:v>1122.8140000000001</c:v>
                </c:pt>
                <c:pt idx="4">
                  <c:v>2355.6970000000001</c:v>
                </c:pt>
                <c:pt idx="5">
                  <c:v>536.03200000000004</c:v>
                </c:pt>
                <c:pt idx="6">
                  <c:v>469.56900000000002</c:v>
                </c:pt>
                <c:pt idx="7">
                  <c:v>601.851</c:v>
                </c:pt>
                <c:pt idx="8">
                  <c:v>31340.417000000001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8686-42D7-A6E3-2CE2B2756E8F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226531583"/>
        <c:axId val="234842447"/>
        <c:extLst>
          <c:ext xmlns:c15="http://schemas.microsoft.com/office/drawing/2012/chart" uri="{02D57815-91ED-43cb-92C2-25804820EDAC}">
            <c15:filteredLineSeries>
              <c15:ser>
                <c:idx val="0"/>
                <c:order val="0"/>
                <c:tx>
                  <c:strRef>
                    <c:extLst>
                      <c:ext uri="{02D57815-91ED-43cb-92C2-25804820EDAC}">
                        <c15:formulaRef>
                          <c15:sqref>'Table 3a'!$A$20</c15:sqref>
                        </c15:formulaRef>
                      </c:ext>
                    </c:extLst>
                    <c:strCache>
                      <c:ptCount val="1"/>
                      <c:pt idx="0">
                        <c:v>REGIONAL TRIP EXPENDITURE ($M)</c:v>
                      </c:pt>
                    </c:strCache>
                  </c:strRef>
                </c:tx>
                <c:spPr>
                  <a:ln w="28575" cap="rnd">
                    <a:solidFill>
                      <a:schemeClr val="accent1"/>
                    </a:solidFill>
                    <a:round/>
                  </a:ln>
                  <a:effectLst/>
                </c:spPr>
                <c:marker>
                  <c:symbol val="none"/>
                </c:marker>
                <c:cat>
                  <c:strRef>
                    <c:extLst>
                      <c:ext uri="{02D57815-91ED-43cb-92C2-25804820EDAC}">
                        <c15:formulaRef>
                          <c15:sqref>'Table 3a'!$B$20:$J$20</c15:sqref>
                        </c15:formulaRef>
                      </c:ext>
                    </c:extLst>
                    <c:strCache>
                      <c:ptCount val="9"/>
                      <c:pt idx="0">
                        <c:v>NSW</c:v>
                      </c:pt>
                      <c:pt idx="1">
                        <c:v>VIC</c:v>
                      </c:pt>
                      <c:pt idx="2">
                        <c:v>QLD</c:v>
                      </c:pt>
                      <c:pt idx="3">
                        <c:v>SA</c:v>
                      </c:pt>
                      <c:pt idx="4">
                        <c:v>WA</c:v>
                      </c:pt>
                      <c:pt idx="5">
                        <c:v>TAS</c:v>
                      </c:pt>
                      <c:pt idx="6">
                        <c:v>NT</c:v>
                      </c:pt>
                      <c:pt idx="7">
                        <c:v>ACT</c:v>
                      </c:pt>
                      <c:pt idx="8">
                        <c:v>TOTAL </c:v>
                      </c:pt>
                    </c:strCache>
                  </c:strRef>
                </c:cat>
                <c:val>
                  <c:numRef>
                    <c:extLst>
                      <c:ext uri="{02D57815-91ED-43cb-92C2-25804820EDAC}">
                        <c15:formulaRef>
                          <c15:sqref>'Table 3a'!$B$20:$J$20</c15:sqref>
                        </c15:formulaRef>
                      </c:ext>
                    </c:extLst>
                    <c:numCache>
                      <c:formatCode>General</c:formatCode>
                      <c:ptCount val="9"/>
                      <c:pt idx="0">
                        <c:v>0</c:v>
                      </c:pt>
                      <c:pt idx="1">
                        <c:v>0</c:v>
                      </c:pt>
                      <c:pt idx="2">
                        <c:v>0</c:v>
                      </c:pt>
                      <c:pt idx="3">
                        <c:v>0</c:v>
                      </c:pt>
                      <c:pt idx="4">
                        <c:v>0</c:v>
                      </c:pt>
                      <c:pt idx="5">
                        <c:v>0</c:v>
                      </c:pt>
                      <c:pt idx="6">
                        <c:v>0</c:v>
                      </c:pt>
                      <c:pt idx="7">
                        <c:v>0</c:v>
                      </c:pt>
                      <c:pt idx="8">
                        <c:v>0</c:v>
                      </c:pt>
                    </c:numCache>
                  </c:numRef>
                </c:val>
                <c:smooth val="0"/>
                <c:extLst>
                  <c:ext xmlns:c16="http://schemas.microsoft.com/office/drawing/2014/chart" uri="{C3380CC4-5D6E-409C-BE32-E72D297353CC}">
                    <c16:uniqueId val="{00000002-8686-42D7-A6E3-2CE2B2756E8F}"/>
                  </c:ext>
                </c:extLst>
              </c15:ser>
            </c15:filteredLineSeries>
            <c15:filteredLineSeries>
              <c15:ser>
                <c:idx val="3"/>
                <c:order val="3"/>
                <c:tx>
                  <c:strRef>
                    <c:extLst xmlns:c15="http://schemas.microsoft.com/office/drawing/2012/chart">
                      <c:ext xmlns:c15="http://schemas.microsoft.com/office/drawing/2012/chart" uri="{02D57815-91ED-43cb-92C2-25804820EDAC}">
                        <c15:formulaRef>
                          <c15:sqref>'Table 3a'!$A$23</c15:sqref>
                        </c15:formulaRef>
                      </c:ext>
                    </c:extLst>
                    <c:strCache>
                      <c:ptCount val="1"/>
                      <c:pt idx="0">
                        <c:v>% OF VISITORS TO STATE c</c:v>
                      </c:pt>
                    </c:strCache>
                  </c:strRef>
                </c:tx>
                <c:spPr>
                  <a:ln w="28575" cap="rnd">
                    <a:solidFill>
                      <a:schemeClr val="accent4"/>
                    </a:solidFill>
                    <a:round/>
                  </a:ln>
                  <a:effectLst/>
                </c:spPr>
                <c:marker>
                  <c:symbol val="none"/>
                </c:marker>
                <c:cat>
                  <c:strRef>
                    <c:extLst xmlns:c15="http://schemas.microsoft.com/office/drawing/2012/chart">
                      <c:ext xmlns:c15="http://schemas.microsoft.com/office/drawing/2012/chart" uri="{02D57815-91ED-43cb-92C2-25804820EDAC}">
                        <c15:formulaRef>
                          <c15:sqref>'Table 3a'!$B$20:$J$20</c15:sqref>
                        </c15:formulaRef>
                      </c:ext>
                    </c:extLst>
                    <c:strCache>
                      <c:ptCount val="9"/>
                      <c:pt idx="0">
                        <c:v>NSW</c:v>
                      </c:pt>
                      <c:pt idx="1">
                        <c:v>VIC</c:v>
                      </c:pt>
                      <c:pt idx="2">
                        <c:v>QLD</c:v>
                      </c:pt>
                      <c:pt idx="3">
                        <c:v>SA</c:v>
                      </c:pt>
                      <c:pt idx="4">
                        <c:v>WA</c:v>
                      </c:pt>
                      <c:pt idx="5">
                        <c:v>TAS</c:v>
                      </c:pt>
                      <c:pt idx="6">
                        <c:v>NT</c:v>
                      </c:pt>
                      <c:pt idx="7">
                        <c:v>ACT</c:v>
                      </c:pt>
                      <c:pt idx="8">
                        <c:v>TOTAL </c:v>
                      </c:pt>
                    </c:strCache>
                  </c:strRef>
                </c:cat>
                <c:val>
                  <c:numRef>
                    <c:extLst xmlns:c15="http://schemas.microsoft.com/office/drawing/2012/chart">
                      <c:ext xmlns:c15="http://schemas.microsoft.com/office/drawing/2012/chart" uri="{02D57815-91ED-43cb-92C2-25804820EDAC}">
                        <c15:formulaRef>
                          <c15:sqref>'Table 3a'!$B$23:$J$23</c15:sqref>
                        </c15:formulaRef>
                      </c:ext>
                    </c:extLst>
                    <c:numCache>
                      <c:formatCode>0.0</c:formatCode>
                      <c:ptCount val="9"/>
                      <c:pt idx="0">
                        <c:v>36.533999999999999</c:v>
                      </c:pt>
                      <c:pt idx="1">
                        <c:v>28.073</c:v>
                      </c:pt>
                      <c:pt idx="2">
                        <c:v>19.164999999999999</c:v>
                      </c:pt>
                      <c:pt idx="3">
                        <c:v>3.5830000000000002</c:v>
                      </c:pt>
                      <c:pt idx="4">
                        <c:v>7.516</c:v>
                      </c:pt>
                      <c:pt idx="5">
                        <c:v>1.71</c:v>
                      </c:pt>
                      <c:pt idx="6">
                        <c:v>1.498</c:v>
                      </c:pt>
                      <c:pt idx="7">
                        <c:v>1.92</c:v>
                      </c:pt>
                      <c:pt idx="8">
                        <c:v>100</c:v>
                      </c:pt>
                    </c:numCache>
                  </c:numRef>
                </c:val>
                <c:smooth val="0"/>
                <c:extLst xmlns:c15="http://schemas.microsoft.com/office/drawing/2012/chart">
                  <c:ext xmlns:c16="http://schemas.microsoft.com/office/drawing/2014/chart" uri="{C3380CC4-5D6E-409C-BE32-E72D297353CC}">
                    <c16:uniqueId val="{00000003-8686-42D7-A6E3-2CE2B2756E8F}"/>
                  </c:ext>
                </c:extLst>
              </c15:ser>
            </c15:filteredLineSeries>
            <c15:filteredLineSeries>
              <c15:ser>
                <c:idx val="4"/>
                <c:order val="4"/>
                <c:tx>
                  <c:strRef>
                    <c:extLst xmlns:c15="http://schemas.microsoft.com/office/drawing/2012/chart">
                      <c:ext xmlns:c15="http://schemas.microsoft.com/office/drawing/2012/chart" uri="{02D57815-91ED-43cb-92C2-25804820EDAC}">
                        <c15:formulaRef>
                          <c15:sqref>'Table 3a'!$A$24</c15:sqref>
                        </c15:formulaRef>
                      </c:ext>
                    </c:extLst>
                    <c:strCache>
                      <c:ptCount val="1"/>
                      <c:pt idx="0">
                        <c:v>% CHANGE BETWEEN YEAR ENDINGS</c:v>
                      </c:pt>
                    </c:strCache>
                  </c:strRef>
                </c:tx>
                <c:spPr>
                  <a:ln w="28575" cap="rnd">
                    <a:solidFill>
                      <a:schemeClr val="accent5"/>
                    </a:solidFill>
                    <a:round/>
                  </a:ln>
                  <a:effectLst/>
                </c:spPr>
                <c:marker>
                  <c:symbol val="none"/>
                </c:marker>
                <c:cat>
                  <c:strRef>
                    <c:extLst xmlns:c15="http://schemas.microsoft.com/office/drawing/2012/chart">
                      <c:ext xmlns:c15="http://schemas.microsoft.com/office/drawing/2012/chart" uri="{02D57815-91ED-43cb-92C2-25804820EDAC}">
                        <c15:formulaRef>
                          <c15:sqref>'Table 3a'!$B$20:$J$20</c15:sqref>
                        </c15:formulaRef>
                      </c:ext>
                    </c:extLst>
                    <c:strCache>
                      <c:ptCount val="9"/>
                      <c:pt idx="0">
                        <c:v>NSW</c:v>
                      </c:pt>
                      <c:pt idx="1">
                        <c:v>VIC</c:v>
                      </c:pt>
                      <c:pt idx="2">
                        <c:v>QLD</c:v>
                      </c:pt>
                      <c:pt idx="3">
                        <c:v>SA</c:v>
                      </c:pt>
                      <c:pt idx="4">
                        <c:v>WA</c:v>
                      </c:pt>
                      <c:pt idx="5">
                        <c:v>TAS</c:v>
                      </c:pt>
                      <c:pt idx="6">
                        <c:v>NT</c:v>
                      </c:pt>
                      <c:pt idx="7">
                        <c:v>ACT</c:v>
                      </c:pt>
                      <c:pt idx="8">
                        <c:v>TOTAL </c:v>
                      </c:pt>
                    </c:strCache>
                  </c:strRef>
                </c:cat>
                <c:val>
                  <c:numRef>
                    <c:extLst xmlns:c15="http://schemas.microsoft.com/office/drawing/2012/chart">
                      <c:ext xmlns:c15="http://schemas.microsoft.com/office/drawing/2012/chart" uri="{02D57815-91ED-43cb-92C2-25804820EDAC}">
                        <c15:formulaRef>
                          <c15:sqref>'Table 3a'!$B$24:$J$24</c15:sqref>
                        </c15:formulaRef>
                      </c:ext>
                    </c:extLst>
                    <c:numCache>
                      <c:formatCode>0.0</c:formatCode>
                      <c:ptCount val="9"/>
                      <c:pt idx="0">
                        <c:v>7.3176762383905913</c:v>
                      </c:pt>
                      <c:pt idx="1">
                        <c:v>6.0452680968249739</c:v>
                      </c:pt>
                      <c:pt idx="2">
                        <c:v>1.6694339070765896</c:v>
                      </c:pt>
                      <c:pt idx="3">
                        <c:v>-2.0903638516689194</c:v>
                      </c:pt>
                      <c:pt idx="4">
                        <c:v>6.7990704202875341</c:v>
                      </c:pt>
                      <c:pt idx="5">
                        <c:v>-2.911573300103043</c:v>
                      </c:pt>
                      <c:pt idx="6">
                        <c:v>12.28443122363676</c:v>
                      </c:pt>
                      <c:pt idx="7">
                        <c:v>-5.8888744681483196</c:v>
                      </c:pt>
                      <c:pt idx="8">
                        <c:v>5.0427384860747493</c:v>
                      </c:pt>
                    </c:numCache>
                  </c:numRef>
                </c:val>
                <c:smooth val="0"/>
                <c:extLst xmlns:c15="http://schemas.microsoft.com/office/drawing/2012/chart">
                  <c:ext xmlns:c16="http://schemas.microsoft.com/office/drawing/2014/chart" uri="{C3380CC4-5D6E-409C-BE32-E72D297353CC}">
                    <c16:uniqueId val="{00000004-8686-42D7-A6E3-2CE2B2756E8F}"/>
                  </c:ext>
                </c:extLst>
              </c15:ser>
            </c15:filteredLineSeries>
          </c:ext>
        </c:extLst>
      </c:lineChart>
      <c:catAx>
        <c:axId val="226531583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234842447"/>
        <c:crosses val="autoZero"/>
        <c:auto val="1"/>
        <c:lblAlgn val="ctr"/>
        <c:lblOffset val="100"/>
        <c:noMultiLvlLbl val="0"/>
      </c:catAx>
      <c:valAx>
        <c:axId val="234842447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#\ ##0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226531583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hart5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/>
      <c:scatterChart>
        <c:scatterStyle val="lineMarker"/>
        <c:varyColors val="0"/>
        <c:ser>
          <c:idx val="1"/>
          <c:order val="1"/>
          <c:tx>
            <c:strRef>
              <c:f>'Table 9b'!$E$5:$E$9</c:f>
              <c:strCache>
                <c:ptCount val="5"/>
                <c:pt idx="2">
                  <c:v>VISITOR NIGHTS ('000)</c:v>
                </c:pt>
                <c:pt idx="3">
                  <c:v>Year Ending September 2018</c:v>
                </c:pt>
              </c:strCache>
            </c:strRef>
          </c:tx>
          <c:spPr>
            <a:ln w="28575" cap="rnd">
              <a:noFill/>
              <a:round/>
            </a:ln>
            <a:effectLst/>
          </c:spPr>
          <c:marker>
            <c:symbol val="circle"/>
            <c:size val="5"/>
            <c:spPr>
              <a:solidFill>
                <a:schemeClr val="accent2"/>
              </a:solidFill>
              <a:ln w="9525">
                <a:solidFill>
                  <a:schemeClr val="accent2"/>
                </a:solidFill>
              </a:ln>
              <a:effectLst/>
            </c:spPr>
          </c:marker>
          <c:xVal>
            <c:strRef>
              <c:f>'Table 9b'!$C$10:$C$39</c:f>
              <c:strCache>
                <c:ptCount val="30"/>
                <c:pt idx="0">
                  <c:v> 436</c:v>
                </c:pt>
                <c:pt idx="1">
                  <c:v> 285</c:v>
                </c:pt>
                <c:pt idx="2">
                  <c:v> 207</c:v>
                </c:pt>
                <c:pt idx="3">
                  <c:v> 184</c:v>
                </c:pt>
                <c:pt idx="4">
                  <c:v> 76</c:v>
                </c:pt>
                <c:pt idx="5">
                  <c:v> 126</c:v>
                </c:pt>
                <c:pt idx="6">
                  <c:v> 146</c:v>
                </c:pt>
                <c:pt idx="7">
                  <c:v> 58</c:v>
                </c:pt>
                <c:pt idx="8">
                  <c:v> 105</c:v>
                </c:pt>
                <c:pt idx="9">
                  <c:v> 29</c:v>
                </c:pt>
                <c:pt idx="10">
                  <c:v> 24</c:v>
                </c:pt>
                <c:pt idx="11">
                  <c:v> 119</c:v>
                </c:pt>
                <c:pt idx="12">
                  <c:v> 45</c:v>
                </c:pt>
                <c:pt idx="13">
                  <c:v> 37</c:v>
                </c:pt>
                <c:pt idx="14">
                  <c:v> 20</c:v>
                </c:pt>
                <c:pt idx="15">
                  <c:v> 8</c:v>
                </c:pt>
                <c:pt idx="16">
                  <c:v> 75</c:v>
                </c:pt>
                <c:pt idx="17">
                  <c:v> 15</c:v>
                </c:pt>
                <c:pt idx="18">
                  <c:v> 20</c:v>
                </c:pt>
                <c:pt idx="19">
                  <c:v> 50</c:v>
                </c:pt>
                <c:pt idx="20">
                  <c:v> 31</c:v>
                </c:pt>
                <c:pt idx="21">
                  <c:v> 11</c:v>
                </c:pt>
                <c:pt idx="22">
                  <c:v> 7</c:v>
                </c:pt>
                <c:pt idx="23">
                  <c:v> 6</c:v>
                </c:pt>
                <c:pt idx="24">
                  <c:v> 80</c:v>
                </c:pt>
                <c:pt idx="25">
                  <c:v> 13</c:v>
                </c:pt>
                <c:pt idx="26">
                  <c:v> 27</c:v>
                </c:pt>
                <c:pt idx="27">
                  <c:v> 28</c:v>
                </c:pt>
                <c:pt idx="28">
                  <c:v> 9</c:v>
                </c:pt>
                <c:pt idx="29">
                  <c:v>np</c:v>
                </c:pt>
              </c:strCache>
            </c:strRef>
          </c:xVal>
          <c:yVal>
            <c:numRef>
              <c:f>'Table 9b'!$E$10:$E$39</c:f>
              <c:numCache>
                <c:formatCode>#\ ##0</c:formatCode>
                <c:ptCount val="30"/>
                <c:pt idx="0">
                  <c:v>10687.253000000001</c:v>
                </c:pt>
                <c:pt idx="1">
                  <c:v>6696.576</c:v>
                </c:pt>
                <c:pt idx="2">
                  <c:v>4524.3010000000004</c:v>
                </c:pt>
                <c:pt idx="3">
                  <c:v>2177.5479999999998</c:v>
                </c:pt>
                <c:pt idx="4">
                  <c:v>1917.2829999999999</c:v>
                </c:pt>
                <c:pt idx="5">
                  <c:v>1284.78</c:v>
                </c:pt>
                <c:pt idx="6">
                  <c:v>1495.2260000000001</c:v>
                </c:pt>
                <c:pt idx="7">
                  <c:v>934.12800000000004</c:v>
                </c:pt>
                <c:pt idx="8">
                  <c:v>686.625</c:v>
                </c:pt>
                <c:pt idx="9">
                  <c:v>587.41800000000001</c:v>
                </c:pt>
                <c:pt idx="10">
                  <c:v>519.79700000000003</c:v>
                </c:pt>
                <c:pt idx="11">
                  <c:v>767.52300000000002</c:v>
                </c:pt>
                <c:pt idx="12">
                  <c:v>435.84300000000002</c:v>
                </c:pt>
                <c:pt idx="13">
                  <c:v>384.28699999999998</c:v>
                </c:pt>
                <c:pt idx="14">
                  <c:v>630.73199999999997</c:v>
                </c:pt>
                <c:pt idx="15">
                  <c:v>522.85599999999999</c:v>
                </c:pt>
                <c:pt idx="16">
                  <c:v>613.01800000000003</c:v>
                </c:pt>
                <c:pt idx="17">
                  <c:v>304.14999999999998</c:v>
                </c:pt>
                <c:pt idx="18">
                  <c:v>368.79899999999998</c:v>
                </c:pt>
                <c:pt idx="19">
                  <c:v>247.392</c:v>
                </c:pt>
                <c:pt idx="20">
                  <c:v>371.399</c:v>
                </c:pt>
                <c:pt idx="21">
                  <c:v>510.24599999999998</c:v>
                </c:pt>
                <c:pt idx="22">
                  <c:v>254.21700000000001</c:v>
                </c:pt>
                <c:pt idx="23">
                  <c:v>269.726</c:v>
                </c:pt>
                <c:pt idx="24">
                  <c:v>257.27</c:v>
                </c:pt>
                <c:pt idx="25">
                  <c:v>167.61</c:v>
                </c:pt>
                <c:pt idx="26">
                  <c:v>227.29</c:v>
                </c:pt>
                <c:pt idx="27">
                  <c:v>332.55599999999998</c:v>
                </c:pt>
                <c:pt idx="28">
                  <c:v>82.918999999999997</c:v>
                </c:pt>
                <c:pt idx="29">
                  <c:v>0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3593-4815-9077-3828C86909C9}"/>
            </c:ext>
          </c:extLst>
        </c:ser>
        <c:ser>
          <c:idx val="2"/>
          <c:order val="2"/>
          <c:tx>
            <c:strRef>
              <c:f>'Table 9b'!$F$5:$F$9</c:f>
              <c:strCache>
                <c:ptCount val="5"/>
                <c:pt idx="2">
                  <c:v>VISITOR NIGHTS ('000)</c:v>
                </c:pt>
                <c:pt idx="3">
                  <c:v>Year Ending September 2019</c:v>
                </c:pt>
              </c:strCache>
            </c:strRef>
          </c:tx>
          <c:spPr>
            <a:ln w="28575" cap="rnd">
              <a:noFill/>
              <a:round/>
            </a:ln>
            <a:effectLst/>
          </c:spPr>
          <c:marker>
            <c:symbol val="circle"/>
            <c:size val="5"/>
            <c:spPr>
              <a:solidFill>
                <a:schemeClr val="accent3"/>
              </a:solidFill>
              <a:ln w="9525">
                <a:solidFill>
                  <a:schemeClr val="accent3"/>
                </a:solidFill>
              </a:ln>
              <a:effectLst/>
            </c:spPr>
          </c:marker>
          <c:xVal>
            <c:strRef>
              <c:f>'Table 9b'!$C$10:$C$39</c:f>
              <c:strCache>
                <c:ptCount val="30"/>
                <c:pt idx="0">
                  <c:v> 436</c:v>
                </c:pt>
                <c:pt idx="1">
                  <c:v> 285</c:v>
                </c:pt>
                <c:pt idx="2">
                  <c:v> 207</c:v>
                </c:pt>
                <c:pt idx="3">
                  <c:v> 184</c:v>
                </c:pt>
                <c:pt idx="4">
                  <c:v> 76</c:v>
                </c:pt>
                <c:pt idx="5">
                  <c:v> 126</c:v>
                </c:pt>
                <c:pt idx="6">
                  <c:v> 146</c:v>
                </c:pt>
                <c:pt idx="7">
                  <c:v> 58</c:v>
                </c:pt>
                <c:pt idx="8">
                  <c:v> 105</c:v>
                </c:pt>
                <c:pt idx="9">
                  <c:v> 29</c:v>
                </c:pt>
                <c:pt idx="10">
                  <c:v> 24</c:v>
                </c:pt>
                <c:pt idx="11">
                  <c:v> 119</c:v>
                </c:pt>
                <c:pt idx="12">
                  <c:v> 45</c:v>
                </c:pt>
                <c:pt idx="13">
                  <c:v> 37</c:v>
                </c:pt>
                <c:pt idx="14">
                  <c:v> 20</c:v>
                </c:pt>
                <c:pt idx="15">
                  <c:v> 8</c:v>
                </c:pt>
                <c:pt idx="16">
                  <c:v> 75</c:v>
                </c:pt>
                <c:pt idx="17">
                  <c:v> 15</c:v>
                </c:pt>
                <c:pt idx="18">
                  <c:v> 20</c:v>
                </c:pt>
                <c:pt idx="19">
                  <c:v> 50</c:v>
                </c:pt>
                <c:pt idx="20">
                  <c:v> 31</c:v>
                </c:pt>
                <c:pt idx="21">
                  <c:v> 11</c:v>
                </c:pt>
                <c:pt idx="22">
                  <c:v> 7</c:v>
                </c:pt>
                <c:pt idx="23">
                  <c:v> 6</c:v>
                </c:pt>
                <c:pt idx="24">
                  <c:v> 80</c:v>
                </c:pt>
                <c:pt idx="25">
                  <c:v> 13</c:v>
                </c:pt>
                <c:pt idx="26">
                  <c:v> 27</c:v>
                </c:pt>
                <c:pt idx="27">
                  <c:v> 28</c:v>
                </c:pt>
                <c:pt idx="28">
                  <c:v> 9</c:v>
                </c:pt>
                <c:pt idx="29">
                  <c:v>np</c:v>
                </c:pt>
              </c:strCache>
            </c:strRef>
          </c:xVal>
          <c:yVal>
            <c:numRef>
              <c:f>'Table 9b'!$F$10:$F$39</c:f>
              <c:numCache>
                <c:formatCode>#\ ##0</c:formatCode>
                <c:ptCount val="30"/>
                <c:pt idx="0">
                  <c:v>10444.564</c:v>
                </c:pt>
                <c:pt idx="1">
                  <c:v>6813.4930000000004</c:v>
                </c:pt>
                <c:pt idx="2">
                  <c:v>4711.92</c:v>
                </c:pt>
                <c:pt idx="3">
                  <c:v>2489.154</c:v>
                </c:pt>
                <c:pt idx="4">
                  <c:v>1727.348</c:v>
                </c:pt>
                <c:pt idx="5">
                  <c:v>1535.2370000000001</c:v>
                </c:pt>
                <c:pt idx="6">
                  <c:v>1311.931</c:v>
                </c:pt>
                <c:pt idx="7">
                  <c:v>777.38199999999995</c:v>
                </c:pt>
                <c:pt idx="8">
                  <c:v>698.755</c:v>
                </c:pt>
                <c:pt idx="9">
                  <c:v>687.94500000000005</c:v>
                </c:pt>
                <c:pt idx="10">
                  <c:v>586.52</c:v>
                </c:pt>
                <c:pt idx="11">
                  <c:v>566.59900000000005</c:v>
                </c:pt>
                <c:pt idx="12">
                  <c:v>498.39600000000002</c:v>
                </c:pt>
                <c:pt idx="13">
                  <c:v>482.99599999999998</c:v>
                </c:pt>
                <c:pt idx="14">
                  <c:v>479.84100000000001</c:v>
                </c:pt>
                <c:pt idx="15">
                  <c:v>461.803</c:v>
                </c:pt>
                <c:pt idx="16">
                  <c:v>439.99700000000001</c:v>
                </c:pt>
                <c:pt idx="17">
                  <c:v>376.666</c:v>
                </c:pt>
                <c:pt idx="18">
                  <c:v>364.06799999999998</c:v>
                </c:pt>
                <c:pt idx="19">
                  <c:v>354.20800000000003</c:v>
                </c:pt>
                <c:pt idx="20">
                  <c:v>344.89499999999998</c:v>
                </c:pt>
                <c:pt idx="21">
                  <c:v>333.005</c:v>
                </c:pt>
                <c:pt idx="22">
                  <c:v>321.43799999999999</c:v>
                </c:pt>
                <c:pt idx="23">
                  <c:v>303.81700000000001</c:v>
                </c:pt>
                <c:pt idx="24">
                  <c:v>283.029</c:v>
                </c:pt>
                <c:pt idx="25">
                  <c:v>262.57600000000002</c:v>
                </c:pt>
                <c:pt idx="26">
                  <c:v>244.583</c:v>
                </c:pt>
                <c:pt idx="27">
                  <c:v>225.58699999999999</c:v>
                </c:pt>
                <c:pt idx="28">
                  <c:v>181.45099999999999</c:v>
                </c:pt>
                <c:pt idx="29">
                  <c:v>163.44800000000001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1-3593-4815-9077-3828C86909C9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1782643583"/>
        <c:axId val="2046814863"/>
        <c:extLst>
          <c:ext xmlns:c15="http://schemas.microsoft.com/office/drawing/2012/chart" uri="{02D57815-91ED-43cb-92C2-25804820EDAC}">
            <c15:filteredScatterSeries>
              <c15:ser>
                <c:idx val="0"/>
                <c:order val="0"/>
                <c:tx>
                  <c:strRef>
                    <c:extLst>
                      <c:ext uri="{02D57815-91ED-43cb-92C2-25804820EDAC}">
                        <c15:formulaRef>
                          <c15:sqref>'Table 9b'!$D$5:$D$9</c15:sqref>
                        </c15:formulaRef>
                      </c:ext>
                    </c:extLst>
                    <c:strCache>
                      <c:ptCount val="5"/>
                      <c:pt idx="2">
                        <c:v>VISITORS ('000) b</c:v>
                      </c:pt>
                      <c:pt idx="3">
                        <c:v>Year Ending September 2019</c:v>
                      </c:pt>
                    </c:strCache>
                  </c:strRef>
                </c:tx>
                <c:spPr>
                  <a:ln w="28575" cap="rnd">
                    <a:noFill/>
                    <a:round/>
                  </a:ln>
                  <a:effectLst/>
                </c:spPr>
                <c:marker>
                  <c:symbol val="circle"/>
                  <c:size val="5"/>
                  <c:spPr>
                    <a:solidFill>
                      <a:schemeClr val="accent1"/>
                    </a:solidFill>
                    <a:ln w="9525">
                      <a:solidFill>
                        <a:schemeClr val="accent1"/>
                      </a:solidFill>
                    </a:ln>
                    <a:effectLst/>
                  </c:spPr>
                </c:marker>
                <c:xVal>
                  <c:strRef>
                    <c:extLst>
                      <c:ext uri="{02D57815-91ED-43cb-92C2-25804820EDAC}">
                        <c15:formulaRef>
                          <c15:sqref>'Table 9b'!$C$10:$C$39</c15:sqref>
                        </c15:formulaRef>
                      </c:ext>
                    </c:extLst>
                    <c:strCache>
                      <c:ptCount val="30"/>
                      <c:pt idx="0">
                        <c:v> 436</c:v>
                      </c:pt>
                      <c:pt idx="1">
                        <c:v> 285</c:v>
                      </c:pt>
                      <c:pt idx="2">
                        <c:v> 207</c:v>
                      </c:pt>
                      <c:pt idx="3">
                        <c:v> 184</c:v>
                      </c:pt>
                      <c:pt idx="4">
                        <c:v> 76</c:v>
                      </c:pt>
                      <c:pt idx="5">
                        <c:v> 126</c:v>
                      </c:pt>
                      <c:pt idx="6">
                        <c:v> 146</c:v>
                      </c:pt>
                      <c:pt idx="7">
                        <c:v> 58</c:v>
                      </c:pt>
                      <c:pt idx="8">
                        <c:v> 105</c:v>
                      </c:pt>
                      <c:pt idx="9">
                        <c:v> 29</c:v>
                      </c:pt>
                      <c:pt idx="10">
                        <c:v> 24</c:v>
                      </c:pt>
                      <c:pt idx="11">
                        <c:v> 119</c:v>
                      </c:pt>
                      <c:pt idx="12">
                        <c:v> 45</c:v>
                      </c:pt>
                      <c:pt idx="13">
                        <c:v> 37</c:v>
                      </c:pt>
                      <c:pt idx="14">
                        <c:v> 20</c:v>
                      </c:pt>
                      <c:pt idx="15">
                        <c:v> 8</c:v>
                      </c:pt>
                      <c:pt idx="16">
                        <c:v> 75</c:v>
                      </c:pt>
                      <c:pt idx="17">
                        <c:v> 15</c:v>
                      </c:pt>
                      <c:pt idx="18">
                        <c:v> 20</c:v>
                      </c:pt>
                      <c:pt idx="19">
                        <c:v> 50</c:v>
                      </c:pt>
                      <c:pt idx="20">
                        <c:v> 31</c:v>
                      </c:pt>
                      <c:pt idx="21">
                        <c:v> 11</c:v>
                      </c:pt>
                      <c:pt idx="22">
                        <c:v> 7</c:v>
                      </c:pt>
                      <c:pt idx="23">
                        <c:v> 6</c:v>
                      </c:pt>
                      <c:pt idx="24">
                        <c:v> 80</c:v>
                      </c:pt>
                      <c:pt idx="25">
                        <c:v> 13</c:v>
                      </c:pt>
                      <c:pt idx="26">
                        <c:v> 27</c:v>
                      </c:pt>
                      <c:pt idx="27">
                        <c:v> 28</c:v>
                      </c:pt>
                      <c:pt idx="28">
                        <c:v> 9</c:v>
                      </c:pt>
                      <c:pt idx="29">
                        <c:v>np</c:v>
                      </c:pt>
                    </c:strCache>
                  </c:strRef>
                </c:xVal>
                <c:yVal>
                  <c:numRef>
                    <c:extLst>
                      <c:ext uri="{02D57815-91ED-43cb-92C2-25804820EDAC}">
                        <c15:formulaRef>
                          <c15:sqref>'Table 9b'!$D$10:$D$39</c15:sqref>
                        </c15:formulaRef>
                      </c:ext>
                    </c:extLst>
                    <c:numCache>
                      <c:formatCode>#\ ##0</c:formatCode>
                      <c:ptCount val="30"/>
                      <c:pt idx="0">
                        <c:v>421.80399999999997</c:v>
                      </c:pt>
                      <c:pt idx="1">
                        <c:v>292.53500000000003</c:v>
                      </c:pt>
                      <c:pt idx="2">
                        <c:v>208.571</c:v>
                      </c:pt>
                      <c:pt idx="3">
                        <c:v>165.14699999999999</c:v>
                      </c:pt>
                      <c:pt idx="4">
                        <c:v>77.174999999999997</c:v>
                      </c:pt>
                      <c:pt idx="5">
                        <c:v>128.32599999999999</c:v>
                      </c:pt>
                      <c:pt idx="6">
                        <c:v>146.41300000000001</c:v>
                      </c:pt>
                      <c:pt idx="7">
                        <c:v>56.750999999999998</c:v>
                      </c:pt>
                      <c:pt idx="8">
                        <c:v>101.196</c:v>
                      </c:pt>
                      <c:pt idx="9">
                        <c:v>34.64</c:v>
                      </c:pt>
                      <c:pt idx="10">
                        <c:v>22.574999999999999</c:v>
                      </c:pt>
                      <c:pt idx="11">
                        <c:v>99.921000000000006</c:v>
                      </c:pt>
                      <c:pt idx="12">
                        <c:v>40.173999999999999</c:v>
                      </c:pt>
                      <c:pt idx="13">
                        <c:v>42.710999999999999</c:v>
                      </c:pt>
                      <c:pt idx="14">
                        <c:v>15.272</c:v>
                      </c:pt>
                      <c:pt idx="15">
                        <c:v>6.8609999999999998</c:v>
                      </c:pt>
                      <c:pt idx="16">
                        <c:v>61.423000000000002</c:v>
                      </c:pt>
                      <c:pt idx="17">
                        <c:v>13.831</c:v>
                      </c:pt>
                      <c:pt idx="18">
                        <c:v>25.352</c:v>
                      </c:pt>
                      <c:pt idx="19">
                        <c:v>56.893000000000001</c:v>
                      </c:pt>
                      <c:pt idx="20">
                        <c:v>28.765999999999998</c:v>
                      </c:pt>
                      <c:pt idx="21">
                        <c:v>8.35</c:v>
                      </c:pt>
                      <c:pt idx="22">
                        <c:v>8.875</c:v>
                      </c:pt>
                      <c:pt idx="23">
                        <c:v>7.2089999999999996</c:v>
                      </c:pt>
                      <c:pt idx="24">
                        <c:v>65.296999999999997</c:v>
                      </c:pt>
                      <c:pt idx="25">
                        <c:v>13.188000000000001</c:v>
                      </c:pt>
                      <c:pt idx="26">
                        <c:v>22.242999999999999</c:v>
                      </c:pt>
                      <c:pt idx="27">
                        <c:v>27.222000000000001</c:v>
                      </c:pt>
                      <c:pt idx="28">
                        <c:v>8.8840000000000003</c:v>
                      </c:pt>
                      <c:pt idx="29">
                        <c:v>5.3959999999999999</c:v>
                      </c:pt>
                    </c:numCache>
                  </c:numRef>
                </c:yVal>
                <c:smooth val="0"/>
                <c:extLst>
                  <c:ext xmlns:c16="http://schemas.microsoft.com/office/drawing/2014/chart" uri="{C3380CC4-5D6E-409C-BE32-E72D297353CC}">
                    <c16:uniqueId val="{00000002-3593-4815-9077-3828C86909C9}"/>
                  </c:ext>
                </c:extLst>
              </c15:ser>
            </c15:filteredScatterSeries>
          </c:ext>
        </c:extLst>
      </c:scatterChart>
      <c:valAx>
        <c:axId val="1782643583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2046814863"/>
        <c:crosses val="autoZero"/>
        <c:crossBetween val="midCat"/>
      </c:valAx>
      <c:valAx>
        <c:axId val="2046814863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#\ ##0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782643583"/>
        <c:crosses val="autoZero"/>
        <c:crossBetween val="midCat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hartEx1.xml><?xml version="1.0" encoding="utf-8"?>
<cx:chartSpace xmlns:a="http://schemas.openxmlformats.org/drawingml/2006/main" xmlns:r="http://schemas.openxmlformats.org/officeDocument/2006/relationships" xmlns:cx="http://schemas.microsoft.com/office/drawing/2014/chartex">
  <cx:chartData>
    <cx:externalData r:id="rId1" cx:autoUpdate="0"/>
    <cx:data id="0">
      <cx:strDim type="cat">
        <cx:f>'Table 6b'!$A$9:$A$27</cx:f>
        <cx:lvl ptCount="19">
          <cx:pt idx="0">Package tour</cx:pt>
          <cx:pt idx="1">Pre-paid international airfares</cx:pt>
          <cx:pt idx="2">Organised tours</cx:pt>
          <cx:pt idx="3">International airfares bought in Australia</cx:pt>
          <cx:pt idx="4">Domestic airfares</cx:pt>
          <cx:pt idx="5">Taxi and local public transport</cx:pt>
          <cx:pt idx="6">Rental vehicles</cx:pt>
          <cx:pt idx="7">Petrol and oil for self-drive cars or other vehicles</cx:pt>
          <cx:pt idx="8">Shopping - items for use in Australia</cx:pt>
          <cx:pt idx="9">Shopping - items to take home</cx:pt>
          <cx:pt idx="10">Total shopping</cx:pt>
          <cx:pt idx="11">Food, drink and accommodation</cx:pt>
          <cx:pt idx="12">Gambling</cx:pt>
          <cx:pt idx="13">Entertainment</cx:pt>
          <cx:pt idx="14">Motor vehicles</cx:pt>
          <cx:pt idx="15">Education fees</cx:pt>
          <cx:pt idx="16">Phone, internet, fax and/or postage</cx:pt>
          <cx:pt idx="17">Conference fees</cx:pt>
          <cx:pt idx="18">Other</cx:pt>
        </cx:lvl>
      </cx:strDim>
      <cx:numDim type="val">
        <cx:f>'Table 6b'!$B$9:$B$27</cx:f>
        <cx:lvl ptCount="19" formatCode="#\ ##0">
          <cx:pt idx="0">3803.5010000000002</cx:pt>
          <cx:pt idx="1">1200.4449999999999</cx:pt>
          <cx:pt idx="2">538.40599999999995</cx:pt>
          <cx:pt idx="3">644.96799999999996</cx:pt>
          <cx:pt idx="4">374.76400000000001</cx:pt>
          <cx:pt idx="5">128.613</cx:pt>
          <cx:pt idx="6">413.00999999999999</cx:pt>
          <cx:pt idx="7">184.708</cx:pt>
          <cx:pt idx="8">258.98700000000002</cx:pt>
          <cx:pt idx="9">452.935</cx:pt>
          <cx:pt idx="10">516.46500000000003</cx:pt>
          <cx:pt idx="11">1192.8240000000001</cx:pt>
          <cx:pt idx="12">269.92399999999998</cx:pt>
          <cx:pt idx="13">139.52500000000001</cx:pt>
          <cx:pt idx="14">4679.0699999999997</cx:pt>
          <cx:pt idx="15">4721.4250000000002</cx:pt>
          <cx:pt idx="16">62.555999999999997</cx:pt>
          <cx:pt idx="17">0</cx:pt>
          <cx:pt idx="18">196.792</cx:pt>
        </cx:lvl>
      </cx:numDim>
    </cx:data>
  </cx:chartData>
  <cx:chart>
    <cx:title pos="t" align="ctr" overlay="0">
      <cx:tx>
        <cx:rich>
          <a:bodyPr spcFirstLastPara="1" vertOverflow="ellipsis" horzOverflow="overflow" wrap="square" lIns="0" tIns="0" rIns="0" bIns="0" anchor="ctr" anchorCtr="1"/>
          <a:lstStyle/>
          <a:p>
            <a:pPr rtl="0"/>
            <a:r>
              <a:rPr lang="en-US" sz="1200" b="0" i="0" baseline="0">
                <a:effectLst/>
              </a:rPr>
              <a:t>Trip Expenditure by Holiday visitors </a:t>
            </a:r>
            <a:endParaRPr lang="en-IN" sz="1400">
              <a:effectLst/>
            </a:endParaRPr>
          </a:p>
        </cx:rich>
      </cx:tx>
    </cx:title>
    <cx:plotArea>
      <cx:plotAreaRegion>
        <cx:series layoutId="funnel" uniqueId="{67FDF065-4B55-456C-B93F-87F25600537E}">
          <cx:dataLabels>
            <cx:visibility seriesName="0" categoryName="0" value="1"/>
          </cx:dataLabels>
          <cx:dataId val="0"/>
        </cx:series>
      </cx:plotAreaRegion>
      <cx:axis id="0">
        <cx:catScaling gapWidth="0.0599999987"/>
        <cx:tickLabels/>
      </cx:axis>
    </cx:plotArea>
  </cx:chart>
</cx:chartSpace>
</file>

<file path=word/charts/chartEx2.xml><?xml version="1.0" encoding="utf-8"?>
<cx:chartSpace xmlns:a="http://schemas.openxmlformats.org/drawingml/2006/main" xmlns:r="http://schemas.openxmlformats.org/officeDocument/2006/relationships" xmlns:cx="http://schemas.microsoft.com/office/drawing/2014/chartex">
  <cx:chartData>
    <cx:externalData r:id="rId1" cx:autoUpdate="0"/>
    <cx:data id="0">
      <cx:strDim type="cat">
        <cx:f>'Table 6b'!$A$9:$A$27</cx:f>
        <cx:lvl ptCount="19">
          <cx:pt idx="0">Package tour</cx:pt>
          <cx:pt idx="1">Pre-paid international airfares</cx:pt>
          <cx:pt idx="2">Organised tours</cx:pt>
          <cx:pt idx="3">International airfares bought in Australia</cx:pt>
          <cx:pt idx="4">Domestic airfares</cx:pt>
          <cx:pt idx="5">Taxi and local public transport</cx:pt>
          <cx:pt idx="6">Rental vehicles</cx:pt>
          <cx:pt idx="7">Petrol and oil for self-drive cars or other vehicles</cx:pt>
          <cx:pt idx="8">Shopping - items for use in Australia</cx:pt>
          <cx:pt idx="9">Shopping - items to take home</cx:pt>
          <cx:pt idx="10">Total shopping</cx:pt>
          <cx:pt idx="11">Food, drink and accommodation</cx:pt>
          <cx:pt idx="12">Gambling</cx:pt>
          <cx:pt idx="13">Entertainment</cx:pt>
          <cx:pt idx="14">Motor vehicles</cx:pt>
          <cx:pt idx="15">Education fees</cx:pt>
          <cx:pt idx="16">Phone, internet, fax and/or postage</cx:pt>
          <cx:pt idx="17">Conference fees</cx:pt>
          <cx:pt idx="18">Other</cx:pt>
        </cx:lvl>
      </cx:strDim>
      <cx:numDim type="val">
        <cx:f>'Table 6b'!$F$9:$F$27</cx:f>
        <cx:lvl ptCount="19" formatCode="#\ ##0">
          <cx:pt idx="0">6481.4350000000004</cx:pt>
          <cx:pt idx="1">768.10599999999999</cx:pt>
          <cx:pt idx="2">565.16600000000005</cx:pt>
          <cx:pt idx="3">868.59000000000003</cx:pt>
          <cx:pt idx="4">391.31999999999999</cx:pt>
          <cx:pt idx="5">493.08199999999999</cx:pt>
          <cx:pt idx="6">0</cx:pt>
          <cx:pt idx="7">521.04700000000003</cx:pt>
          <cx:pt idx="8">1103.8579999999999</cx:pt>
          <cx:pt idx="9">663.88999999999999</cx:pt>
          <cx:pt idx="10">1429.518</cx:pt>
          <cx:pt idx="11">6642.9120000000003</cx:pt>
          <cx:pt idx="12">858.48199999999997</cx:pt>
          <cx:pt idx="13">285.81700000000001</cx:pt>
          <cx:pt idx="14">9402.5159999999996</cx:pt>
          <cx:pt idx="15">15656.196</cx:pt>
          <cx:pt idx="16">275.71300000000002</cx:pt>
          <cx:pt idx="17">0</cx:pt>
          <cx:pt idx="18">469.685</cx:pt>
        </cx:lvl>
      </cx:numDim>
    </cx:data>
  </cx:chartData>
  <cx:chart>
    <cx:title pos="t" align="ctr" overlay="0">
      <cx:tx>
        <cx:txData>
          <cx:v>Trip Expenditure by Education visitors (Students)</cx:v>
        </cx:txData>
      </cx:tx>
      <cx:txPr>
        <a:bodyPr spcFirstLastPara="1" vertOverflow="ellipsis" horzOverflow="overflow" wrap="square" lIns="0" tIns="0" rIns="0" bIns="0" anchor="ctr" anchorCtr="1"/>
        <a:lstStyle/>
        <a:p>
          <a:pPr algn="ctr" rtl="0">
            <a:defRPr/>
          </a:pPr>
          <a:r>
            <a:rPr lang="en-US" sz="1400" b="0" i="0" u="none" strike="noStrike" baseline="0">
              <a:solidFill>
                <a:sysClr val="windowText" lastClr="000000">
                  <a:lumMod val="65000"/>
                  <a:lumOff val="35000"/>
                </a:sysClr>
              </a:solidFill>
              <a:latin typeface="Calibri" panose="020F0502020204030204"/>
            </a:rPr>
            <a:t>Trip Expenditure by Education visitors (Students)</a:t>
          </a:r>
        </a:p>
      </cx:txPr>
    </cx:title>
    <cx:plotArea>
      <cx:plotAreaRegion>
        <cx:series layoutId="funnel" uniqueId="{00000000-8678-4E4D-99F9-79683795982D}" formatIdx="1">
          <cx:tx>
            <cx:txData>
              <cx:f>'Table 6b'!$F$7</cx:f>
              <cx:v>EDUCATION</cx:v>
            </cx:txData>
          </cx:tx>
          <cx:dataLabels>
            <cx:visibility seriesName="0" categoryName="0" value="1"/>
          </cx:dataLabels>
          <cx:dataId val="0"/>
        </cx:series>
      </cx:plotAreaRegion>
      <cx:axis id="0">
        <cx:catScaling gapWidth="0.0599999987"/>
        <cx:tickLabels/>
      </cx:axis>
    </cx:plotArea>
  </cx:chart>
</cx:chartSpace>
</file>

<file path=word/charts/chartEx3.xml><?xml version="1.0" encoding="utf-8"?>
<cx:chartSpace xmlns:a="http://schemas.openxmlformats.org/drawingml/2006/main" xmlns:r="http://schemas.openxmlformats.org/officeDocument/2006/relationships" xmlns:cx="http://schemas.microsoft.com/office/drawing/2014/chartex">
  <cx:chartData>
    <cx:externalData r:id="rId1" cx:autoUpdate="0"/>
    <cx:data id="0">
      <cx:strDim type="cat">
        <cx:f>'Table 1b'!$A$8:$A$31</cx:f>
        <cx:nf>'Table 1b'!$A$7</cx:nf>
        <cx:lvl ptCount="24" name="YEAR ENDING SEPTEMBER 2018">
          <cx:pt idx="0">New Zealand</cx:pt>
          <cx:pt idx="1">Japan</cx:pt>
          <cx:pt idx="2">Hong Kong</cx:pt>
          <cx:pt idx="3">Singapore</cx:pt>
          <cx:pt idx="4">Malaysia</cx:pt>
          <cx:pt idx="5">Indonesia</cx:pt>
          <cx:pt idx="6">Taiwan</cx:pt>
          <cx:pt idx="7">Thailand</cx:pt>
          <cx:pt idx="8">Korea</cx:pt>
          <cx:pt idx="9">China*</cx:pt>
          <cx:pt idx="10">India</cx:pt>
          <cx:pt idx="11">Other Asia</cx:pt>
          <cx:pt idx="12">United States of America</cx:pt>
          <cx:pt idx="13">Canada</cx:pt>
          <cx:pt idx="14">United Kingdom</cx:pt>
          <cx:pt idx="15">Germany</cx:pt>
          <cx:pt idx="16">Scandinavia</cx:pt>
          <cx:pt idx="17">France</cx:pt>
          <cx:pt idx="18">Italy</cx:pt>
          <cx:pt idx="19">Netherlands</cx:pt>
          <cx:pt idx="20">Switzerland</cx:pt>
          <cx:pt idx="21">Other Europe</cx:pt>
          <cx:pt idx="22">Other countries</cx:pt>
          <cx:pt idx="23">Total</cx:pt>
        </cx:lvl>
      </cx:strDim>
      <cx:numDim type="colorVal">
        <cx:f>'Table 1b'!$B$34:$B$56</cx:f>
        <cx:lvl ptCount="23" formatCode="_-* #,##0_-;\-* #,##0_-;_-* &quot;-&quot;??_-;_-@_-">
          <cx:pt idx="0">6</cx:pt>
          <cx:pt idx="1">5</cx:pt>
          <cx:pt idx="2">8</cx:pt>
          <cx:pt idx="3">7</cx:pt>
          <cx:pt idx="4">7</cx:pt>
          <cx:pt idx="5">9</cx:pt>
          <cx:pt idx="6">9</cx:pt>
          <cx:pt idx="7">13</cx:pt>
          <cx:pt idx="8">7</cx:pt>
          <cx:pt idx="9">11</cx:pt>
          <cx:pt idx="10">30</cx:pt>
          <cx:pt idx="11">19</cx:pt>
          <cx:pt idx="12">9</cx:pt>
          <cx:pt idx="13">14</cx:pt>
          <cx:pt idx="14">18</cx:pt>
          <cx:pt idx="15">20</cx:pt>
          <cx:pt idx="16">16</cx:pt>
          <cx:pt idx="17">20</cx:pt>
          <cx:pt idx="18">18</cx:pt>
          <cx:pt idx="19">20</cx:pt>
          <cx:pt idx="20">20</cx:pt>
          <cx:pt idx="21">20</cx:pt>
          <cx:pt idx="22">15</cx:pt>
        </cx:lvl>
      </cx:numDim>
    </cx:data>
  </cx:chartData>
  <cx:chart>
    <cx:plotArea>
      <cx:plotAreaRegion>
        <cx:series layoutId="regionMap" uniqueId="{DD06F91D-96DC-49D4-8998-F1556273E5E3}">
          <cx:tx>
            <cx:txData>
              <cx:f>'Table 1b'!$B$5:$B$7</cx:f>
              <cx:v>MEDIAN NIGHTS STAYED</cx:v>
            </cx:txData>
          </cx:tx>
          <cx:dataId val="0"/>
          <cx:layoutPr>
            <cx:geography cultureLanguage="en-US" cultureRegion="US" attribution="Powered by Bing">
              <cx:geoCache provider="{E9337A44-BEBE-4D9F-B70C-5C5E7DAFC167}">
                <cx:binary>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</cx:binary>
              </cx:geoCache>
            </cx:geography>
          </cx:layoutPr>
        </cx:series>
      </cx:plotAreaRegion>
    </cx:plotArea>
    <cx:legend pos="r" align="min" overlay="0"/>
  </cx:chart>
</cx:chartSpace>
</file>

<file path=word/charts/chartEx4.xml><?xml version="1.0" encoding="utf-8"?>
<cx:chartSpace xmlns:a="http://schemas.openxmlformats.org/drawingml/2006/main" xmlns:r="http://schemas.openxmlformats.org/officeDocument/2006/relationships" xmlns:cx="http://schemas.microsoft.com/office/drawing/2014/chartex">
  <cx:chartData>
    <cx:externalData r:id="rId1" cx:autoUpdate="0"/>
    <cx:data id="0">
      <cx:strDim type="cat">
        <cx:f>'Table 1b'!$A$34:$A$57</cx:f>
        <cx:nf>'Table 1b'!$A$33</cx:nf>
        <cx:lvl ptCount="24" name="YEAR ENDING SEPTEMBER 2019">
          <cx:pt idx="0">New Zealand</cx:pt>
          <cx:pt idx="1">Japan</cx:pt>
          <cx:pt idx="2">Hong Kong</cx:pt>
          <cx:pt idx="3">Singapore</cx:pt>
          <cx:pt idx="4">Malaysia</cx:pt>
          <cx:pt idx="5">Indonesia</cx:pt>
          <cx:pt idx="6">Taiwan</cx:pt>
          <cx:pt idx="7">Thailand</cx:pt>
          <cx:pt idx="8">Korea</cx:pt>
          <cx:pt idx="9">China*</cx:pt>
          <cx:pt idx="10">India</cx:pt>
          <cx:pt idx="11">Other Asia</cx:pt>
          <cx:pt idx="12">United States of America</cx:pt>
          <cx:pt idx="13">Canada</cx:pt>
          <cx:pt idx="14">United Kingdom</cx:pt>
          <cx:pt idx="15">Germany</cx:pt>
          <cx:pt idx="16">Scandinavia</cx:pt>
          <cx:pt idx="17">France</cx:pt>
          <cx:pt idx="18">Italy</cx:pt>
          <cx:pt idx="19">Netherlands</cx:pt>
          <cx:pt idx="20">Switzerland</cx:pt>
          <cx:pt idx="21">Other Europe</cx:pt>
          <cx:pt idx="22">Other countries</cx:pt>
          <cx:pt idx="23">Total</cx:pt>
        </cx:lvl>
      </cx:strDim>
      <cx:numDim type="colorVal">
        <cx:f>'Table 1b'!$E$34:$E$56</cx:f>
        <cx:lvl ptCount="23" formatCode="_-* #,##0_-;\-* #,##0_-;_-* &quot;-&quot;??_-;_-@_-">
          <cx:pt idx="0">199.76400000000001</cx:pt>
          <cx:pt idx="1">192.90000000000001</cx:pt>
          <cx:pt idx="2">229.49600000000001</cx:pt>
          <cx:pt idx="3">269.791</cx:pt>
          <cx:pt idx="4">174.57499999999999</cx:pt>
          <cx:pt idx="5">145.33699999999999</cx:pt>
          <cx:pt idx="6">100.586</cx:pt>
          <cx:pt idx="7">108.15300000000001</cx:pt>
          <cx:pt idx="8">145.78100000000001</cx:pt>
          <cx:pt idx="9">210.56299999999999</cx:pt>
          <cx:pt idx="10">80.275000000000006</cx:pt>
          <cx:pt idx="11">94.141000000000005</cx:pt>
          <cx:pt idx="12">305.73500000000001</cx:pt>
          <cx:pt idx="13">184.35900000000001</cx:pt>
          <cx:pt idx="14">159.62200000000001</cx:pt>
          <cx:pt idx="15">150.85599999999999</cx:pt>
          <cx:pt idx="16">167.78800000000001</cx:pt>
          <cx:pt idx="17">119.60599999999999</cx:pt>
          <cx:pt idx="18">131.08699999999999</cx:pt>
          <cx:pt idx="19">150.18100000000001</cx:pt>
          <cx:pt idx="20">234.23099999999999</cx:pt>
          <cx:pt idx="21">133.38300000000001</cx:pt>
          <cx:pt idx="22">116.377</cx:pt>
        </cx:lvl>
      </cx:numDim>
    </cx:data>
  </cx:chartData>
  <cx:chart>
    <cx:plotArea>
      <cx:plotAreaRegion>
        <cx:series layoutId="regionMap" uniqueId="{E77D5EBD-AFF3-4216-AE63-DDB5A97A5A2A}">
          <cx:tx>
            <cx:txData>
              <cx:f>'Table 1b'!$E$6</cx:f>
              <cx:v>AVERAGE EXPENDITURE PER NIGHT</cx:v>
            </cx:txData>
          </cx:tx>
          <cx:dataId val="0"/>
          <cx:layoutPr>
            <cx:geography cultureLanguage="en-US" cultureRegion="US" attribution="Powered by Bing">
              <cx:geoCache provider="{E9337A44-BEBE-4D9F-B70C-5C5E7DAFC167}">
                <cx:binary>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</cx:binary>
              </cx:geoCache>
            </cx:geography>
          </cx:layoutPr>
        </cx:series>
      </cx:plotAreaRegion>
    </cx:plotArea>
    <cx:legend pos="r" align="min" overlay="0"/>
  </cx:chart>
</cx:chartSpace>
</file>

<file path=word/charts/chartEx5.xml><?xml version="1.0" encoding="utf-8"?>
<cx:chartSpace xmlns:a="http://schemas.openxmlformats.org/drawingml/2006/main" xmlns:r="http://schemas.openxmlformats.org/officeDocument/2006/relationships" xmlns:cx="http://schemas.microsoft.com/office/drawing/2014/chartex">
  <cx:chartData>
    <cx:externalData r:id="rId1" cx:autoUpdate="0"/>
    <cx:data id="0">
      <cx:strDim type="cat">
        <cx:f>'Table 1b'!$A$8:$A$31</cx:f>
        <cx:nf>'Table 1b'!$A$7</cx:nf>
        <cx:lvl ptCount="24" name="YEAR ENDING SEPTEMBER 2018">
          <cx:pt idx="0">New Zealand</cx:pt>
          <cx:pt idx="1">Japan</cx:pt>
          <cx:pt idx="2">Hong Kong</cx:pt>
          <cx:pt idx="3">Singapore</cx:pt>
          <cx:pt idx="4">Malaysia</cx:pt>
          <cx:pt idx="5">Indonesia</cx:pt>
          <cx:pt idx="6">Taiwan</cx:pt>
          <cx:pt idx="7">Thailand</cx:pt>
          <cx:pt idx="8">Korea</cx:pt>
          <cx:pt idx="9">China*</cx:pt>
          <cx:pt idx="10">India</cx:pt>
          <cx:pt idx="11">Other Asia</cx:pt>
          <cx:pt idx="12">United States of America</cx:pt>
          <cx:pt idx="13">Canada</cx:pt>
          <cx:pt idx="14">United Kingdom</cx:pt>
          <cx:pt idx="15">Germany</cx:pt>
          <cx:pt idx="16">Scandinavia</cx:pt>
          <cx:pt idx="17">France</cx:pt>
          <cx:pt idx="18">Italy</cx:pt>
          <cx:pt idx="19">Netherlands</cx:pt>
          <cx:pt idx="20">Switzerland</cx:pt>
          <cx:pt idx="21">Other Europe</cx:pt>
          <cx:pt idx="22">Other countries</cx:pt>
          <cx:pt idx="23">Total</cx:pt>
        </cx:lvl>
      </cx:strDim>
      <cx:numDim type="colorVal">
        <cx:f>'Table 1b'!$C$34:$C$56</cx:f>
        <cx:lvl ptCount="23" formatCode="_-* #,##0_-;\-* #,##0_-;_-* &quot;-&quot;??_-;_-@_-">
          <cx:pt idx="0">10.172000000000001</cx:pt>
          <cx:pt idx="1">23.917000000000002</cx:pt>
          <cx:pt idx="2">21.065999999999999</cx:pt>
          <cx:pt idx="3">13.585000000000001</cx:pt>
          <cx:pt idx="4">21.187000000000001</cx:pt>
          <cx:pt idx="5">28.884</cx:pt>
          <cx:pt idx="6">55.149999999999999</cx:pt>
          <cx:pt idx="7">46.832999999999998</cx:pt>
          <cx:pt idx="8">40.872999999999998</cx:pt>
          <cx:pt idx="9">43.859000000000002</cx:pt>
          <cx:pt idx="10">61.136000000000003</cx:pt>
          <cx:pt idx="11">52.439</cx:pt>
          <cx:pt idx="12">17.071000000000002</cx:pt>
          <cx:pt idx="13">27.123999999999999</cx:pt>
          <cx:pt idx="14">31.047000000000001</cx:pt>
          <cx:pt idx="15">39.396999999999998</cx:pt>
          <cx:pt idx="16">38.055999999999997</cx:pt>
          <cx:pt idx="17">48.975000000000001</cx:pt>
          <cx:pt idx="18">52.604999999999997</cx:pt>
          <cx:pt idx="19">38.240000000000002</cx:pt>
          <cx:pt idx="20">31.545999999999999</cx:pt>
          <cx:pt idx="21">44.664999999999999</cx:pt>
          <cx:pt idx="22">42.893000000000001</cx:pt>
        </cx:lvl>
      </cx:numDim>
    </cx:data>
  </cx:chartData>
  <cx:chart>
    <cx:plotArea>
      <cx:plotAreaRegion>
        <cx:series layoutId="regionMap" uniqueId="{473D17CB-F100-40FC-9FD8-DF49A3C38580}">
          <cx:tx>
            <cx:txData>
              <cx:f>'Table 1b'!$C$6</cx:f>
              <cx:v>AVERAGE NIGHTS STAYED</cx:v>
            </cx:txData>
          </cx:tx>
          <cx:dataId val="0"/>
          <cx:layoutPr>
            <cx:geography cultureLanguage="en-US" cultureRegion="US" attribution="Powered by Bing">
              <cx:geoCache provider="{E9337A44-BEBE-4D9F-B70C-5C5E7DAFC167}">
                <cx:binary>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</cx:binary>
              </cx:geoCache>
            </cx:geography>
          </cx:layoutPr>
        </cx:series>
      </cx:plotAreaRegion>
    </cx:plotArea>
    <cx:legend pos="r" align="min" overlay="0">
      <cx:txPr>
        <a:bodyPr spcFirstLastPara="1" vertOverflow="ellipsis" horzOverflow="overflow" wrap="square" lIns="0" tIns="0" rIns="0" bIns="0" anchor="ctr" anchorCtr="1"/>
        <a:lstStyle/>
        <a:p>
          <a:pPr algn="ctr" rtl="0">
            <a:defRPr/>
          </a:pPr>
          <a:endParaRPr lang="en-US" sz="900" b="0" i="0" u="none" strike="noStrike" baseline="0">
            <a:solidFill>
              <a:sysClr val="windowText" lastClr="000000">
                <a:lumMod val="65000"/>
                <a:lumOff val="35000"/>
              </a:sysClr>
            </a:solidFill>
            <a:latin typeface="Calibri" panose="020F0502020204030204"/>
          </a:endParaRPr>
        </a:p>
      </cx:txPr>
    </cx:legend>
  </cx:chart>
</cx:chartSpace>
</file>

<file path=word/charts/chartEx6.xml><?xml version="1.0" encoding="utf-8"?>
<cx:chartSpace xmlns:a="http://schemas.openxmlformats.org/drawingml/2006/main" xmlns:r="http://schemas.openxmlformats.org/officeDocument/2006/relationships" xmlns:cx="http://schemas.microsoft.com/office/drawing/2014/chartex">
  <cx:chartData>
    <cx:externalData r:id="rId1" cx:autoUpdate="0"/>
    <cx:data id="0">
      <cx:strDim type="cat">
        <cx:f>'Table 1a'!$A$34:$A$57</cx:f>
        <cx:nf>'Table 1a'!$A$33</cx:nf>
        <cx:lvl ptCount="24" name="YEAR ENDING SEPTEMBER 2019">
          <cx:pt idx="0">New Zealand</cx:pt>
          <cx:pt idx="1">Japan</cx:pt>
          <cx:pt idx="2">Hong Kong</cx:pt>
          <cx:pt idx="3">Singapore</cx:pt>
          <cx:pt idx="4">Malaysia</cx:pt>
          <cx:pt idx="5">Indonesia</cx:pt>
          <cx:pt idx="6">Taiwan</cx:pt>
          <cx:pt idx="7">Thailand</cx:pt>
          <cx:pt idx="8">Korea</cx:pt>
          <cx:pt idx="9">China*</cx:pt>
          <cx:pt idx="10">India</cx:pt>
          <cx:pt idx="11">Other Asia</cx:pt>
          <cx:pt idx="12">United States of America</cx:pt>
          <cx:pt idx="13">Canada</cx:pt>
          <cx:pt idx="14">United Kingdom</cx:pt>
          <cx:pt idx="15">Germany</cx:pt>
          <cx:pt idx="16">Scandinavia</cx:pt>
          <cx:pt idx="17">France</cx:pt>
          <cx:pt idx="18">Italy</cx:pt>
          <cx:pt idx="19">Netherlands</cx:pt>
          <cx:pt idx="20">Switzerland</cx:pt>
          <cx:pt idx="21">Other Europe</cx:pt>
          <cx:pt idx="22">Other countries</cx:pt>
          <cx:pt idx="23">Total</cx:pt>
        </cx:lvl>
      </cx:strDim>
      <cx:numDim type="colorVal">
        <cx:f>'Table 1a'!$D$34:$D$56</cx:f>
        <cx:lvl ptCount="23" formatCode="#\ ##0">
          <cx:pt idx="0">2592.3240000000001</cx:pt>
          <cx:pt idx="1">2101.136</cx:pt>
          <cx:pt idx="2">1373.171</cx:pt>
          <cx:pt idx="3">1527.6980000000001</cx:pt>
          <cx:pt idx="4">1272.989</cx:pt>
          <cx:pt idx="5">819.18299999999999</cx:pt>
          <cx:pt idx="6">990.91999999999996</cx:pt>
          <cx:pt idx="7">472.30799999999999</cx:pt>
          <cx:pt idx="8">1491.3030000000001</cx:pt>
          <cx:pt idx="9">12295.745000000001</cx:pt>
          <cx:pt idx="10">1786.4000000000001</cx:pt>
          <cx:pt idx="11">2092.279</cx:pt>
          <cx:pt idx="12">4025.8829999999998</cx:pt>
          <cx:pt idx="13">905.48699999999997</cx:pt>
          <cx:pt idx="14">3318.2080000000001</cx:pt>
          <cx:pt idx="15">1171.9760000000001</cx:pt>
          <cx:pt idx="16">669.79200000000003</cx:pt>
          <cx:pt idx="17">802.21100000000001</cx:pt>
          <cx:pt idx="18">507.66899999999998</cx:pt>
          <cx:pt idx="19">340.81299999999999</cx:pt>
          <cx:pt idx="20">390.58499999999998</cx:pt>
          <cx:pt idx="21">1562.9079999999999</cx:pt>
          <cx:pt idx="22">2695.585</cx:pt>
        </cx:lvl>
      </cx:numDim>
    </cx:data>
  </cx:chartData>
  <cx:chart>
    <cx:plotArea>
      <cx:plotAreaRegion>
        <cx:series layoutId="regionMap" uniqueId="{59961E90-79C3-4738-B964-9D04CA112FBF}">
          <cx:tx>
            <cx:txData>
              <cx:f>'Table 1a'!$D$6</cx:f>
              <cx:v>TOTAL TRIP EXPENDITURE ($M)</cx:v>
            </cx:txData>
          </cx:tx>
          <cx:dataId val="0"/>
          <cx:layoutPr>
            <cx:geography cultureLanguage="en-US" cultureRegion="US" attribution="Powered by Bing">
              <cx:geoCache provider="{E9337A44-BEBE-4D9F-B70C-5C5E7DAFC167}">
                <cx:binary>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</cx:binary>
              </cx:geoCache>
            </cx:geography>
          </cx:layoutPr>
        </cx:series>
      </cx:plotAreaRegion>
    </cx:plotArea>
    <cx:legend pos="r" align="min" overlay="0"/>
  </cx:chart>
</cx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0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3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4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5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6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7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8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9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0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1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.xml><?xml version="1.0" encoding="utf-8"?>
<cs:chartStyle xmlns:cs="http://schemas.microsoft.com/office/drawing/2012/chartStyle" xmlns:a="http://schemas.openxmlformats.org/drawingml/2006/main" id="253">
  <cs:axisTitle>
    <cs:lnRef idx="0"/>
    <cs:fillRef idx="0"/>
    <cs:effectRef idx="0"/>
    <cs:fontRef idx="minor">
      <a:schemeClr val="dk1">
        <a:lumMod val="75000"/>
        <a:lumOff val="25000"/>
      </a:schemeClr>
    </cs:fontRef>
    <cs:defRPr sz="900" b="1" kern="1200"/>
  </cs:axisTitle>
  <cs:categoryAxis>
    <cs:lnRef idx="0"/>
    <cs:fillRef idx="0"/>
    <cs:effectRef idx="0"/>
    <cs:fontRef idx="minor">
      <a:schemeClr val="dk1">
        <a:lumMod val="75000"/>
        <a:lumOff val="25000"/>
      </a:schemeClr>
    </cs:fontRef>
    <cs:spPr>
      <a:ln w="19050" cap="flat" cmpd="sng" algn="ctr">
        <a:solidFill>
          <a:schemeClr val="dk1">
            <a:lumMod val="75000"/>
            <a:lumOff val="25000"/>
          </a:schemeClr>
        </a:solidFill>
        <a:round/>
      </a:ln>
    </cs:spPr>
    <cs:defRPr sz="900" kern="1200" cap="all" baseline="0"/>
  </cs:categoryAxis>
  <cs:chartArea>
    <cs:lnRef idx="0"/>
    <cs:fillRef idx="0"/>
    <cs:effectRef idx="0"/>
    <cs:fontRef idx="minor">
      <a:schemeClr val="dk1"/>
    </cs:fontRef>
    <cs:spPr>
      <a:gradFill flip="none" rotWithShape="1">
        <a:gsLst>
          <a:gs pos="0">
            <a:schemeClr val="lt1"/>
          </a:gs>
          <a:gs pos="39000">
            <a:schemeClr val="lt1"/>
          </a:gs>
          <a:gs pos="100000">
            <a:schemeClr val="lt1">
              <a:lumMod val="75000"/>
            </a:schemeClr>
          </a:gs>
        </a:gsLst>
        <a:path path="circle">
          <a:fillToRect l="50000" t="-80000" r="50000" b="180000"/>
        </a:path>
        <a:tileRect/>
      </a:gradFill>
      <a:ln w="9525" cap="flat" cmpd="sng" algn="ctr">
        <a:solidFill>
          <a:schemeClr val="dk1">
            <a:lumMod val="25000"/>
            <a:lumOff val="7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lt1"/>
    </cs:fontRef>
    <cs:spPr>
      <a:pattFill prst="pct75">
        <a:fgClr>
          <a:schemeClr val="dk1">
            <a:lumMod val="75000"/>
            <a:lumOff val="25000"/>
          </a:schemeClr>
        </a:fgClr>
        <a:bgClr>
          <a:schemeClr val="dk1">
            <a:lumMod val="65000"/>
            <a:lumOff val="35000"/>
          </a:schemeClr>
        </a:bgClr>
      </a:pattFill>
      <a:effectLst>
        <a:outerShdw blurRad="50800" dist="38100" dir="2700000" algn="tl" rotWithShape="0">
          <a:prstClr val="black">
            <a:alpha val="40000"/>
          </a:prstClr>
        </a:outerShdw>
      </a:effectLst>
    </cs:spPr>
    <cs:defRPr sz="1000" b="1" i="0" u="none" strike="noStrike" kern="1200" baseline="0"/>
  </cs:dataLabel>
  <cs:dataLabelCallout>
    <cs:lnRef idx="0"/>
    <cs:fillRef idx="0"/>
    <cs:effectRef idx="0"/>
    <cs:fontRef idx="minor">
      <a:schemeClr val="lt1"/>
    </cs:fontRef>
    <cs:spPr>
      <a:pattFill prst="pct75">
        <a:fgClr>
          <a:schemeClr val="dk1">
            <a:lumMod val="75000"/>
            <a:lumOff val="25000"/>
          </a:schemeClr>
        </a:fgClr>
        <a:bgClr>
          <a:schemeClr val="dk1">
            <a:lumMod val="65000"/>
            <a:lumOff val="35000"/>
          </a:schemeClr>
        </a:bgClr>
      </a:pattFill>
      <a:effectLst>
        <a:outerShdw blurRad="50800" dist="38100" dir="2700000" algn="tl" rotWithShape="0">
          <a:prstClr val="black">
            <a:alpha val="40000"/>
          </a:prstClr>
        </a:outerShdw>
      </a:effectLst>
    </cs:spPr>
    <cs:defRPr sz="1000" b="1" i="0" u="none" strike="noStrike" kern="1200" baseline="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0">
      <cs:styleClr val="auto"/>
    </cs:fillRef>
    <cs:effectRef idx="0"/>
    <cs:fontRef idx="minor">
      <a:schemeClr val="dk1"/>
    </cs:fontRef>
    <cs:spPr>
      <a:solidFill>
        <a:schemeClr val="phClr"/>
      </a:solidFill>
      <a:effectLst>
        <a:outerShdw blurRad="254000" sx="102000" sy="102000" algn="ctr" rotWithShape="0">
          <a:prstClr val="black">
            <a:alpha val="20000"/>
          </a:prstClr>
        </a:outerShdw>
      </a:effectLst>
    </cs:spPr>
  </cs:dataPoint>
  <cs:dataPoint3D>
    <cs:lnRef idx="0"/>
    <cs:fillRef idx="0">
      <cs:styleClr val="auto"/>
    </cs:fillRef>
    <cs:effectRef idx="0"/>
    <cs:fontRef idx="minor">
      <a:schemeClr val="dk1"/>
    </cs:fontRef>
    <cs:spPr>
      <a:solidFill>
        <a:schemeClr val="phClr"/>
      </a:solidFill>
      <a:effectLst>
        <a:outerShdw blurRad="254000" sx="102000" sy="102000" algn="ctr" rotWithShape="0">
          <a:prstClr val="black">
            <a:alpha val="20000"/>
          </a:prstClr>
        </a:outerShdw>
      </a:effectLst>
    </cs:spPr>
  </cs:dataPoint3D>
  <cs:dataPointLine>
    <cs:lnRef idx="0">
      <cs:styleClr val="auto"/>
    </cs:lnRef>
    <cs:fillRef idx="0"/>
    <cs:effectRef idx="0"/>
    <cs:fontRef idx="minor">
      <a:schemeClr val="dk1"/>
    </cs:fontRef>
    <cs:spPr>
      <a:ln w="31750" cap="rnd">
        <a:solidFill>
          <a:schemeClr val="phClr">
            <a:alpha val="85000"/>
          </a:schemeClr>
        </a:solidFill>
        <a:round/>
      </a:ln>
    </cs:spPr>
  </cs:dataPointLine>
  <cs:dataPointMarker>
    <cs:lnRef idx="0"/>
    <cs:fillRef idx="0">
      <cs:styleClr val="auto"/>
    </cs:fillRef>
    <cs:effectRef idx="0"/>
    <cs:fontRef idx="minor">
      <a:schemeClr val="dk1"/>
    </cs:fontRef>
    <cs:spPr>
      <a:solidFill>
        <a:schemeClr val="phClr">
          <a:alpha val="85000"/>
        </a:schemeClr>
      </a:solidFill>
    </cs:spPr>
  </cs:dataPointMarker>
  <cs:dataPointMarkerLayout symbol="circle" size="6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dk1">
        <a:lumMod val="75000"/>
        <a:lumOff val="25000"/>
      </a:schemeClr>
    </cs:fontRef>
    <cs:spPr>
      <a:ln w="9525">
        <a:solidFill>
          <a:schemeClr val="dk1">
            <a:lumMod val="35000"/>
            <a:lumOff val="65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50000"/>
          <a:lumOff val="50000"/>
        </a:schemeClr>
      </a:solidFill>
      <a:ln w="9525">
        <a:solidFill>
          <a:schemeClr val="dk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dk1"/>
    </cs:fontRef>
    <cs:spPr>
      <a:ln w="9525">
        <a:solidFill>
          <a:schemeClr val="dk1">
            <a:lumMod val="35000"/>
            <a:lumOff val="65000"/>
          </a:schemeClr>
        </a:solidFill>
        <a:prstDash val="dash"/>
      </a:ln>
    </cs:spPr>
  </cs:dropLine>
  <cs:errorBar>
    <cs:lnRef idx="0"/>
    <cs:fillRef idx="0"/>
    <cs:effectRef idx="0"/>
    <cs:fontRef idx="minor">
      <a:schemeClr val="dk1"/>
    </cs:fontRef>
    <cs:spPr>
      <a:ln w="9525">
        <a:solidFill>
          <a:schemeClr val="dk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dk1"/>
    </cs:fontRef>
  </cs:floor>
  <cs:gridlineMajor>
    <cs:lnRef idx="0"/>
    <cs:fillRef idx="0"/>
    <cs:effectRef idx="0"/>
    <cs:fontRef idx="minor">
      <a:schemeClr val="dk1"/>
    </cs:fontRef>
    <cs:spPr>
      <a:ln w="9525" cap="flat" cmpd="sng" algn="ctr">
        <a:gradFill>
          <a:gsLst>
            <a:gs pos="100000">
              <a:schemeClr val="dk1">
                <a:lumMod val="95000"/>
                <a:lumOff val="5000"/>
                <a:alpha val="42000"/>
              </a:schemeClr>
            </a:gs>
            <a:gs pos="0">
              <a:schemeClr val="lt1">
                <a:lumMod val="75000"/>
                <a:alpha val="36000"/>
              </a:schemeClr>
            </a:gs>
          </a:gsLst>
          <a:lin ang="5400000" scaled="0"/>
        </a:gradFill>
        <a:round/>
      </a:ln>
    </cs:spPr>
  </cs:gridlineMajor>
  <cs:gridlineMinor>
    <cs:lnRef idx="0"/>
    <cs:fillRef idx="0"/>
    <cs:effectRef idx="0"/>
    <cs:fontRef idx="minor">
      <a:schemeClr val="dk1"/>
    </cs:fontRef>
    <cs:spPr>
      <a:ln>
        <a:gradFill>
          <a:gsLst>
            <a:gs pos="100000">
              <a:schemeClr val="dk1">
                <a:lumMod val="95000"/>
                <a:lumOff val="5000"/>
                <a:alpha val="42000"/>
              </a:schemeClr>
            </a:gs>
            <a:gs pos="0">
              <a:schemeClr val="lt1">
                <a:lumMod val="75000"/>
                <a:alpha val="36000"/>
              </a:schemeClr>
            </a:gs>
          </a:gsLst>
          <a:lin ang="5400000" scaled="0"/>
        </a:gradFill>
      </a:ln>
    </cs:spPr>
  </cs:gridlineMinor>
  <cs:hiLoLine>
    <cs:lnRef idx="0"/>
    <cs:fillRef idx="0"/>
    <cs:effectRef idx="0"/>
    <cs:fontRef idx="minor">
      <a:schemeClr val="dk1"/>
    </cs:fontRef>
    <cs:spPr>
      <a:ln w="9525">
        <a:solidFill>
          <a:schemeClr val="dk1">
            <a:lumMod val="35000"/>
            <a:lumOff val="65000"/>
          </a:schemeClr>
        </a:solidFill>
        <a:prstDash val="dash"/>
      </a:ln>
    </cs:spPr>
  </cs:hiLoLine>
  <cs:leaderLine>
    <cs:lnRef idx="0"/>
    <cs:fillRef idx="0"/>
    <cs:effectRef idx="0"/>
    <cs:fontRef idx="minor">
      <a:schemeClr val="dk1"/>
    </cs:fontRef>
    <cs:spPr>
      <a:ln w="9525">
        <a:solidFill>
          <a:schemeClr val="dk1">
            <a:lumMod val="50000"/>
            <a:lumOff val="50000"/>
          </a:schemeClr>
        </a:solidFill>
      </a:ln>
    </cs:spPr>
  </cs:leaderLine>
  <cs:legend>
    <cs:lnRef idx="0"/>
    <cs:fillRef idx="0"/>
    <cs:effectRef idx="0"/>
    <cs:fontRef idx="minor">
      <a:schemeClr val="dk1">
        <a:lumMod val="75000"/>
        <a:lumOff val="25000"/>
      </a:schemeClr>
    </cs:fontRef>
    <cs:spPr>
      <a:solidFill>
        <a:schemeClr val="lt1">
          <a:lumMod val="95000"/>
          <a:alpha val="39000"/>
        </a:schemeClr>
      </a:solidFill>
    </cs:spPr>
    <cs:defRPr sz="900" kern="1200"/>
  </cs:legend>
  <cs:plotArea>
    <cs:lnRef idx="0"/>
    <cs:fillRef idx="0"/>
    <cs:effectRef idx="0"/>
    <cs:fontRef idx="minor">
      <a:schemeClr val="dk1"/>
    </cs:fontRef>
  </cs:plotArea>
  <cs:plotArea3D>
    <cs:lnRef idx="0"/>
    <cs:fillRef idx="0"/>
    <cs:effectRef idx="0"/>
    <cs:fontRef idx="minor">
      <a:schemeClr val="dk1"/>
    </cs:fontRef>
  </cs:plotArea3D>
  <cs:seriesAxis>
    <cs:lnRef idx="0"/>
    <cs:fillRef idx="0"/>
    <cs:effectRef idx="0"/>
    <cs:fontRef idx="minor">
      <a:schemeClr val="dk1">
        <a:lumMod val="75000"/>
        <a:lumOff val="25000"/>
      </a:schemeClr>
    </cs:fontRef>
    <cs:spPr>
      <a:ln w="31750" cap="flat" cmpd="sng" algn="ctr">
        <a:solidFill>
          <a:schemeClr val="dk1">
            <a:lumMod val="75000"/>
            <a:lumOff val="25000"/>
          </a:schemeClr>
        </a:solidFill>
        <a:round/>
      </a:ln>
    </cs:spPr>
    <cs:defRPr sz="900" kern="1200"/>
  </cs:seriesAxis>
  <cs:seriesLine>
    <cs:lnRef idx="0"/>
    <cs:fillRef idx="0"/>
    <cs:effectRef idx="0"/>
    <cs:fontRef idx="minor">
      <a:schemeClr val="dk1"/>
    </cs:fontRef>
    <cs:spPr>
      <a:ln w="9525">
        <a:solidFill>
          <a:schemeClr val="dk1">
            <a:lumMod val="50000"/>
            <a:lumOff val="50000"/>
          </a:schemeClr>
        </a:solidFill>
        <a:round/>
      </a:ln>
    </cs:spPr>
  </cs:seriesLine>
  <cs:title>
    <cs:lnRef idx="0"/>
    <cs:fillRef idx="0"/>
    <cs:effectRef idx="0"/>
    <cs:fontRef idx="minor">
      <a:schemeClr val="dk1">
        <a:lumMod val="75000"/>
        <a:lumOff val="25000"/>
      </a:schemeClr>
    </cs:fontRef>
    <cs:defRPr sz="1800" b="1" kern="1200" baseline="0"/>
  </cs:title>
  <cs:trendline>
    <cs:lnRef idx="0">
      <cs:styleClr val="auto"/>
    </cs:lnRef>
    <cs:fillRef idx="0"/>
    <cs:effectRef idx="0"/>
    <cs:fontRef idx="minor">
      <a:schemeClr val="dk1"/>
    </cs:fontRef>
    <cs:spPr>
      <a:ln w="19050" cap="rnd">
        <a:solidFill>
          <a:schemeClr val="phClr"/>
        </a:solidFill>
      </a:ln>
    </cs:spPr>
  </cs:trendline>
  <cs:trendlineLabel>
    <cs:lnRef idx="0"/>
    <cs:fillRef idx="0"/>
    <cs:effectRef idx="0"/>
    <cs:fontRef idx="minor">
      <a:schemeClr val="dk1">
        <a:lumMod val="75000"/>
        <a:lumOff val="2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dk1">
            <a:lumMod val="65000"/>
            <a:lumOff val="35000"/>
          </a:schemeClr>
        </a:solidFill>
      </a:ln>
    </cs:spPr>
  </cs:upBar>
  <cs:valueAxis>
    <cs:lnRef idx="0"/>
    <cs:fillRef idx="0"/>
    <cs:effectRef idx="0"/>
    <cs:fontRef idx="minor">
      <a:schemeClr val="dk1">
        <a:lumMod val="75000"/>
        <a:lumOff val="25000"/>
      </a:schemeClr>
    </cs:fontRef>
    <cs:spPr>
      <a:ln>
        <a:noFill/>
      </a:ln>
    </cs:spPr>
    <cs:defRPr sz="900" kern="1200"/>
  </cs:valueAxis>
  <cs:wall>
    <cs:lnRef idx="0"/>
    <cs:fillRef idx="0"/>
    <cs:effectRef idx="0"/>
    <cs:fontRef idx="minor">
      <a:schemeClr val="dk1"/>
    </cs:fontRef>
  </cs:wall>
</cs:chartStyle>
</file>

<file path=word/charts/style3.xml><?xml version="1.0" encoding="utf-8"?>
<cs:chartStyle xmlns:cs="http://schemas.microsoft.com/office/drawing/2012/chartStyle" xmlns:a="http://schemas.openxmlformats.org/drawingml/2006/main" id="419">
  <cs:axisTitle>
    <cs:lnRef idx="0"/>
    <cs:fillRef idx="0"/>
    <cs:effectRef idx="0"/>
    <cs:fontRef idx="minor">
      <a:schemeClr val="tx1">
        <a:lumMod val="65000"/>
        <a:lumOff val="35000"/>
      </a:schemeClr>
    </cs:fontRef>
    <cs:defRPr sz="9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/>
  </cs:chartArea>
  <cs:dataLabel>
    <cs:lnRef idx="0"/>
    <cs:fillRef idx="0"/>
    <cs:effectRef idx="0"/>
    <cs:fontRef idx="minor">
      <a:schemeClr val="tx1">
        <a:lumMod val="65000"/>
        <a:lumOff val="35000"/>
      </a:schemeClr>
    </cs:fontRef>
    <cs:defRPr sz="9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0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0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0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/>
    <cs:fillRef idx="0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lt1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ln w="9525">
        <a:solidFill>
          <a:schemeClr val="tx1">
            <a:lumMod val="15000"/>
            <a:lumOff val="85000"/>
          </a:schemeClr>
        </a:solidFill>
      </a:ln>
    </cs:spPr>
    <cs:defRPr sz="9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/>
  </cs:seriesAxis>
  <cs:seriesLine>
    <cs:lnRef idx="0"/>
    <cs:fillRef idx="0"/>
    <cs:effectRef idx="0"/>
    <cs:fontRef idx="minor">
      <a:schemeClr val="tx1"/>
    </cs:fontRef>
    <cs:spPr>
      <a:ln w="9525" cap="flat">
        <a:solidFill>
          <a:srgbClr val="D9D9D9"/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ash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/>
  </cs:valueAxis>
  <cs:wall>
    <cs:lnRef idx="0"/>
    <cs:fillRef idx="0"/>
    <cs:effectRef idx="0"/>
    <cs:fontRef idx="minor">
      <a:schemeClr val="tx1"/>
    </cs:fontRef>
  </cs:wall>
</cs:chartStyle>
</file>

<file path=word/charts/style4.xml><?xml version="1.0" encoding="utf-8"?>
<cs:chartStyle xmlns:cs="http://schemas.microsoft.com/office/drawing/2012/chartStyle" xmlns:a="http://schemas.openxmlformats.org/drawingml/2006/main" id="419">
  <cs:axisTitle>
    <cs:lnRef idx="0"/>
    <cs:fillRef idx="0"/>
    <cs:effectRef idx="0"/>
    <cs:fontRef idx="minor">
      <a:schemeClr val="tx1">
        <a:lumMod val="65000"/>
        <a:lumOff val="35000"/>
      </a:schemeClr>
    </cs:fontRef>
    <cs:defRPr sz="9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/>
  </cs:chartArea>
  <cs:dataLabel>
    <cs:lnRef idx="0"/>
    <cs:fillRef idx="0"/>
    <cs:effectRef idx="0"/>
    <cs:fontRef idx="minor">
      <a:schemeClr val="tx1">
        <a:lumMod val="65000"/>
        <a:lumOff val="35000"/>
      </a:schemeClr>
    </cs:fontRef>
    <cs:defRPr sz="9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0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0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0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/>
    <cs:fillRef idx="0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lt1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ln w="9525">
        <a:solidFill>
          <a:schemeClr val="tx1">
            <a:lumMod val="15000"/>
            <a:lumOff val="85000"/>
          </a:schemeClr>
        </a:solidFill>
      </a:ln>
    </cs:spPr>
    <cs:defRPr sz="9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/>
  </cs:seriesAxis>
  <cs:seriesLine>
    <cs:lnRef idx="0"/>
    <cs:fillRef idx="0"/>
    <cs:effectRef idx="0"/>
    <cs:fontRef idx="minor">
      <a:schemeClr val="tx1"/>
    </cs:fontRef>
    <cs:spPr>
      <a:ln w="9525" cap="flat">
        <a:solidFill>
          <a:srgbClr val="D9D9D9"/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ash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/>
  </cs:valueAxis>
  <cs:wall>
    <cs:lnRef idx="0"/>
    <cs:fillRef idx="0"/>
    <cs:effectRef idx="0"/>
    <cs:fontRef idx="minor">
      <a:schemeClr val="tx1"/>
    </cs:fontRef>
  </cs:wall>
</cs:chartStyle>
</file>

<file path=word/charts/style5.xml><?xml version="1.0" encoding="utf-8"?>
<cs:chartStyle xmlns:cs="http://schemas.microsoft.com/office/drawing/2012/chartStyle" xmlns:a="http://schemas.openxmlformats.org/drawingml/2006/main" id="494">
  <cs:axisTitle>
    <cs:lnRef idx="0"/>
    <cs:fillRef idx="0"/>
    <cs:effectRef idx="0"/>
    <cs:fontRef idx="minor">
      <a:schemeClr val="tx1">
        <a:lumMod val="65000"/>
        <a:lumOff val="35000"/>
      </a:schemeClr>
    </cs:fontRef>
    <cs:defRPr sz="9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/>
  </cs:chartArea>
  <cs:dataLabel>
    <cs:lnRef idx="0"/>
    <cs:fillRef idx="0"/>
    <cs:effectRef idx="0"/>
    <cs:fontRef idx="minor">
      <a:schemeClr val="tx1">
        <a:lumMod val="65000"/>
        <a:lumOff val="35000"/>
      </a:schemeClr>
    </cs:fontRef>
    <cs:defRPr sz="85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0">
      <cs:styleClr val="auto"/>
    </cs:fillRef>
    <cs:effectRef idx="0"/>
    <cs:fontRef idx="minor">
      <a:schemeClr val="tx1"/>
    </cs:fontRef>
    <cs:spPr>
      <a:solidFill>
        <a:schemeClr val="phClr"/>
      </a:solidFill>
      <a:ln w="3175">
        <a:solidFill>
          <a:schemeClr val="bg1"/>
        </a:solidFill>
      </a:ln>
    </cs:spPr>
  </cs:dataPoint>
  <cs:dataPoint3D>
    <cs:lnRef idx="0"/>
    <cs:fillRef idx="0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0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/>
    <cs:fillRef idx="0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lt1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ln w="9525">
        <a:solidFill>
          <a:schemeClr val="tx1">
            <a:lumMod val="15000"/>
            <a:lumOff val="85000"/>
          </a:schemeClr>
        </a:solidFill>
      </a:ln>
    </cs:spPr>
    <cs:defRPr sz="9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/>
  </cs:seriesAxis>
  <cs:seriesLine>
    <cs:lnRef idx="0"/>
    <cs:fillRef idx="0"/>
    <cs:effectRef idx="0"/>
    <cs:fontRef idx="minor">
      <a:schemeClr val="tx1"/>
    </cs:fontRef>
    <cs:spPr>
      <a:ln w="9525" cap="flat">
        <a:solidFill>
          <a:srgbClr val="D9D9D9"/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ash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/>
  </cs:valueAxis>
  <cs:wall>
    <cs:lnRef idx="0"/>
    <cs:fillRef idx="0"/>
    <cs:effectRef idx="0"/>
    <cs:fontRef idx="minor">
      <a:schemeClr val="tx1"/>
    </cs:fontRef>
  </cs:wall>
</cs:chartStyle>
</file>

<file path=word/charts/style6.xml><?xml version="1.0" encoding="utf-8"?>
<cs:chartStyle xmlns:cs="http://schemas.microsoft.com/office/drawing/2012/chartStyle" xmlns:a="http://schemas.openxmlformats.org/drawingml/2006/main" id="494">
  <cs:axisTitle>
    <cs:lnRef idx="0"/>
    <cs:fillRef idx="0"/>
    <cs:effectRef idx="0"/>
    <cs:fontRef idx="minor">
      <a:schemeClr val="tx1">
        <a:lumMod val="65000"/>
        <a:lumOff val="35000"/>
      </a:schemeClr>
    </cs:fontRef>
    <cs:defRPr sz="9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/>
  </cs:chartArea>
  <cs:dataLabel>
    <cs:lnRef idx="0"/>
    <cs:fillRef idx="0"/>
    <cs:effectRef idx="0"/>
    <cs:fontRef idx="minor">
      <a:schemeClr val="tx1">
        <a:lumMod val="65000"/>
        <a:lumOff val="35000"/>
      </a:schemeClr>
    </cs:fontRef>
    <cs:defRPr sz="85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0">
      <cs:styleClr val="auto"/>
    </cs:fillRef>
    <cs:effectRef idx="0"/>
    <cs:fontRef idx="minor">
      <a:schemeClr val="tx1"/>
    </cs:fontRef>
    <cs:spPr>
      <a:solidFill>
        <a:schemeClr val="phClr"/>
      </a:solidFill>
      <a:ln w="3175">
        <a:solidFill>
          <a:schemeClr val="bg1"/>
        </a:solidFill>
      </a:ln>
    </cs:spPr>
  </cs:dataPoint>
  <cs:dataPoint3D>
    <cs:lnRef idx="0"/>
    <cs:fillRef idx="0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0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/>
    <cs:fillRef idx="0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lt1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ln w="9525">
        <a:solidFill>
          <a:schemeClr val="tx1">
            <a:lumMod val="15000"/>
            <a:lumOff val="85000"/>
          </a:schemeClr>
        </a:solidFill>
      </a:ln>
    </cs:spPr>
    <cs:defRPr sz="9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/>
  </cs:seriesAxis>
  <cs:seriesLine>
    <cs:lnRef idx="0"/>
    <cs:fillRef idx="0"/>
    <cs:effectRef idx="0"/>
    <cs:fontRef idx="minor">
      <a:schemeClr val="tx1"/>
    </cs:fontRef>
    <cs:spPr>
      <a:ln w="9525" cap="flat">
        <a:solidFill>
          <a:srgbClr val="D9D9D9"/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ash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/>
  </cs:valueAxis>
  <cs:wall>
    <cs:lnRef idx="0"/>
    <cs:fillRef idx="0"/>
    <cs:effectRef idx="0"/>
    <cs:fontRef idx="minor">
      <a:schemeClr val="tx1"/>
    </cs:fontRef>
  </cs:wall>
</cs:chartStyle>
</file>

<file path=word/charts/style7.xml><?xml version="1.0" encoding="utf-8"?>
<cs:chartStyle xmlns:cs="http://schemas.microsoft.com/office/drawing/2012/chartStyle" xmlns:a="http://schemas.openxmlformats.org/drawingml/2006/main" id="494">
  <cs:axisTitle>
    <cs:lnRef idx="0"/>
    <cs:fillRef idx="0"/>
    <cs:effectRef idx="0"/>
    <cs:fontRef idx="minor">
      <a:schemeClr val="tx1">
        <a:lumMod val="65000"/>
        <a:lumOff val="35000"/>
      </a:schemeClr>
    </cs:fontRef>
    <cs:defRPr sz="9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/>
  </cs:chartArea>
  <cs:dataLabel>
    <cs:lnRef idx="0"/>
    <cs:fillRef idx="0"/>
    <cs:effectRef idx="0"/>
    <cs:fontRef idx="minor">
      <a:schemeClr val="tx1">
        <a:lumMod val="65000"/>
        <a:lumOff val="35000"/>
      </a:schemeClr>
    </cs:fontRef>
    <cs:defRPr sz="85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0">
      <cs:styleClr val="auto"/>
    </cs:fillRef>
    <cs:effectRef idx="0"/>
    <cs:fontRef idx="minor">
      <a:schemeClr val="tx1"/>
    </cs:fontRef>
    <cs:spPr>
      <a:solidFill>
        <a:schemeClr val="phClr"/>
      </a:solidFill>
      <a:ln w="3175">
        <a:solidFill>
          <a:schemeClr val="bg1"/>
        </a:solidFill>
      </a:ln>
    </cs:spPr>
  </cs:dataPoint>
  <cs:dataPoint3D>
    <cs:lnRef idx="0"/>
    <cs:fillRef idx="0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0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/>
    <cs:fillRef idx="0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lt1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ln w="9525">
        <a:solidFill>
          <a:schemeClr val="tx1">
            <a:lumMod val="15000"/>
            <a:lumOff val="85000"/>
          </a:schemeClr>
        </a:solidFill>
      </a:ln>
    </cs:spPr>
    <cs:defRPr sz="9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/>
  </cs:seriesAxis>
  <cs:seriesLine>
    <cs:lnRef idx="0"/>
    <cs:fillRef idx="0"/>
    <cs:effectRef idx="0"/>
    <cs:fontRef idx="minor">
      <a:schemeClr val="tx1"/>
    </cs:fontRef>
    <cs:spPr>
      <a:ln w="9525" cap="flat">
        <a:solidFill>
          <a:srgbClr val="D9D9D9"/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ash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/>
  </cs:valueAxis>
  <cs:wall>
    <cs:lnRef idx="0"/>
    <cs:fillRef idx="0"/>
    <cs:effectRef idx="0"/>
    <cs:fontRef idx="minor">
      <a:schemeClr val="tx1"/>
    </cs:fontRef>
  </cs:wall>
</cs:chartStyle>
</file>

<file path=word/charts/style8.xml><?xml version="1.0" encoding="utf-8"?>
<cs:chartStyle xmlns:cs="http://schemas.microsoft.com/office/drawing/2012/chartStyle" xmlns:a="http://schemas.openxmlformats.org/drawingml/2006/main" id="494">
  <cs:axisTitle>
    <cs:lnRef idx="0"/>
    <cs:fillRef idx="0"/>
    <cs:effectRef idx="0"/>
    <cs:fontRef idx="minor">
      <a:schemeClr val="tx1">
        <a:lumMod val="65000"/>
        <a:lumOff val="35000"/>
      </a:schemeClr>
    </cs:fontRef>
    <cs:defRPr sz="9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/>
  </cs:chartArea>
  <cs:dataLabel>
    <cs:lnRef idx="0"/>
    <cs:fillRef idx="0"/>
    <cs:effectRef idx="0"/>
    <cs:fontRef idx="minor">
      <a:schemeClr val="tx1">
        <a:lumMod val="65000"/>
        <a:lumOff val="35000"/>
      </a:schemeClr>
    </cs:fontRef>
    <cs:defRPr sz="85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0">
      <cs:styleClr val="auto"/>
    </cs:fillRef>
    <cs:effectRef idx="0"/>
    <cs:fontRef idx="minor">
      <a:schemeClr val="tx1"/>
    </cs:fontRef>
    <cs:spPr>
      <a:solidFill>
        <a:schemeClr val="phClr"/>
      </a:solidFill>
      <a:ln w="3175">
        <a:solidFill>
          <a:schemeClr val="bg1"/>
        </a:solidFill>
      </a:ln>
    </cs:spPr>
  </cs:dataPoint>
  <cs:dataPoint3D>
    <cs:lnRef idx="0"/>
    <cs:fillRef idx="0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0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/>
    <cs:fillRef idx="0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lt1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ln w="9525">
        <a:solidFill>
          <a:schemeClr val="tx1">
            <a:lumMod val="15000"/>
            <a:lumOff val="85000"/>
          </a:schemeClr>
        </a:solidFill>
      </a:ln>
    </cs:spPr>
    <cs:defRPr sz="9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/>
  </cs:seriesAxis>
  <cs:seriesLine>
    <cs:lnRef idx="0"/>
    <cs:fillRef idx="0"/>
    <cs:effectRef idx="0"/>
    <cs:fontRef idx="minor">
      <a:schemeClr val="tx1"/>
    </cs:fontRef>
    <cs:spPr>
      <a:ln w="9525" cap="flat">
        <a:solidFill>
          <a:srgbClr val="D9D9D9"/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ash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/>
  </cs:valueAxis>
  <cs:wall>
    <cs:lnRef idx="0"/>
    <cs:fillRef idx="0"/>
    <cs:effectRef idx="0"/>
    <cs:fontRef idx="minor">
      <a:schemeClr val="tx1"/>
    </cs:fontRef>
  </cs:wall>
</cs:chartStyle>
</file>

<file path=word/charts/style9.xml><?xml version="1.0" encoding="utf-8"?>
<cs:chartStyle xmlns:cs="http://schemas.microsoft.com/office/drawing/2012/chartStyle" xmlns:a="http://schemas.openxmlformats.org/drawingml/2006/main" id="253">
  <cs:axisTitle>
    <cs:lnRef idx="0"/>
    <cs:fillRef idx="0"/>
    <cs:effectRef idx="0"/>
    <cs:fontRef idx="minor">
      <a:schemeClr val="dk1">
        <a:lumMod val="75000"/>
        <a:lumOff val="25000"/>
      </a:schemeClr>
    </cs:fontRef>
    <cs:defRPr sz="900" b="1" kern="1200"/>
  </cs:axisTitle>
  <cs:categoryAxis>
    <cs:lnRef idx="0"/>
    <cs:fillRef idx="0"/>
    <cs:effectRef idx="0"/>
    <cs:fontRef idx="minor">
      <a:schemeClr val="dk1">
        <a:lumMod val="75000"/>
        <a:lumOff val="25000"/>
      </a:schemeClr>
    </cs:fontRef>
    <cs:spPr>
      <a:ln w="19050" cap="flat" cmpd="sng" algn="ctr">
        <a:solidFill>
          <a:schemeClr val="dk1">
            <a:lumMod val="75000"/>
            <a:lumOff val="25000"/>
          </a:schemeClr>
        </a:solidFill>
        <a:round/>
      </a:ln>
    </cs:spPr>
    <cs:defRPr sz="900" kern="1200" cap="all" baseline="0"/>
  </cs:categoryAxis>
  <cs:chartArea>
    <cs:lnRef idx="0"/>
    <cs:fillRef idx="0"/>
    <cs:effectRef idx="0"/>
    <cs:fontRef idx="minor">
      <a:schemeClr val="dk1"/>
    </cs:fontRef>
    <cs:spPr>
      <a:gradFill flip="none" rotWithShape="1">
        <a:gsLst>
          <a:gs pos="0">
            <a:schemeClr val="lt1"/>
          </a:gs>
          <a:gs pos="39000">
            <a:schemeClr val="lt1"/>
          </a:gs>
          <a:gs pos="100000">
            <a:schemeClr val="lt1">
              <a:lumMod val="75000"/>
            </a:schemeClr>
          </a:gs>
        </a:gsLst>
        <a:path path="circle">
          <a:fillToRect l="50000" t="-80000" r="50000" b="180000"/>
        </a:path>
        <a:tileRect/>
      </a:gradFill>
      <a:ln w="9525" cap="flat" cmpd="sng" algn="ctr">
        <a:solidFill>
          <a:schemeClr val="dk1">
            <a:lumMod val="25000"/>
            <a:lumOff val="7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lt1"/>
    </cs:fontRef>
    <cs:spPr>
      <a:pattFill prst="pct75">
        <a:fgClr>
          <a:schemeClr val="dk1">
            <a:lumMod val="75000"/>
            <a:lumOff val="25000"/>
          </a:schemeClr>
        </a:fgClr>
        <a:bgClr>
          <a:schemeClr val="dk1">
            <a:lumMod val="65000"/>
            <a:lumOff val="35000"/>
          </a:schemeClr>
        </a:bgClr>
      </a:pattFill>
      <a:effectLst>
        <a:outerShdw blurRad="50800" dist="38100" dir="2700000" algn="tl" rotWithShape="0">
          <a:prstClr val="black">
            <a:alpha val="40000"/>
          </a:prstClr>
        </a:outerShdw>
      </a:effectLst>
    </cs:spPr>
    <cs:defRPr sz="1000" b="1" i="0" u="none" strike="noStrike" kern="1200" baseline="0"/>
  </cs:dataLabel>
  <cs:dataLabelCallout>
    <cs:lnRef idx="0"/>
    <cs:fillRef idx="0"/>
    <cs:effectRef idx="0"/>
    <cs:fontRef idx="minor">
      <a:schemeClr val="lt1"/>
    </cs:fontRef>
    <cs:spPr>
      <a:pattFill prst="pct75">
        <a:fgClr>
          <a:schemeClr val="dk1">
            <a:lumMod val="75000"/>
            <a:lumOff val="25000"/>
          </a:schemeClr>
        </a:fgClr>
        <a:bgClr>
          <a:schemeClr val="dk1">
            <a:lumMod val="65000"/>
            <a:lumOff val="35000"/>
          </a:schemeClr>
        </a:bgClr>
      </a:pattFill>
      <a:effectLst>
        <a:outerShdw blurRad="50800" dist="38100" dir="2700000" algn="tl" rotWithShape="0">
          <a:prstClr val="black">
            <a:alpha val="40000"/>
          </a:prstClr>
        </a:outerShdw>
      </a:effectLst>
    </cs:spPr>
    <cs:defRPr sz="1000" b="1" i="0" u="none" strike="noStrike" kern="1200" baseline="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0">
      <cs:styleClr val="auto"/>
    </cs:fillRef>
    <cs:effectRef idx="0"/>
    <cs:fontRef idx="minor">
      <a:schemeClr val="dk1"/>
    </cs:fontRef>
    <cs:spPr>
      <a:solidFill>
        <a:schemeClr val="phClr"/>
      </a:solidFill>
      <a:effectLst>
        <a:outerShdw blurRad="254000" sx="102000" sy="102000" algn="ctr" rotWithShape="0">
          <a:prstClr val="black">
            <a:alpha val="20000"/>
          </a:prstClr>
        </a:outerShdw>
      </a:effectLst>
    </cs:spPr>
  </cs:dataPoint>
  <cs:dataPoint3D>
    <cs:lnRef idx="0"/>
    <cs:fillRef idx="0">
      <cs:styleClr val="auto"/>
    </cs:fillRef>
    <cs:effectRef idx="0"/>
    <cs:fontRef idx="minor">
      <a:schemeClr val="dk1"/>
    </cs:fontRef>
    <cs:spPr>
      <a:solidFill>
        <a:schemeClr val="phClr"/>
      </a:solidFill>
      <a:effectLst>
        <a:outerShdw blurRad="254000" sx="102000" sy="102000" algn="ctr" rotWithShape="0">
          <a:prstClr val="black">
            <a:alpha val="20000"/>
          </a:prstClr>
        </a:outerShdw>
      </a:effectLst>
    </cs:spPr>
  </cs:dataPoint3D>
  <cs:dataPointLine>
    <cs:lnRef idx="0">
      <cs:styleClr val="auto"/>
    </cs:lnRef>
    <cs:fillRef idx="0"/>
    <cs:effectRef idx="0"/>
    <cs:fontRef idx="minor">
      <a:schemeClr val="dk1"/>
    </cs:fontRef>
    <cs:spPr>
      <a:ln w="31750" cap="rnd">
        <a:solidFill>
          <a:schemeClr val="phClr">
            <a:alpha val="85000"/>
          </a:schemeClr>
        </a:solidFill>
        <a:round/>
      </a:ln>
    </cs:spPr>
  </cs:dataPointLine>
  <cs:dataPointMarker>
    <cs:lnRef idx="0"/>
    <cs:fillRef idx="0">
      <cs:styleClr val="auto"/>
    </cs:fillRef>
    <cs:effectRef idx="0"/>
    <cs:fontRef idx="minor">
      <a:schemeClr val="dk1"/>
    </cs:fontRef>
    <cs:spPr>
      <a:solidFill>
        <a:schemeClr val="phClr">
          <a:alpha val="85000"/>
        </a:schemeClr>
      </a:solidFill>
    </cs:spPr>
  </cs:dataPointMarker>
  <cs:dataPointMarkerLayout symbol="circle" size="6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dk1">
        <a:lumMod val="75000"/>
        <a:lumOff val="25000"/>
      </a:schemeClr>
    </cs:fontRef>
    <cs:spPr>
      <a:ln w="9525">
        <a:solidFill>
          <a:schemeClr val="dk1">
            <a:lumMod val="35000"/>
            <a:lumOff val="65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50000"/>
          <a:lumOff val="50000"/>
        </a:schemeClr>
      </a:solidFill>
      <a:ln w="9525">
        <a:solidFill>
          <a:schemeClr val="dk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dk1"/>
    </cs:fontRef>
    <cs:spPr>
      <a:ln w="9525">
        <a:solidFill>
          <a:schemeClr val="dk1">
            <a:lumMod val="35000"/>
            <a:lumOff val="65000"/>
          </a:schemeClr>
        </a:solidFill>
        <a:prstDash val="dash"/>
      </a:ln>
    </cs:spPr>
  </cs:dropLine>
  <cs:errorBar>
    <cs:lnRef idx="0"/>
    <cs:fillRef idx="0"/>
    <cs:effectRef idx="0"/>
    <cs:fontRef idx="minor">
      <a:schemeClr val="dk1"/>
    </cs:fontRef>
    <cs:spPr>
      <a:ln w="9525">
        <a:solidFill>
          <a:schemeClr val="dk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dk1"/>
    </cs:fontRef>
  </cs:floor>
  <cs:gridlineMajor>
    <cs:lnRef idx="0"/>
    <cs:fillRef idx="0"/>
    <cs:effectRef idx="0"/>
    <cs:fontRef idx="minor">
      <a:schemeClr val="dk1"/>
    </cs:fontRef>
    <cs:spPr>
      <a:ln w="9525" cap="flat" cmpd="sng" algn="ctr">
        <a:gradFill>
          <a:gsLst>
            <a:gs pos="100000">
              <a:schemeClr val="dk1">
                <a:lumMod val="95000"/>
                <a:lumOff val="5000"/>
                <a:alpha val="42000"/>
              </a:schemeClr>
            </a:gs>
            <a:gs pos="0">
              <a:schemeClr val="lt1">
                <a:lumMod val="75000"/>
                <a:alpha val="36000"/>
              </a:schemeClr>
            </a:gs>
          </a:gsLst>
          <a:lin ang="5400000" scaled="0"/>
        </a:gradFill>
        <a:round/>
      </a:ln>
    </cs:spPr>
  </cs:gridlineMajor>
  <cs:gridlineMinor>
    <cs:lnRef idx="0"/>
    <cs:fillRef idx="0"/>
    <cs:effectRef idx="0"/>
    <cs:fontRef idx="minor">
      <a:schemeClr val="dk1"/>
    </cs:fontRef>
    <cs:spPr>
      <a:ln>
        <a:gradFill>
          <a:gsLst>
            <a:gs pos="100000">
              <a:schemeClr val="dk1">
                <a:lumMod val="95000"/>
                <a:lumOff val="5000"/>
                <a:alpha val="42000"/>
              </a:schemeClr>
            </a:gs>
            <a:gs pos="0">
              <a:schemeClr val="lt1">
                <a:lumMod val="75000"/>
                <a:alpha val="36000"/>
              </a:schemeClr>
            </a:gs>
          </a:gsLst>
          <a:lin ang="5400000" scaled="0"/>
        </a:gradFill>
      </a:ln>
    </cs:spPr>
  </cs:gridlineMinor>
  <cs:hiLoLine>
    <cs:lnRef idx="0"/>
    <cs:fillRef idx="0"/>
    <cs:effectRef idx="0"/>
    <cs:fontRef idx="minor">
      <a:schemeClr val="dk1"/>
    </cs:fontRef>
    <cs:spPr>
      <a:ln w="9525">
        <a:solidFill>
          <a:schemeClr val="dk1">
            <a:lumMod val="35000"/>
            <a:lumOff val="65000"/>
          </a:schemeClr>
        </a:solidFill>
        <a:prstDash val="dash"/>
      </a:ln>
    </cs:spPr>
  </cs:hiLoLine>
  <cs:leaderLine>
    <cs:lnRef idx="0"/>
    <cs:fillRef idx="0"/>
    <cs:effectRef idx="0"/>
    <cs:fontRef idx="minor">
      <a:schemeClr val="dk1"/>
    </cs:fontRef>
    <cs:spPr>
      <a:ln w="9525">
        <a:solidFill>
          <a:schemeClr val="dk1">
            <a:lumMod val="50000"/>
            <a:lumOff val="50000"/>
          </a:schemeClr>
        </a:solidFill>
      </a:ln>
    </cs:spPr>
  </cs:leaderLine>
  <cs:legend>
    <cs:lnRef idx="0"/>
    <cs:fillRef idx="0"/>
    <cs:effectRef idx="0"/>
    <cs:fontRef idx="minor">
      <a:schemeClr val="dk1">
        <a:lumMod val="75000"/>
        <a:lumOff val="25000"/>
      </a:schemeClr>
    </cs:fontRef>
    <cs:spPr>
      <a:solidFill>
        <a:schemeClr val="lt1">
          <a:lumMod val="95000"/>
          <a:alpha val="39000"/>
        </a:schemeClr>
      </a:solidFill>
    </cs:spPr>
    <cs:defRPr sz="900" kern="1200"/>
  </cs:legend>
  <cs:plotArea>
    <cs:lnRef idx="0"/>
    <cs:fillRef idx="0"/>
    <cs:effectRef idx="0"/>
    <cs:fontRef idx="minor">
      <a:schemeClr val="dk1"/>
    </cs:fontRef>
  </cs:plotArea>
  <cs:plotArea3D>
    <cs:lnRef idx="0"/>
    <cs:fillRef idx="0"/>
    <cs:effectRef idx="0"/>
    <cs:fontRef idx="minor">
      <a:schemeClr val="dk1"/>
    </cs:fontRef>
  </cs:plotArea3D>
  <cs:seriesAxis>
    <cs:lnRef idx="0"/>
    <cs:fillRef idx="0"/>
    <cs:effectRef idx="0"/>
    <cs:fontRef idx="minor">
      <a:schemeClr val="dk1">
        <a:lumMod val="75000"/>
        <a:lumOff val="25000"/>
      </a:schemeClr>
    </cs:fontRef>
    <cs:spPr>
      <a:ln w="31750" cap="flat" cmpd="sng" algn="ctr">
        <a:solidFill>
          <a:schemeClr val="dk1">
            <a:lumMod val="75000"/>
            <a:lumOff val="25000"/>
          </a:schemeClr>
        </a:solidFill>
        <a:round/>
      </a:ln>
    </cs:spPr>
    <cs:defRPr sz="900" kern="1200"/>
  </cs:seriesAxis>
  <cs:seriesLine>
    <cs:lnRef idx="0"/>
    <cs:fillRef idx="0"/>
    <cs:effectRef idx="0"/>
    <cs:fontRef idx="minor">
      <a:schemeClr val="dk1"/>
    </cs:fontRef>
    <cs:spPr>
      <a:ln w="9525">
        <a:solidFill>
          <a:schemeClr val="dk1">
            <a:lumMod val="50000"/>
            <a:lumOff val="50000"/>
          </a:schemeClr>
        </a:solidFill>
        <a:round/>
      </a:ln>
    </cs:spPr>
  </cs:seriesLine>
  <cs:title>
    <cs:lnRef idx="0"/>
    <cs:fillRef idx="0"/>
    <cs:effectRef idx="0"/>
    <cs:fontRef idx="minor">
      <a:schemeClr val="dk1">
        <a:lumMod val="75000"/>
        <a:lumOff val="25000"/>
      </a:schemeClr>
    </cs:fontRef>
    <cs:defRPr sz="1800" b="1" kern="1200" baseline="0"/>
  </cs:title>
  <cs:trendline>
    <cs:lnRef idx="0">
      <cs:styleClr val="auto"/>
    </cs:lnRef>
    <cs:fillRef idx="0"/>
    <cs:effectRef idx="0"/>
    <cs:fontRef idx="minor">
      <a:schemeClr val="dk1"/>
    </cs:fontRef>
    <cs:spPr>
      <a:ln w="19050" cap="rnd">
        <a:solidFill>
          <a:schemeClr val="phClr"/>
        </a:solidFill>
      </a:ln>
    </cs:spPr>
  </cs:trendline>
  <cs:trendlineLabel>
    <cs:lnRef idx="0"/>
    <cs:fillRef idx="0"/>
    <cs:effectRef idx="0"/>
    <cs:fontRef idx="minor">
      <a:schemeClr val="dk1">
        <a:lumMod val="75000"/>
        <a:lumOff val="2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dk1">
            <a:lumMod val="65000"/>
            <a:lumOff val="35000"/>
          </a:schemeClr>
        </a:solidFill>
      </a:ln>
    </cs:spPr>
  </cs:upBar>
  <cs:valueAxis>
    <cs:lnRef idx="0"/>
    <cs:fillRef idx="0"/>
    <cs:effectRef idx="0"/>
    <cs:fontRef idx="minor">
      <a:schemeClr val="dk1">
        <a:lumMod val="75000"/>
        <a:lumOff val="25000"/>
      </a:schemeClr>
    </cs:fontRef>
    <cs:spPr>
      <a:ln>
        <a:noFill/>
      </a:ln>
    </cs:spPr>
    <cs:defRPr sz="900" kern="1200"/>
  </cs:valueAxis>
  <cs:wall>
    <cs:lnRef idx="0"/>
    <cs:fillRef idx="0"/>
    <cs:effectRef idx="0"/>
    <cs:fontRef idx="minor">
      <a:schemeClr val="dk1"/>
    </cs:fontRef>
  </cs:wall>
</cs:chartStyle>
</file>

<file path=word/theme/theme1.xml><?xml version="1.0" encoding="utf-8"?>
<a:theme xmlns:a="http://schemas.openxmlformats.org/drawingml/2006/main" name="Theme1">
  <a:themeElements>
    <a:clrScheme name="Report">
      <a:dk1>
        <a:sysClr val="windowText" lastClr="000000"/>
      </a:dk1>
      <a:lt1>
        <a:sysClr val="window" lastClr="FFFFFF"/>
      </a:lt1>
      <a:dk2>
        <a:srgbClr val="4E5B6F"/>
      </a:dk2>
      <a:lt2>
        <a:srgbClr val="D6ECFF"/>
      </a:lt2>
      <a:accent1>
        <a:srgbClr val="00A0B8"/>
      </a:accent1>
      <a:accent2>
        <a:srgbClr val="EA157A"/>
      </a:accent2>
      <a:accent3>
        <a:srgbClr val="FEB80A"/>
      </a:accent3>
      <a:accent4>
        <a:srgbClr val="00ADDC"/>
      </a:accent4>
      <a:accent5>
        <a:srgbClr val="738AC8"/>
      </a:accent5>
      <a:accent6>
        <a:srgbClr val="1AB39F"/>
      </a:accent6>
      <a:hlink>
        <a:srgbClr val="EB8803"/>
      </a:hlink>
      <a:folHlink>
        <a:srgbClr val="5F7791"/>
      </a:folHlink>
    </a:clrScheme>
    <a:fontScheme name="Paper">
      <a:majorFont>
        <a:latin typeface="Constantia"/>
        <a:ea typeface=""/>
        <a:cs typeface=""/>
        <a:font script="Jpan" typeface="HG明朝E"/>
        <a:font script="Hang" typeface="궁서"/>
        <a:font script="Hans" typeface="华文新魏"/>
        <a:font script="Hant" typeface="標楷體"/>
        <a:font script="Arab" typeface="Times New Roman"/>
        <a:font script="Hebr" typeface="Times New Roman"/>
        <a:font script="Thai" typeface="Browalli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onstantia"/>
        <a:ea typeface=""/>
        <a:cs typeface=""/>
        <a:font script="Jpan" typeface="HG明朝E"/>
        <a:font script="Hang" typeface="궁서"/>
        <a:font script="Hans" typeface="华文新魏"/>
        <a:font script="Hant" typeface="標楷體"/>
        <a:font script="Arab" typeface="Times New Roman"/>
        <a:font script="Hebr" typeface="Times New Roman"/>
        <a:font script="Thai" typeface="Browalli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A1EF75E2A3052E4483D7D3A3E0C0A2C0" ma:contentTypeVersion="12" ma:contentTypeDescription="Create a new document." ma:contentTypeScope="" ma:versionID="46dd0658fee510a91a69af57955fb2e0">
  <xsd:schema xmlns:xsd="http://www.w3.org/2001/XMLSchema" xmlns:xs="http://www.w3.org/2001/XMLSchema" xmlns:p="http://schemas.microsoft.com/office/2006/metadata/properties" xmlns:ns3="e2ff8922-49c0-4bc5-b29d-b75dbfe1483d" xmlns:ns4="70506642-5b72-497c-b71b-9e24dd10e0d5" targetNamespace="http://schemas.microsoft.com/office/2006/metadata/properties" ma:root="true" ma:fieldsID="02278c6060bf6d388ee0b490c0d23ea4" ns3:_="" ns4:_="">
    <xsd:import namespace="e2ff8922-49c0-4bc5-b29d-b75dbfe1483d"/>
    <xsd:import namespace="70506642-5b72-497c-b71b-9e24dd10e0d5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AutoKeyPoints" minOccurs="0"/>
                <xsd:element ref="ns3:MediaServiceKeyPoints" minOccurs="0"/>
                <xsd:element ref="ns3:MediaServiceDateTaken" minOccurs="0"/>
                <xsd:element ref="ns3:MediaServiceAutoTags" minOccurs="0"/>
                <xsd:element ref="ns3:MediaServiceOCR" minOccurs="0"/>
                <xsd:element ref="ns3:MediaServiceGenerationTime" minOccurs="0"/>
                <xsd:element ref="ns3:MediaServiceEventHashCode" minOccurs="0"/>
                <xsd:element ref="ns4:SharedWithUsers" minOccurs="0"/>
                <xsd:element ref="ns4:SharedWithDetails" minOccurs="0"/>
                <xsd:element ref="ns4:SharingHintHash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2ff8922-49c0-4bc5-b29d-b75dbfe1483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2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0506642-5b72-497c-b71b-9e24dd10e0d5" elementFormDefault="qualified">
    <xsd:import namespace="http://schemas.microsoft.com/office/2006/documentManagement/types"/>
    <xsd:import namespace="http://schemas.microsoft.com/office/infopath/2007/PartnerControls"/>
    <xsd:element name="SharedWithUsers" ma:index="17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8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9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85DBEC3-AFD6-4B6B-8808-0B2121A45766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BBD5C378-155C-450F-9BC2-2223D6E48846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A5C00938-987C-4F01-84A0-D39D62E4D69D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e2ff8922-49c0-4bc5-b29d-b75dbfe1483d"/>
    <ds:schemaRef ds:uri="70506642-5b72-497c-b71b-9e24dd10e0d5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C755BDCE-8E01-4CE8-A87F-9D0396660C7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Student report with photo.dotx</Template>
  <TotalTime>3027</TotalTime>
  <Pages>13</Pages>
  <Words>1889</Words>
  <Characters>10768</Characters>
  <Application>Microsoft Office Word</Application>
  <DocSecurity>0</DocSecurity>
  <Lines>89</Lines>
  <Paragraphs>25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12632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Nachiket Rao</dc:creator>
  <cp:keywords/>
  <dc:description/>
  <cp:lastModifiedBy>Nachiket Rao</cp:lastModifiedBy>
  <cp:revision>555</cp:revision>
  <dcterms:created xsi:type="dcterms:W3CDTF">2020-05-12T23:46:00Z</dcterms:created>
  <dcterms:modified xsi:type="dcterms:W3CDTF">2020-05-24T07:59:00Z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0x010100A1EF75E2A3052E4483D7D3A3E0C0A2C0</vt:lpwstr>
  </property>
</Properties>
</file>